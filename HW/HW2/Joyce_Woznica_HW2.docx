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5B4" w:rsidRDefault="00D0335B">
      <w:pPr>
        <w:pStyle w:val="Title"/>
      </w:pPr>
      <w:r>
        <w:t xml:space="preserve">Homework </w:t>
      </w:r>
      <w:r w:rsidR="00A32A05">
        <w:t>2</w:t>
      </w:r>
    </w:p>
    <w:p w:rsidR="00E965B4" w:rsidRDefault="00D0335B" w:rsidP="00A75B4E">
      <w:pPr>
        <w:pStyle w:val="Author"/>
        <w:spacing w:after="240"/>
      </w:pPr>
      <w:r>
        <w:t>Joyce LJ Woznica</w:t>
      </w:r>
    </w:p>
    <w:p w:rsidR="000E1B79" w:rsidRPr="000E1B79" w:rsidRDefault="00D0335B" w:rsidP="000E1B79">
      <w:pPr>
        <w:pStyle w:val="Heading1"/>
      </w:pPr>
      <w:r>
        <w:t>Introduction</w:t>
      </w:r>
    </w:p>
    <w:p w:rsidR="000E1B79" w:rsidRDefault="00A32A05" w:rsidP="007316CF">
      <w:pPr>
        <w:rPr>
          <w:szCs w:val="22"/>
        </w:rPr>
      </w:pPr>
      <w:r>
        <w:rPr>
          <w:szCs w:val="22"/>
        </w:rPr>
        <w:t>The objective of this homework is to match email addresses and phone numbers in the provide HTML files despite attempts at obfuscation of this information</w:t>
      </w:r>
      <w:r w:rsidR="00F03A71">
        <w:rPr>
          <w:szCs w:val="22"/>
        </w:rPr>
        <w:t xml:space="preserve">. </w:t>
      </w:r>
      <w:r>
        <w:rPr>
          <w:szCs w:val="22"/>
        </w:rPr>
        <w:t xml:space="preserve">This document outlines each regular expression used with a description of the intended matches and any improvement on the matches provided. </w:t>
      </w:r>
    </w:p>
    <w:p w:rsidR="00D0335B" w:rsidRDefault="00A32A05" w:rsidP="007316CF">
      <w:pPr>
        <w:pStyle w:val="Heading1"/>
      </w:pPr>
      <w:r>
        <w:t>Description</w:t>
      </w:r>
    </w:p>
    <w:p w:rsidR="00A32A05" w:rsidRDefault="00830D87" w:rsidP="00A32A05">
      <w:r>
        <w:t xml:space="preserve">The approach taken for this exercise is to create regular expressions and try to improve the number of “true positives” (an actual email address or phone number that </w:t>
      </w:r>
      <w:r w:rsidRPr="00830D87">
        <w:rPr>
          <w:b/>
          <w:bCs/>
          <w:i/>
          <w:iCs/>
        </w:rPr>
        <w:t>is</w:t>
      </w:r>
      <w:r>
        <w:t xml:space="preserve"> matched by the expressions provided) and reduce the number of “false negatives” (an actual email address or phone number that </w:t>
      </w:r>
      <w:r w:rsidRPr="00830D87">
        <w:rPr>
          <w:b/>
          <w:bCs/>
          <w:i/>
          <w:iCs/>
        </w:rPr>
        <w:t>is not</w:t>
      </w:r>
      <w:r>
        <w:t xml:space="preserve"> matched by the expressions provided).</w:t>
      </w:r>
    </w:p>
    <w:p w:rsidR="00393015" w:rsidRPr="00393015" w:rsidRDefault="00393015" w:rsidP="00393015">
      <w:pPr>
        <w:pStyle w:val="Heading1"/>
      </w:pPr>
      <w:r>
        <w:t>Part 1</w:t>
      </w:r>
    </w:p>
    <w:p w:rsidR="002D178E" w:rsidRDefault="00393015" w:rsidP="00A32A05">
      <w:r>
        <w:t xml:space="preserve">In this section, various </w:t>
      </w:r>
      <w:r w:rsidR="00A51BC8">
        <w:t xml:space="preserve">regular expressions were used to try to match obfuscated email addresses and phone numbers. My approach was to first do the best I could with the email addresses and then finish up with phone numbers. This section shows </w:t>
      </w:r>
      <w:r w:rsidR="002D178E">
        <w:t xml:space="preserve">the iterations and the outcome of each. </w:t>
      </w:r>
    </w:p>
    <w:p w:rsidR="002D178E" w:rsidRDefault="002D178E" w:rsidP="002D178E">
      <w:pPr>
        <w:pStyle w:val="Heading2"/>
      </w:pPr>
      <w:r>
        <w:t>Baseline</w:t>
      </w:r>
    </w:p>
    <w:p w:rsidR="002D178E" w:rsidRDefault="002D178E" w:rsidP="002D178E">
      <w:r>
        <w:t xml:space="preserve">First the code is run without any regular expressions </w:t>
      </w:r>
      <w:r w:rsidR="00714FFC">
        <w:t xml:space="preserve">to detect email addresses or phone numbers. This provides a </w:t>
      </w:r>
      <w:r>
        <w:t>baseline</w:t>
      </w:r>
      <w:r w:rsidR="00714FFC">
        <w:t xml:space="preserve"> to improve</w:t>
      </w:r>
      <w:r>
        <w:t>. This provides us with the following</w:t>
      </w:r>
      <w:r w:rsidR="00714FFC">
        <w:t xml:space="preserve"> information</w:t>
      </w:r>
      <w:r>
        <w:t>:</w:t>
      </w:r>
    </w:p>
    <w:p w:rsidR="00714FFC" w:rsidRPr="00714FFC" w:rsidRDefault="00714FFC" w:rsidP="00714FFC">
      <w:pPr>
        <w:pStyle w:val="code"/>
        <w:rPr>
          <w:szCs w:val="28"/>
        </w:rPr>
      </w:pPr>
      <w:r w:rsidRPr="00714FFC">
        <w:rPr>
          <w:rFonts w:ascii="Courier New" w:hAnsi="Courier New" w:cs="Courier New"/>
          <w:szCs w:val="28"/>
        </w:rPr>
        <w:t>﻿</w:t>
      </w:r>
      <w:r w:rsidRPr="00714FFC">
        <w:rPr>
          <w:szCs w:val="28"/>
        </w:rPr>
        <w:t xml:space="preserve">Summary: </w:t>
      </w:r>
      <w:proofErr w:type="spellStart"/>
      <w:r w:rsidRPr="00714FFC">
        <w:rPr>
          <w:szCs w:val="28"/>
        </w:rPr>
        <w:t>tp</w:t>
      </w:r>
      <w:proofErr w:type="spellEnd"/>
      <w:r w:rsidRPr="00714FFC">
        <w:rPr>
          <w:szCs w:val="28"/>
        </w:rPr>
        <w:t xml:space="preserve">=0, </w:t>
      </w:r>
      <w:proofErr w:type="spellStart"/>
      <w:r w:rsidRPr="00714FFC">
        <w:rPr>
          <w:szCs w:val="28"/>
        </w:rPr>
        <w:t>fp</w:t>
      </w:r>
      <w:proofErr w:type="spellEnd"/>
      <w:r w:rsidRPr="00714FFC">
        <w:rPr>
          <w:szCs w:val="28"/>
        </w:rPr>
        <w:t xml:space="preserve">=0, </w:t>
      </w:r>
      <w:proofErr w:type="spellStart"/>
      <w:r w:rsidRPr="00714FFC">
        <w:rPr>
          <w:szCs w:val="28"/>
        </w:rPr>
        <w:t>fn</w:t>
      </w:r>
      <w:proofErr w:type="spellEnd"/>
      <w:r w:rsidRPr="00714FFC">
        <w:rPr>
          <w:szCs w:val="28"/>
        </w:rPr>
        <w:t>=117</w:t>
      </w:r>
    </w:p>
    <w:p w:rsidR="00574314" w:rsidRDefault="00574314" w:rsidP="00D11DBF">
      <w:pPr>
        <w:pStyle w:val="Heading2"/>
      </w:pPr>
      <w:r>
        <w:t>Email Addresses</w:t>
      </w:r>
    </w:p>
    <w:p w:rsidR="00EA3842" w:rsidRPr="00EA3842" w:rsidRDefault="00EA3842" w:rsidP="00EA3842">
      <w:r>
        <w:t xml:space="preserve">Each iteration is listed with the new true positives. Additional matches are shown in </w:t>
      </w:r>
      <w:r w:rsidRPr="00736352">
        <w:rPr>
          <w:color w:val="00B050"/>
        </w:rPr>
        <w:t xml:space="preserve">green </w:t>
      </w:r>
      <w:r>
        <w:t>font for each iteration.</w:t>
      </w:r>
    </w:p>
    <w:p w:rsidR="00D11DBF" w:rsidRPr="006916AD" w:rsidRDefault="00D11DBF" w:rsidP="00574314">
      <w:pPr>
        <w:pStyle w:val="Heading3"/>
      </w:pPr>
      <w:r>
        <w:t>Iteration 1</w:t>
      </w:r>
    </w:p>
    <w:p w:rsidR="00D11DBF" w:rsidRDefault="00D11DBF" w:rsidP="00D11DBF">
      <w:r>
        <w:t>For this iteration, the following regular expression was used:</w:t>
      </w:r>
    </w:p>
    <w:p w:rsidR="00D11DBF" w:rsidRPr="00597E26" w:rsidRDefault="00D11DBF" w:rsidP="00D11DBF">
      <w:pPr>
        <w:pStyle w:val="ListParagraph"/>
        <w:numPr>
          <w:ilvl w:val="0"/>
          <w:numId w:val="27"/>
        </w:numPr>
      </w:pPr>
      <w:r>
        <w:t xml:space="preserve">Pattern added: </w:t>
      </w:r>
      <w:r w:rsidR="00197E74">
        <w:t xml:space="preserve"> </w:t>
      </w:r>
      <w:r w:rsidRPr="00597E26">
        <w:rPr>
          <w:rFonts w:ascii="Lucida Console" w:hAnsi="Lucida Console"/>
          <w:sz w:val="18"/>
          <w:szCs w:val="20"/>
        </w:rPr>
        <w:t>'([A-Za-z]+)@([A-Za-z]+)\.edu'</w:t>
      </w:r>
    </w:p>
    <w:p w:rsidR="00D11DBF" w:rsidRPr="00F7251B" w:rsidRDefault="00D11DBF" w:rsidP="00D11DBF">
      <w:pPr>
        <w:pStyle w:val="ListParagraph"/>
        <w:numPr>
          <w:ilvl w:val="1"/>
          <w:numId w:val="27"/>
        </w:numPr>
      </w:pPr>
      <w:r>
        <w:t>This expression is used to detect any number of alphabetic characters (upper and/or lower case) followed by an “@” sign and then any number of alphabetic characters (upper and/or lower case) followed by “.</w:t>
      </w:r>
      <w:proofErr w:type="spellStart"/>
      <w:r>
        <w:t>edu</w:t>
      </w:r>
      <w:proofErr w:type="spellEnd"/>
      <w:r>
        <w:t xml:space="preserve">” </w:t>
      </w:r>
      <w:r w:rsidR="00756F8C">
        <w:br/>
      </w:r>
      <w:r w:rsidR="008144FB">
        <w:rPr>
          <w:i/>
          <w:iCs/>
        </w:rPr>
        <w:t>N</w:t>
      </w:r>
      <w:r w:rsidR="00756F8C">
        <w:rPr>
          <w:i/>
          <w:iCs/>
        </w:rPr>
        <w:t>ote: This pattern was intended to catch the most obvious email address formats.</w:t>
      </w:r>
    </w:p>
    <w:p w:rsidR="00F7251B" w:rsidRDefault="00F7251B" w:rsidP="00D11DBF">
      <w:pPr>
        <w:pStyle w:val="ListParagraph"/>
        <w:numPr>
          <w:ilvl w:val="1"/>
          <w:numId w:val="27"/>
        </w:numPr>
      </w:pPr>
      <w:r>
        <w:t xml:space="preserve">Examples of matches: </w:t>
      </w:r>
    </w:p>
    <w:p w:rsidR="00F7251B" w:rsidRDefault="00F7251B" w:rsidP="00F7251B">
      <w:pPr>
        <w:pStyle w:val="ListParagraph"/>
        <w:numPr>
          <w:ilvl w:val="2"/>
          <w:numId w:val="27"/>
        </w:numPr>
      </w:pPr>
      <w:r>
        <w:t>“</w:t>
      </w:r>
      <w:r w:rsidRPr="00F7251B">
        <w:t>balaji@stanford.edu</w:t>
      </w:r>
      <w:r>
        <w:t>”</w:t>
      </w:r>
    </w:p>
    <w:p w:rsidR="00F7251B" w:rsidRDefault="00F7251B" w:rsidP="00F7251B">
      <w:pPr>
        <w:pStyle w:val="ListParagraph"/>
        <w:numPr>
          <w:ilvl w:val="2"/>
          <w:numId w:val="27"/>
        </w:numPr>
      </w:pPr>
      <w:r w:rsidRPr="00F7251B">
        <w:t>"nass@stanford.edu</w:t>
      </w:r>
      <w:r>
        <w:t>”</w:t>
      </w:r>
    </w:p>
    <w:p w:rsidR="00D11DBF" w:rsidRPr="00597E26" w:rsidRDefault="00D11DBF" w:rsidP="00D11DBF">
      <w:pPr>
        <w:pStyle w:val="ListParagraph"/>
        <w:numPr>
          <w:ilvl w:val="0"/>
          <w:numId w:val="27"/>
        </w:numPr>
        <w:rPr>
          <w:sz w:val="24"/>
          <w:szCs w:val="28"/>
        </w:rPr>
      </w:pPr>
      <w:r>
        <w:t xml:space="preserve">Run Output: </w:t>
      </w:r>
      <w:r w:rsidR="00197E74">
        <w:t xml:space="preserve"> </w:t>
      </w:r>
      <w:r w:rsidRPr="00597E26">
        <w:rPr>
          <w:rFonts w:ascii="Lucida Console" w:hAnsi="Lucida Console"/>
          <w:sz w:val="18"/>
          <w:szCs w:val="20"/>
        </w:rPr>
        <w:t xml:space="preserve">Summary: </w:t>
      </w:r>
      <w:proofErr w:type="spellStart"/>
      <w:r w:rsidRPr="00597E26">
        <w:rPr>
          <w:rFonts w:ascii="Lucida Console" w:hAnsi="Lucida Console"/>
          <w:sz w:val="18"/>
          <w:szCs w:val="20"/>
        </w:rPr>
        <w:t>tp</w:t>
      </w:r>
      <w:proofErr w:type="spellEnd"/>
      <w:r w:rsidRPr="00597E26">
        <w:rPr>
          <w:rFonts w:ascii="Lucida Console" w:hAnsi="Lucida Console"/>
          <w:sz w:val="18"/>
          <w:szCs w:val="20"/>
        </w:rPr>
        <w:t xml:space="preserve">=4, </w:t>
      </w:r>
      <w:proofErr w:type="spellStart"/>
      <w:r w:rsidRPr="00597E26">
        <w:rPr>
          <w:rFonts w:ascii="Lucida Console" w:hAnsi="Lucida Console"/>
          <w:sz w:val="18"/>
          <w:szCs w:val="20"/>
        </w:rPr>
        <w:t>fp</w:t>
      </w:r>
      <w:proofErr w:type="spellEnd"/>
      <w:r w:rsidRPr="00597E26">
        <w:rPr>
          <w:rFonts w:ascii="Lucida Console" w:hAnsi="Lucida Console"/>
          <w:sz w:val="18"/>
          <w:szCs w:val="20"/>
        </w:rPr>
        <w:t xml:space="preserve">=1, </w:t>
      </w:r>
      <w:proofErr w:type="spellStart"/>
      <w:r w:rsidRPr="00597E26">
        <w:rPr>
          <w:rFonts w:ascii="Lucida Console" w:hAnsi="Lucida Console"/>
          <w:sz w:val="18"/>
          <w:szCs w:val="20"/>
        </w:rPr>
        <w:t>fn</w:t>
      </w:r>
      <w:proofErr w:type="spellEnd"/>
      <w:r w:rsidRPr="00597E26">
        <w:rPr>
          <w:rFonts w:ascii="Lucida Console" w:hAnsi="Lucida Console"/>
          <w:sz w:val="18"/>
          <w:szCs w:val="20"/>
        </w:rPr>
        <w:t>=113</w:t>
      </w:r>
    </w:p>
    <w:p w:rsidR="00D11DBF" w:rsidRPr="00597E26" w:rsidRDefault="00D11DBF" w:rsidP="00D11DBF">
      <w:pPr>
        <w:pStyle w:val="ListParagraph"/>
        <w:numPr>
          <w:ilvl w:val="1"/>
          <w:numId w:val="27"/>
        </w:numPr>
        <w:rPr>
          <w:rFonts w:ascii="Lucida Console" w:hAnsi="Lucida Console"/>
          <w:sz w:val="18"/>
          <w:szCs w:val="18"/>
        </w:rPr>
      </w:pPr>
      <w:r>
        <w:t>Matches:</w:t>
      </w:r>
      <w:r>
        <w:br/>
      </w:r>
      <w:r w:rsidRPr="00597E26">
        <w:rPr>
          <w:rFonts w:ascii="Lucida Console" w:hAnsi="Lucida Console"/>
          <w:sz w:val="18"/>
          <w:szCs w:val="18"/>
        </w:rPr>
        <w:t xml:space="preserve">True Positives (4): </w:t>
      </w:r>
    </w:p>
    <w:p w:rsidR="00D11DBF" w:rsidRPr="00597E26" w:rsidRDefault="00D11DBF" w:rsidP="00D11DBF">
      <w:pPr>
        <w:ind w:left="1440"/>
        <w:rPr>
          <w:rFonts w:ascii="Lucida Console" w:hAnsi="Lucida Console"/>
          <w:sz w:val="18"/>
          <w:szCs w:val="18"/>
        </w:rPr>
      </w:pPr>
      <w:r w:rsidRPr="00597E26">
        <w:rPr>
          <w:rFonts w:ascii="Lucida Console" w:hAnsi="Lucida Console"/>
          <w:sz w:val="18"/>
          <w:szCs w:val="18"/>
        </w:rPr>
        <w:t>{('</w:t>
      </w:r>
      <w:proofErr w:type="spellStart"/>
      <w:r w:rsidRPr="00597E26">
        <w:rPr>
          <w:rFonts w:ascii="Lucida Console" w:hAnsi="Lucida Console"/>
          <w:sz w:val="18"/>
          <w:szCs w:val="18"/>
        </w:rPr>
        <w:t>balaji</w:t>
      </w:r>
      <w:proofErr w:type="spellEnd"/>
      <w:r w:rsidRPr="00597E26">
        <w:rPr>
          <w:rFonts w:ascii="Lucida Console" w:hAnsi="Lucida Console"/>
          <w:sz w:val="18"/>
          <w:szCs w:val="18"/>
        </w:rPr>
        <w:t>', 'e', 'balaji@stanford.edu'),</w:t>
      </w:r>
    </w:p>
    <w:p w:rsidR="00D11DBF" w:rsidRPr="00597E26" w:rsidRDefault="00D11DBF" w:rsidP="00D11DBF">
      <w:pPr>
        <w:ind w:left="1440"/>
        <w:rPr>
          <w:rFonts w:ascii="Lucida Console" w:hAnsi="Lucida Console"/>
          <w:sz w:val="18"/>
          <w:szCs w:val="18"/>
        </w:rPr>
      </w:pPr>
      <w:r w:rsidRPr="00597E26">
        <w:rPr>
          <w:rFonts w:ascii="Lucida Console" w:hAnsi="Lucida Console"/>
          <w:sz w:val="18"/>
          <w:szCs w:val="18"/>
        </w:rPr>
        <w:t xml:space="preserve"> ('</w:t>
      </w:r>
      <w:proofErr w:type="spellStart"/>
      <w:r w:rsidRPr="00597E26">
        <w:rPr>
          <w:rFonts w:ascii="Lucida Console" w:hAnsi="Lucida Console"/>
          <w:sz w:val="18"/>
          <w:szCs w:val="18"/>
        </w:rPr>
        <w:t>nass</w:t>
      </w:r>
      <w:proofErr w:type="spellEnd"/>
      <w:r w:rsidRPr="00597E26">
        <w:rPr>
          <w:rFonts w:ascii="Lucida Console" w:hAnsi="Lucida Console"/>
          <w:sz w:val="18"/>
          <w:szCs w:val="18"/>
        </w:rPr>
        <w:t>', 'e', 'nass@stanford.edu'),</w:t>
      </w:r>
    </w:p>
    <w:p w:rsidR="00D11DBF" w:rsidRPr="00597E26" w:rsidRDefault="00D11DBF" w:rsidP="00D11DBF">
      <w:pPr>
        <w:ind w:left="1440"/>
        <w:rPr>
          <w:rFonts w:ascii="Lucida Console" w:hAnsi="Lucida Console"/>
          <w:sz w:val="18"/>
          <w:szCs w:val="18"/>
        </w:rPr>
      </w:pPr>
      <w:r w:rsidRPr="00597E26">
        <w:rPr>
          <w:rFonts w:ascii="Lucida Console" w:hAnsi="Lucida Console"/>
          <w:sz w:val="18"/>
          <w:szCs w:val="18"/>
        </w:rPr>
        <w:lastRenderedPageBreak/>
        <w:t xml:space="preserve"> ('</w:t>
      </w:r>
      <w:proofErr w:type="spellStart"/>
      <w:r w:rsidRPr="00597E26">
        <w:rPr>
          <w:rFonts w:ascii="Lucida Console" w:hAnsi="Lucida Console"/>
          <w:sz w:val="18"/>
          <w:szCs w:val="18"/>
        </w:rPr>
        <w:t>shoham</w:t>
      </w:r>
      <w:proofErr w:type="spellEnd"/>
      <w:r w:rsidRPr="00597E26">
        <w:rPr>
          <w:rFonts w:ascii="Lucida Console" w:hAnsi="Lucida Console"/>
          <w:sz w:val="18"/>
          <w:szCs w:val="18"/>
        </w:rPr>
        <w:t>', 'e', 'shoham@stanford.edu'),</w:t>
      </w:r>
    </w:p>
    <w:p w:rsidR="00D11DBF" w:rsidRPr="00597E26" w:rsidRDefault="00D11DBF" w:rsidP="00D11DBF">
      <w:pPr>
        <w:ind w:left="1440"/>
        <w:rPr>
          <w:sz w:val="18"/>
          <w:szCs w:val="18"/>
        </w:rPr>
      </w:pPr>
      <w:r w:rsidRPr="00597E26">
        <w:rPr>
          <w:rFonts w:ascii="Lucida Console" w:hAnsi="Lucida Console"/>
          <w:sz w:val="18"/>
          <w:szCs w:val="18"/>
        </w:rPr>
        <w:t xml:space="preserve"> ('</w:t>
      </w:r>
      <w:proofErr w:type="spellStart"/>
      <w:r w:rsidRPr="00597E26">
        <w:rPr>
          <w:rFonts w:ascii="Lucida Console" w:hAnsi="Lucida Console"/>
          <w:sz w:val="18"/>
          <w:szCs w:val="18"/>
        </w:rPr>
        <w:t>thm</w:t>
      </w:r>
      <w:proofErr w:type="spellEnd"/>
      <w:r w:rsidRPr="00597E26">
        <w:rPr>
          <w:rFonts w:ascii="Lucida Console" w:hAnsi="Lucida Console"/>
          <w:sz w:val="18"/>
          <w:szCs w:val="18"/>
        </w:rPr>
        <w:t>', 'e', 'pkrokel@stanford.edu')}</w:t>
      </w:r>
    </w:p>
    <w:p w:rsidR="00FF536E" w:rsidRPr="00574314" w:rsidRDefault="002D178E" w:rsidP="00574314">
      <w:pPr>
        <w:pStyle w:val="Heading3"/>
      </w:pPr>
      <w:r w:rsidRPr="00574314">
        <w:t xml:space="preserve">Iteration </w:t>
      </w:r>
      <w:r w:rsidR="00455F96" w:rsidRPr="00574314">
        <w:t>2</w:t>
      </w:r>
    </w:p>
    <w:p w:rsidR="00FF536E" w:rsidRDefault="002D178E" w:rsidP="00756F8C">
      <w:pPr>
        <w:keepNext/>
      </w:pPr>
      <w:r>
        <w:t>For this iteration, the following regular expression was used:</w:t>
      </w:r>
    </w:p>
    <w:p w:rsidR="002D178E" w:rsidRDefault="00714FFC" w:rsidP="002D178E">
      <w:pPr>
        <w:pStyle w:val="ListParagraph"/>
        <w:numPr>
          <w:ilvl w:val="0"/>
          <w:numId w:val="27"/>
        </w:numPr>
      </w:pPr>
      <w:r>
        <w:t xml:space="preserve">Pattern </w:t>
      </w:r>
      <w:r w:rsidR="00455F96">
        <w:t>appended</w:t>
      </w:r>
      <w:r>
        <w:t xml:space="preserve">: </w:t>
      </w:r>
      <w:r w:rsidR="00197E74">
        <w:t xml:space="preserve"> </w:t>
      </w:r>
      <w:r w:rsidR="00197E74" w:rsidRPr="005F6F9E">
        <w:rPr>
          <w:rFonts w:ascii="Lucida Console" w:hAnsi="Lucida Console"/>
          <w:sz w:val="18"/>
          <w:szCs w:val="18"/>
        </w:rPr>
        <w:t>'</w:t>
      </w:r>
      <w:r w:rsidRPr="005F6F9E">
        <w:rPr>
          <w:rFonts w:ascii="Lucida Console" w:hAnsi="Lucida Console"/>
          <w:sz w:val="18"/>
          <w:szCs w:val="18"/>
        </w:rPr>
        <w:t>([A-Za-z.]+)@([A-Za-z.]+)\.edu'</w:t>
      </w:r>
    </w:p>
    <w:p w:rsidR="002D178E" w:rsidRPr="00DE4658" w:rsidRDefault="00B83433" w:rsidP="002D178E">
      <w:pPr>
        <w:pStyle w:val="ListParagraph"/>
        <w:numPr>
          <w:ilvl w:val="1"/>
          <w:numId w:val="27"/>
        </w:numPr>
      </w:pPr>
      <w:r>
        <w:t xml:space="preserve">This expression is used to detect any </w:t>
      </w:r>
      <w:r w:rsidR="00BF10A2">
        <w:t xml:space="preserve">number of alphabetic characters (upper and/or lower case) </w:t>
      </w:r>
      <w:r w:rsidR="00825326">
        <w:t xml:space="preserve">and </w:t>
      </w:r>
      <w:r w:rsidR="008D0E95">
        <w:t>any special characters</w:t>
      </w:r>
      <w:r w:rsidR="00825326">
        <w:t xml:space="preserve"> </w:t>
      </w:r>
      <w:r w:rsidR="00BF10A2">
        <w:t xml:space="preserve">followed by an “@” sign and then any number of alphabetic characters (upper and/or lower case) </w:t>
      </w:r>
      <w:r w:rsidR="00825326">
        <w:t xml:space="preserve">and any character except a line terminator </w:t>
      </w:r>
      <w:r w:rsidR="00BF10A2">
        <w:t>followed by “.</w:t>
      </w:r>
      <w:proofErr w:type="spellStart"/>
      <w:r w:rsidR="00BF10A2">
        <w:t>edu</w:t>
      </w:r>
      <w:proofErr w:type="spellEnd"/>
      <w:r w:rsidR="00BF10A2">
        <w:t>”</w:t>
      </w:r>
      <w:r w:rsidR="00574314">
        <w:t>.</w:t>
      </w:r>
      <w:r w:rsidR="00574314">
        <w:br/>
      </w:r>
      <w:r w:rsidR="00DE4658">
        <w:rPr>
          <w:i/>
          <w:iCs/>
        </w:rPr>
        <w:t>N</w:t>
      </w:r>
      <w:r w:rsidR="00574314">
        <w:rPr>
          <w:i/>
          <w:iCs/>
        </w:rPr>
        <w:t xml:space="preserve">ote: This pattern was intended to catch the </w:t>
      </w:r>
      <w:r w:rsidR="00C55FD2">
        <w:rPr>
          <w:i/>
          <w:iCs/>
        </w:rPr>
        <w:t>addresses with “.” in the name or URL.</w:t>
      </w:r>
      <w:r w:rsidR="00EA3842">
        <w:rPr>
          <w:i/>
          <w:iCs/>
        </w:rPr>
        <w:t xml:space="preserve"> </w:t>
      </w:r>
    </w:p>
    <w:p w:rsidR="00DE4658" w:rsidRDefault="00DE4658" w:rsidP="002D178E">
      <w:pPr>
        <w:pStyle w:val="ListParagraph"/>
        <w:numPr>
          <w:ilvl w:val="1"/>
          <w:numId w:val="27"/>
        </w:numPr>
      </w:pPr>
      <w:r>
        <w:t>Examples of matches:</w:t>
      </w:r>
    </w:p>
    <w:p w:rsidR="00DE4658" w:rsidRDefault="00657776" w:rsidP="00DE4658">
      <w:pPr>
        <w:pStyle w:val="ListParagraph"/>
        <w:numPr>
          <w:ilvl w:val="2"/>
          <w:numId w:val="27"/>
        </w:numPr>
      </w:pPr>
      <w:r>
        <w:t>“</w:t>
      </w:r>
      <w:r w:rsidR="00DE4658" w:rsidRPr="00DE4658">
        <w:t>fedkiw@cs.stanford.edu</w:t>
      </w:r>
      <w:r w:rsidR="00DE4658">
        <w:t>”</w:t>
      </w:r>
    </w:p>
    <w:p w:rsidR="00DE4658" w:rsidRDefault="00657776" w:rsidP="00DE4658">
      <w:pPr>
        <w:pStyle w:val="ListParagraph"/>
        <w:numPr>
          <w:ilvl w:val="2"/>
          <w:numId w:val="27"/>
        </w:numPr>
      </w:pPr>
      <w:r w:rsidRPr="00657776">
        <w:t>"kosecka@cs.gmu.edu"</w:t>
      </w:r>
    </w:p>
    <w:p w:rsidR="002D178E" w:rsidRDefault="002D178E" w:rsidP="002C3952">
      <w:pPr>
        <w:pStyle w:val="ListParagraph"/>
        <w:keepNext/>
        <w:numPr>
          <w:ilvl w:val="0"/>
          <w:numId w:val="27"/>
        </w:numPr>
      </w:pPr>
      <w:r>
        <w:t>Run Output</w:t>
      </w:r>
      <w:r w:rsidR="00BF10A2">
        <w:t xml:space="preserve">: </w:t>
      </w:r>
      <w:r w:rsidR="00197E74">
        <w:t xml:space="preserve"> </w:t>
      </w:r>
      <w:r w:rsidR="00BF10A2" w:rsidRPr="00197E74">
        <w:rPr>
          <w:rFonts w:ascii="Lucida Console" w:hAnsi="Lucida Console"/>
          <w:sz w:val="18"/>
          <w:szCs w:val="18"/>
        </w:rPr>
        <w:t xml:space="preserve">Summary: </w:t>
      </w:r>
      <w:proofErr w:type="spellStart"/>
      <w:r w:rsidR="00BF10A2" w:rsidRPr="00197E74">
        <w:rPr>
          <w:rFonts w:ascii="Lucida Console" w:hAnsi="Lucida Console"/>
          <w:sz w:val="18"/>
          <w:szCs w:val="18"/>
        </w:rPr>
        <w:t>tp</w:t>
      </w:r>
      <w:proofErr w:type="spellEnd"/>
      <w:r w:rsidR="00BF10A2" w:rsidRPr="00197E74">
        <w:rPr>
          <w:rFonts w:ascii="Lucida Console" w:hAnsi="Lucida Console"/>
          <w:sz w:val="18"/>
          <w:szCs w:val="18"/>
        </w:rPr>
        <w:t xml:space="preserve">=19, </w:t>
      </w:r>
      <w:proofErr w:type="spellStart"/>
      <w:r w:rsidR="00BF10A2" w:rsidRPr="00197E74">
        <w:rPr>
          <w:rFonts w:ascii="Lucida Console" w:hAnsi="Lucida Console"/>
          <w:sz w:val="18"/>
          <w:szCs w:val="18"/>
        </w:rPr>
        <w:t>fp</w:t>
      </w:r>
      <w:proofErr w:type="spellEnd"/>
      <w:r w:rsidR="00BF10A2" w:rsidRPr="00197E74">
        <w:rPr>
          <w:rFonts w:ascii="Lucida Console" w:hAnsi="Lucida Console"/>
          <w:sz w:val="18"/>
          <w:szCs w:val="18"/>
        </w:rPr>
        <w:t xml:space="preserve">=0, </w:t>
      </w:r>
      <w:proofErr w:type="spellStart"/>
      <w:r w:rsidR="00BF10A2" w:rsidRPr="00197E74">
        <w:rPr>
          <w:rFonts w:ascii="Lucida Console" w:hAnsi="Lucida Console"/>
          <w:sz w:val="18"/>
          <w:szCs w:val="18"/>
        </w:rPr>
        <w:t>fn</w:t>
      </w:r>
      <w:proofErr w:type="spellEnd"/>
      <w:r w:rsidR="00BF10A2" w:rsidRPr="00197E74">
        <w:rPr>
          <w:rFonts w:ascii="Lucida Console" w:hAnsi="Lucida Console"/>
          <w:sz w:val="18"/>
          <w:szCs w:val="18"/>
        </w:rPr>
        <w:t>=98</w:t>
      </w:r>
    </w:p>
    <w:p w:rsidR="00BF10A2" w:rsidRDefault="002D178E" w:rsidP="00BF10A2">
      <w:pPr>
        <w:pStyle w:val="ListParagraph"/>
        <w:numPr>
          <w:ilvl w:val="1"/>
          <w:numId w:val="27"/>
        </w:numPr>
      </w:pPr>
      <w:r>
        <w:t>Matches</w:t>
      </w:r>
      <w:r w:rsidR="00BF10A2">
        <w:t>:</w:t>
      </w:r>
      <w:r w:rsidR="00BF10A2" w:rsidRPr="00BF10A2">
        <w:rPr>
          <w:sz w:val="18"/>
          <w:szCs w:val="20"/>
        </w:rPr>
        <w:t xml:space="preserve"> </w:t>
      </w:r>
    </w:p>
    <w:p w:rsidR="00456B40" w:rsidRPr="005F6F9E" w:rsidRDefault="00456B40" w:rsidP="00456B40">
      <w:pPr>
        <w:pStyle w:val="Heading3"/>
        <w:ind w:left="1440"/>
        <w:rPr>
          <w:rFonts w:ascii="Lucida Console" w:eastAsiaTheme="minorHAnsi" w:hAnsi="Lucida Console" w:cstheme="minorBidi"/>
          <w:b w:val="0"/>
          <w:i w:val="0"/>
          <w:sz w:val="18"/>
          <w:szCs w:val="18"/>
        </w:rPr>
      </w:pPr>
      <w:r w:rsidRPr="005F6F9E">
        <w:rPr>
          <w:rFonts w:ascii="Lucida Console" w:eastAsiaTheme="minorHAnsi" w:hAnsi="Lucida Console" w:cstheme="minorBidi"/>
          <w:b w:val="0"/>
          <w:i w:val="0"/>
          <w:sz w:val="18"/>
          <w:szCs w:val="18"/>
        </w:rPr>
        <w:t xml:space="preserve">True Positives (19): </w:t>
      </w:r>
    </w:p>
    <w:p w:rsidR="00456B40" w:rsidRPr="005F6F9E" w:rsidRDefault="00456B40" w:rsidP="00456B40">
      <w:pPr>
        <w:pStyle w:val="Heading3"/>
        <w:ind w:left="1440"/>
        <w:rPr>
          <w:rFonts w:ascii="Lucida Console" w:eastAsiaTheme="minorHAnsi" w:hAnsi="Lucida Console" w:cstheme="minorBidi"/>
          <w:b w:val="0"/>
          <w:i w:val="0"/>
          <w:sz w:val="18"/>
          <w:szCs w:val="18"/>
        </w:rPr>
      </w:pPr>
      <w:r w:rsidRPr="005F6F9E">
        <w:rPr>
          <w:rFonts w:ascii="Lucida Console" w:eastAsiaTheme="minorHAnsi" w:hAnsi="Lucida Console" w:cstheme="minorBidi"/>
          <w:b w:val="0"/>
          <w:i w:val="0"/>
          <w:sz w:val="18"/>
          <w:szCs w:val="18"/>
        </w:rPr>
        <w:t>{('</w:t>
      </w:r>
      <w:proofErr w:type="spellStart"/>
      <w:r w:rsidRPr="005F6F9E">
        <w:rPr>
          <w:rFonts w:ascii="Lucida Console" w:eastAsiaTheme="minorHAnsi" w:hAnsi="Lucida Console" w:cstheme="minorBidi"/>
          <w:b w:val="0"/>
          <w:i w:val="0"/>
          <w:sz w:val="18"/>
          <w:szCs w:val="18"/>
        </w:rPr>
        <w:t>balaji</w:t>
      </w:r>
      <w:proofErr w:type="spellEnd"/>
      <w:r w:rsidRPr="005F6F9E">
        <w:rPr>
          <w:rFonts w:ascii="Lucida Console" w:eastAsiaTheme="minorHAnsi" w:hAnsi="Lucida Console" w:cstheme="minorBidi"/>
          <w:b w:val="0"/>
          <w:i w:val="0"/>
          <w:sz w:val="18"/>
          <w:szCs w:val="18"/>
        </w:rPr>
        <w:t>', 'e', 'balaji@stanford.edu'),</w:t>
      </w:r>
    </w:p>
    <w:p w:rsidR="00456B40" w:rsidRPr="005F6F9E" w:rsidRDefault="00456B40" w:rsidP="00456B40">
      <w:pPr>
        <w:pStyle w:val="Heading3"/>
        <w:ind w:left="1440"/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</w:pPr>
      <w:r w:rsidRPr="005F6F9E">
        <w:rPr>
          <w:rFonts w:ascii="Lucida Console" w:eastAsiaTheme="minorHAnsi" w:hAnsi="Lucida Console" w:cstheme="minorBidi"/>
          <w:b w:val="0"/>
          <w:i w:val="0"/>
          <w:sz w:val="18"/>
          <w:szCs w:val="18"/>
        </w:rPr>
        <w:t xml:space="preserve"> </w:t>
      </w:r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('</w:t>
      </w:r>
      <w:proofErr w:type="spellStart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cheriton</w:t>
      </w:r>
      <w:proofErr w:type="spellEnd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', 'e', 'cheriton@cs.stanford.edu'),</w:t>
      </w:r>
    </w:p>
    <w:p w:rsidR="00456B40" w:rsidRPr="005F6F9E" w:rsidRDefault="00456B40" w:rsidP="00456B40">
      <w:pPr>
        <w:pStyle w:val="Heading3"/>
        <w:ind w:left="1440"/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</w:pPr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 xml:space="preserve"> ('</w:t>
      </w:r>
      <w:proofErr w:type="spellStart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engler</w:t>
      </w:r>
      <w:proofErr w:type="spellEnd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', 'e', 'engler@lcs.mit.edu'),</w:t>
      </w:r>
    </w:p>
    <w:p w:rsidR="00456B40" w:rsidRPr="005F6F9E" w:rsidRDefault="00456B40" w:rsidP="00456B40">
      <w:pPr>
        <w:pStyle w:val="Heading3"/>
        <w:ind w:left="1440"/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</w:pPr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 xml:space="preserve"> ('</w:t>
      </w:r>
      <w:proofErr w:type="spellStart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eroberts</w:t>
      </w:r>
      <w:proofErr w:type="spellEnd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', 'e', 'eroberts@cs.stanford.edu'),</w:t>
      </w:r>
    </w:p>
    <w:p w:rsidR="00456B40" w:rsidRPr="005F6F9E" w:rsidRDefault="00456B40" w:rsidP="00456B40">
      <w:pPr>
        <w:pStyle w:val="Heading3"/>
        <w:ind w:left="1440"/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</w:pPr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 xml:space="preserve"> ('</w:t>
      </w:r>
      <w:proofErr w:type="spellStart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fedkiw</w:t>
      </w:r>
      <w:proofErr w:type="spellEnd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', 'e', 'fedkiw@cs.stanford.edu'),</w:t>
      </w:r>
    </w:p>
    <w:p w:rsidR="00456B40" w:rsidRPr="005F6F9E" w:rsidRDefault="00456B40" w:rsidP="00456B40">
      <w:pPr>
        <w:pStyle w:val="Heading3"/>
        <w:ind w:left="1440"/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</w:pPr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 xml:space="preserve"> ('</w:t>
      </w:r>
      <w:proofErr w:type="spellStart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hanrahan</w:t>
      </w:r>
      <w:proofErr w:type="spellEnd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', 'e', 'hanrahan@cs.stanford.edu'),</w:t>
      </w:r>
    </w:p>
    <w:p w:rsidR="00456B40" w:rsidRPr="005F6F9E" w:rsidRDefault="00456B40" w:rsidP="00456B40">
      <w:pPr>
        <w:pStyle w:val="Heading3"/>
        <w:ind w:left="1440"/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</w:pPr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 xml:space="preserve"> ('</w:t>
      </w:r>
      <w:proofErr w:type="spellStart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kosecka</w:t>
      </w:r>
      <w:proofErr w:type="spellEnd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', 'e', 'kosecka@cs.gmu.edu'),</w:t>
      </w:r>
    </w:p>
    <w:p w:rsidR="00456B40" w:rsidRPr="005F6F9E" w:rsidRDefault="00456B40" w:rsidP="00456B40">
      <w:pPr>
        <w:pStyle w:val="Heading3"/>
        <w:ind w:left="1440"/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</w:pPr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 xml:space="preserve"> ('</w:t>
      </w:r>
      <w:proofErr w:type="spellStart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kunle</w:t>
      </w:r>
      <w:proofErr w:type="spellEnd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', 'e', 'darlene@csl.stanford.edu'),</w:t>
      </w:r>
    </w:p>
    <w:p w:rsidR="00456B40" w:rsidRPr="005F6F9E" w:rsidRDefault="00456B40" w:rsidP="00456B40">
      <w:pPr>
        <w:pStyle w:val="Heading3"/>
        <w:ind w:left="1440"/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</w:pPr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 xml:space="preserve"> ('</w:t>
      </w:r>
      <w:proofErr w:type="spellStart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kunle</w:t>
      </w:r>
      <w:proofErr w:type="spellEnd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', 'e', 'kunle@ogun.stanford.edu'),</w:t>
      </w:r>
    </w:p>
    <w:p w:rsidR="00456B40" w:rsidRPr="005F6F9E" w:rsidRDefault="00456B40" w:rsidP="00456B40">
      <w:pPr>
        <w:pStyle w:val="Heading3"/>
        <w:ind w:left="1440"/>
        <w:rPr>
          <w:rFonts w:ascii="Lucida Console" w:eastAsiaTheme="minorHAnsi" w:hAnsi="Lucida Console" w:cstheme="minorBidi"/>
          <w:b w:val="0"/>
          <w:i w:val="0"/>
          <w:sz w:val="18"/>
          <w:szCs w:val="18"/>
        </w:rPr>
      </w:pPr>
      <w:r w:rsidRPr="005F6F9E">
        <w:rPr>
          <w:rFonts w:ascii="Lucida Console" w:eastAsiaTheme="minorHAnsi" w:hAnsi="Lucida Console" w:cstheme="minorBidi"/>
          <w:b w:val="0"/>
          <w:i w:val="0"/>
          <w:sz w:val="18"/>
          <w:szCs w:val="18"/>
        </w:rPr>
        <w:t xml:space="preserve"> ('</w:t>
      </w:r>
      <w:proofErr w:type="spellStart"/>
      <w:r w:rsidRPr="005F6F9E">
        <w:rPr>
          <w:rFonts w:ascii="Lucida Console" w:eastAsiaTheme="minorHAnsi" w:hAnsi="Lucida Console" w:cstheme="minorBidi"/>
          <w:b w:val="0"/>
          <w:i w:val="0"/>
          <w:sz w:val="18"/>
          <w:szCs w:val="18"/>
        </w:rPr>
        <w:t>nass</w:t>
      </w:r>
      <w:proofErr w:type="spellEnd"/>
      <w:r w:rsidRPr="005F6F9E">
        <w:rPr>
          <w:rFonts w:ascii="Lucida Console" w:eastAsiaTheme="minorHAnsi" w:hAnsi="Lucida Console" w:cstheme="minorBidi"/>
          <w:b w:val="0"/>
          <w:i w:val="0"/>
          <w:sz w:val="18"/>
          <w:szCs w:val="18"/>
        </w:rPr>
        <w:t>', 'e', 'nass@stanford.edu'),</w:t>
      </w:r>
    </w:p>
    <w:p w:rsidR="00456B40" w:rsidRPr="005F6F9E" w:rsidRDefault="00456B40" w:rsidP="00456B40">
      <w:pPr>
        <w:pStyle w:val="Heading3"/>
        <w:ind w:left="1440"/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</w:pPr>
      <w:r w:rsidRPr="005F6F9E">
        <w:rPr>
          <w:rFonts w:ascii="Lucida Console" w:eastAsiaTheme="minorHAnsi" w:hAnsi="Lucida Console" w:cstheme="minorBidi"/>
          <w:b w:val="0"/>
          <w:i w:val="0"/>
          <w:sz w:val="18"/>
          <w:szCs w:val="18"/>
        </w:rPr>
        <w:t xml:space="preserve"> </w:t>
      </w:r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('nick', 'e', 'nick.parlante@cs.stanford.edu'),</w:t>
      </w:r>
    </w:p>
    <w:p w:rsidR="00456B40" w:rsidRPr="005F6F9E" w:rsidRDefault="00456B40" w:rsidP="00456B40">
      <w:pPr>
        <w:pStyle w:val="Heading3"/>
        <w:ind w:left="1440"/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</w:pPr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 xml:space="preserve"> ('</w:t>
      </w:r>
      <w:proofErr w:type="spellStart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psyoung</w:t>
      </w:r>
      <w:proofErr w:type="spellEnd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', 'e', 'patrick.young@stanford.edu'),</w:t>
      </w:r>
    </w:p>
    <w:p w:rsidR="00456B40" w:rsidRPr="005F6F9E" w:rsidRDefault="00456B40" w:rsidP="00456B40">
      <w:pPr>
        <w:pStyle w:val="Heading3"/>
        <w:ind w:left="1440"/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</w:pPr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 xml:space="preserve"> ('</w:t>
      </w:r>
      <w:proofErr w:type="spellStart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rinard</w:t>
      </w:r>
      <w:proofErr w:type="spellEnd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', 'e', 'rinard@lcs.mit.edu'),</w:t>
      </w:r>
    </w:p>
    <w:p w:rsidR="00456B40" w:rsidRPr="005F6F9E" w:rsidRDefault="00456B40" w:rsidP="00456B40">
      <w:pPr>
        <w:pStyle w:val="Heading3"/>
        <w:ind w:left="1440"/>
        <w:rPr>
          <w:rFonts w:ascii="Lucida Console" w:eastAsiaTheme="minorHAnsi" w:hAnsi="Lucida Console" w:cstheme="minorBidi"/>
          <w:b w:val="0"/>
          <w:i w:val="0"/>
          <w:sz w:val="18"/>
          <w:szCs w:val="18"/>
        </w:rPr>
      </w:pPr>
      <w:r w:rsidRPr="005F6F9E">
        <w:rPr>
          <w:rFonts w:ascii="Lucida Console" w:eastAsiaTheme="minorHAnsi" w:hAnsi="Lucida Console" w:cstheme="minorBidi"/>
          <w:b w:val="0"/>
          <w:i w:val="0"/>
          <w:sz w:val="18"/>
          <w:szCs w:val="18"/>
        </w:rPr>
        <w:t xml:space="preserve"> ('</w:t>
      </w:r>
      <w:proofErr w:type="spellStart"/>
      <w:r w:rsidRPr="005F6F9E">
        <w:rPr>
          <w:rFonts w:ascii="Lucida Console" w:eastAsiaTheme="minorHAnsi" w:hAnsi="Lucida Console" w:cstheme="minorBidi"/>
          <w:b w:val="0"/>
          <w:i w:val="0"/>
          <w:sz w:val="18"/>
          <w:szCs w:val="18"/>
        </w:rPr>
        <w:t>shoham</w:t>
      </w:r>
      <w:proofErr w:type="spellEnd"/>
      <w:r w:rsidRPr="005F6F9E">
        <w:rPr>
          <w:rFonts w:ascii="Lucida Console" w:eastAsiaTheme="minorHAnsi" w:hAnsi="Lucida Console" w:cstheme="minorBidi"/>
          <w:b w:val="0"/>
          <w:i w:val="0"/>
          <w:sz w:val="18"/>
          <w:szCs w:val="18"/>
        </w:rPr>
        <w:t>', 'e', 'shoham@stanford.edu'),</w:t>
      </w:r>
    </w:p>
    <w:p w:rsidR="00456B40" w:rsidRPr="005F6F9E" w:rsidRDefault="00456B40" w:rsidP="00456B40">
      <w:pPr>
        <w:pStyle w:val="Heading3"/>
        <w:ind w:left="1440"/>
        <w:rPr>
          <w:rFonts w:ascii="Lucida Console" w:eastAsiaTheme="minorHAnsi" w:hAnsi="Lucida Console" w:cstheme="minorBidi"/>
          <w:b w:val="0"/>
          <w:i w:val="0"/>
          <w:sz w:val="18"/>
          <w:szCs w:val="18"/>
        </w:rPr>
      </w:pPr>
      <w:r w:rsidRPr="005F6F9E">
        <w:rPr>
          <w:rFonts w:ascii="Lucida Console" w:eastAsiaTheme="minorHAnsi" w:hAnsi="Lucida Console" w:cstheme="minorBidi"/>
          <w:b w:val="0"/>
          <w:i w:val="0"/>
          <w:sz w:val="18"/>
          <w:szCs w:val="18"/>
        </w:rPr>
        <w:t xml:space="preserve"> ('</w:t>
      </w:r>
      <w:proofErr w:type="spellStart"/>
      <w:r w:rsidRPr="005F6F9E">
        <w:rPr>
          <w:rFonts w:ascii="Lucida Console" w:eastAsiaTheme="minorHAnsi" w:hAnsi="Lucida Console" w:cstheme="minorBidi"/>
          <w:b w:val="0"/>
          <w:i w:val="0"/>
          <w:sz w:val="18"/>
          <w:szCs w:val="18"/>
        </w:rPr>
        <w:t>thm</w:t>
      </w:r>
      <w:proofErr w:type="spellEnd"/>
      <w:r w:rsidRPr="005F6F9E">
        <w:rPr>
          <w:rFonts w:ascii="Lucida Console" w:eastAsiaTheme="minorHAnsi" w:hAnsi="Lucida Console" w:cstheme="minorBidi"/>
          <w:b w:val="0"/>
          <w:i w:val="0"/>
          <w:sz w:val="18"/>
          <w:szCs w:val="18"/>
        </w:rPr>
        <w:t>', 'e', 'pkrokel@stanford.edu'),</w:t>
      </w:r>
    </w:p>
    <w:p w:rsidR="00456B40" w:rsidRPr="005F6F9E" w:rsidRDefault="00456B40" w:rsidP="00456B40">
      <w:pPr>
        <w:pStyle w:val="Heading3"/>
        <w:ind w:left="1440"/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</w:pPr>
      <w:r w:rsidRPr="005F6F9E">
        <w:rPr>
          <w:rFonts w:ascii="Lucida Console" w:eastAsiaTheme="minorHAnsi" w:hAnsi="Lucida Console" w:cstheme="minorBidi"/>
          <w:b w:val="0"/>
          <w:i w:val="0"/>
          <w:sz w:val="18"/>
          <w:szCs w:val="18"/>
        </w:rPr>
        <w:t xml:space="preserve"> </w:t>
      </w:r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('</w:t>
      </w:r>
      <w:proofErr w:type="spellStart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widom</w:t>
      </w:r>
      <w:proofErr w:type="spellEnd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', 'e', 'siroker@cs.stanford.edu'),</w:t>
      </w:r>
    </w:p>
    <w:p w:rsidR="00456B40" w:rsidRPr="005F6F9E" w:rsidRDefault="00456B40" w:rsidP="00456B40">
      <w:pPr>
        <w:pStyle w:val="Heading3"/>
        <w:ind w:left="1440"/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</w:pPr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 xml:space="preserve"> ('</w:t>
      </w:r>
      <w:proofErr w:type="spellStart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widom</w:t>
      </w:r>
      <w:proofErr w:type="spellEnd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', 'e', 'widom@cs.stanford.edu'),</w:t>
      </w:r>
    </w:p>
    <w:p w:rsidR="00456B40" w:rsidRPr="005F6F9E" w:rsidRDefault="00456B40" w:rsidP="00456B40">
      <w:pPr>
        <w:pStyle w:val="Heading3"/>
        <w:ind w:left="1440"/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</w:pPr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 xml:space="preserve"> ('</w:t>
      </w:r>
      <w:proofErr w:type="spellStart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zelenski</w:t>
      </w:r>
      <w:proofErr w:type="spellEnd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', 'e', 'zelenski@cs.stanford.edu'),</w:t>
      </w:r>
    </w:p>
    <w:p w:rsidR="00456B40" w:rsidRPr="005F6F9E" w:rsidRDefault="00456B40" w:rsidP="00456B40">
      <w:pPr>
        <w:pStyle w:val="Heading3"/>
        <w:ind w:left="1440"/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</w:pPr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 xml:space="preserve"> ('</w:t>
      </w:r>
      <w:proofErr w:type="spellStart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zm</w:t>
      </w:r>
      <w:proofErr w:type="spellEnd"/>
      <w:r w:rsidRPr="005F6F9E">
        <w:rPr>
          <w:rFonts w:ascii="Lucida Console" w:eastAsiaTheme="minorHAnsi" w:hAnsi="Lucida Console" w:cstheme="minorBidi"/>
          <w:b w:val="0"/>
          <w:i w:val="0"/>
          <w:color w:val="00B050"/>
          <w:sz w:val="18"/>
          <w:szCs w:val="18"/>
        </w:rPr>
        <w:t>', 'e', 'manna@cs.stanford.edu')}</w:t>
      </w:r>
    </w:p>
    <w:p w:rsidR="00574314" w:rsidRPr="00574314" w:rsidRDefault="00574314" w:rsidP="00456B40">
      <w:pPr>
        <w:pStyle w:val="Heading3"/>
      </w:pPr>
      <w:r w:rsidRPr="00574314">
        <w:t xml:space="preserve">Iteration </w:t>
      </w:r>
      <w:r w:rsidR="00EB0505">
        <w:t>3</w:t>
      </w:r>
    </w:p>
    <w:p w:rsidR="00574314" w:rsidRDefault="00574314" w:rsidP="00574314">
      <w:r>
        <w:t>For this iteration, the following regular expression was used:</w:t>
      </w:r>
    </w:p>
    <w:p w:rsidR="00574314" w:rsidRDefault="00574314" w:rsidP="00574314">
      <w:pPr>
        <w:pStyle w:val="ListParagraph"/>
        <w:numPr>
          <w:ilvl w:val="0"/>
          <w:numId w:val="27"/>
        </w:numPr>
      </w:pPr>
      <w:r>
        <w:t xml:space="preserve">Pattern appended: </w:t>
      </w:r>
      <w:r w:rsidR="00197E74">
        <w:t xml:space="preserve"> </w:t>
      </w:r>
      <w:r w:rsidR="00EB0505" w:rsidRPr="00197E74">
        <w:rPr>
          <w:rFonts w:ascii="Lucida Console" w:hAnsi="Lucida Console"/>
          <w:sz w:val="18"/>
          <w:szCs w:val="18"/>
        </w:rPr>
        <w:t>'([A-Za-z.]+)\s@\s([A-Za-z.]+)\.</w:t>
      </w:r>
      <w:proofErr w:type="spellStart"/>
      <w:r w:rsidR="00EB0505" w:rsidRPr="00197E74">
        <w:rPr>
          <w:rFonts w:ascii="Lucida Console" w:hAnsi="Lucida Console"/>
          <w:sz w:val="18"/>
          <w:szCs w:val="18"/>
        </w:rPr>
        <w:t>edu</w:t>
      </w:r>
      <w:proofErr w:type="spellEnd"/>
      <w:r w:rsidR="00EB0505" w:rsidRPr="00197E74">
        <w:rPr>
          <w:rFonts w:ascii="Lucida Console" w:hAnsi="Lucida Console"/>
          <w:sz w:val="18"/>
          <w:szCs w:val="18"/>
        </w:rPr>
        <w:t>'</w:t>
      </w:r>
    </w:p>
    <w:p w:rsidR="00574314" w:rsidRPr="00657776" w:rsidRDefault="00574314" w:rsidP="00574314">
      <w:pPr>
        <w:pStyle w:val="ListParagraph"/>
        <w:numPr>
          <w:ilvl w:val="1"/>
          <w:numId w:val="27"/>
        </w:numPr>
      </w:pPr>
      <w:r>
        <w:t xml:space="preserve">This expression is used to detect any number of alphabetic characters (upper and/or lower case) and </w:t>
      </w:r>
      <w:r w:rsidR="008D0E95">
        <w:t>special characters</w:t>
      </w:r>
      <w:r>
        <w:t xml:space="preserve"> followed by </w:t>
      </w:r>
      <w:r w:rsidR="00EB0505">
        <w:t xml:space="preserve">a space, then </w:t>
      </w:r>
      <w:r>
        <w:t xml:space="preserve">an “@” sign </w:t>
      </w:r>
      <w:r w:rsidR="00EB0505">
        <w:t xml:space="preserve">followed by a space </w:t>
      </w:r>
      <w:r>
        <w:t>and then any number of alphabetic characters (upper and/or lower case) and any character except a line terminator followed by “.</w:t>
      </w:r>
      <w:proofErr w:type="spellStart"/>
      <w:r>
        <w:t>edu</w:t>
      </w:r>
      <w:proofErr w:type="spellEnd"/>
      <w:r>
        <w:t xml:space="preserve">” </w:t>
      </w:r>
      <w:r w:rsidR="00603729">
        <w:br/>
      </w:r>
      <w:r w:rsidR="00603729">
        <w:rPr>
          <w:i/>
          <w:iCs/>
        </w:rPr>
        <w:t>note: This pattern was intended to catch the addresses with an extra part of the URL (like cs.standford.edu or lcs.mit.edu).</w:t>
      </w:r>
    </w:p>
    <w:p w:rsidR="00657776" w:rsidRDefault="00657776" w:rsidP="00574314">
      <w:pPr>
        <w:pStyle w:val="ListParagraph"/>
        <w:numPr>
          <w:ilvl w:val="1"/>
          <w:numId w:val="27"/>
        </w:numPr>
      </w:pPr>
      <w:r>
        <w:t>Examples of matches:</w:t>
      </w:r>
    </w:p>
    <w:p w:rsidR="00657776" w:rsidRDefault="00657776" w:rsidP="00657776">
      <w:pPr>
        <w:pStyle w:val="ListParagraph"/>
        <w:numPr>
          <w:ilvl w:val="2"/>
          <w:numId w:val="27"/>
        </w:numPr>
      </w:pPr>
      <w:r>
        <w:t>“</w:t>
      </w:r>
      <w:proofErr w:type="spellStart"/>
      <w:r w:rsidRPr="00657776">
        <w:t>rozm</w:t>
      </w:r>
      <w:proofErr w:type="spellEnd"/>
      <w:r w:rsidRPr="00657776">
        <w:t xml:space="preserve"> @ stanford.edu</w:t>
      </w:r>
      <w:r>
        <w:t>”</w:t>
      </w:r>
    </w:p>
    <w:p w:rsidR="00C841A9" w:rsidRDefault="00C841A9" w:rsidP="00657776">
      <w:pPr>
        <w:pStyle w:val="ListParagraph"/>
        <w:numPr>
          <w:ilvl w:val="2"/>
          <w:numId w:val="27"/>
        </w:numPr>
      </w:pPr>
      <w:r>
        <w:t>“</w:t>
      </w:r>
      <w:proofErr w:type="spellStart"/>
      <w:r w:rsidRPr="00C841A9">
        <w:t>ullman</w:t>
      </w:r>
      <w:proofErr w:type="spellEnd"/>
      <w:r w:rsidRPr="00C841A9">
        <w:t xml:space="preserve"> @ cs.stanford.edu</w:t>
      </w:r>
      <w:r>
        <w:t>”</w:t>
      </w:r>
    </w:p>
    <w:p w:rsidR="00574314" w:rsidRDefault="00574314" w:rsidP="00574314">
      <w:pPr>
        <w:pStyle w:val="ListParagraph"/>
        <w:numPr>
          <w:ilvl w:val="0"/>
          <w:numId w:val="27"/>
        </w:numPr>
      </w:pPr>
      <w:r>
        <w:lastRenderedPageBreak/>
        <w:t xml:space="preserve">Run Output: </w:t>
      </w:r>
      <w:r w:rsidR="00197E74">
        <w:rPr>
          <w:rFonts w:ascii="Calibri" w:hAnsi="Calibri" w:cs="Calibri"/>
        </w:rPr>
        <w:t xml:space="preserve"> </w:t>
      </w:r>
      <w:r w:rsidR="00EB0505" w:rsidRPr="00197E74">
        <w:rPr>
          <w:rFonts w:ascii="Lucida Console" w:hAnsi="Lucida Console"/>
          <w:sz w:val="18"/>
          <w:szCs w:val="18"/>
        </w:rPr>
        <w:t xml:space="preserve">Summary: </w:t>
      </w:r>
      <w:proofErr w:type="spellStart"/>
      <w:r w:rsidR="00EB0505" w:rsidRPr="00197E74">
        <w:rPr>
          <w:rFonts w:ascii="Lucida Console" w:hAnsi="Lucida Console"/>
          <w:sz w:val="18"/>
          <w:szCs w:val="18"/>
        </w:rPr>
        <w:t>tp</w:t>
      </w:r>
      <w:proofErr w:type="spellEnd"/>
      <w:r w:rsidR="00EB0505" w:rsidRPr="00197E74">
        <w:rPr>
          <w:rFonts w:ascii="Lucida Console" w:hAnsi="Lucida Console"/>
          <w:sz w:val="18"/>
          <w:szCs w:val="18"/>
        </w:rPr>
        <w:t xml:space="preserve">=22, </w:t>
      </w:r>
      <w:proofErr w:type="spellStart"/>
      <w:r w:rsidR="00EB0505" w:rsidRPr="00197E74">
        <w:rPr>
          <w:rFonts w:ascii="Lucida Console" w:hAnsi="Lucida Console"/>
          <w:sz w:val="18"/>
          <w:szCs w:val="18"/>
        </w:rPr>
        <w:t>fp</w:t>
      </w:r>
      <w:proofErr w:type="spellEnd"/>
      <w:r w:rsidR="00EB0505" w:rsidRPr="00197E74">
        <w:rPr>
          <w:rFonts w:ascii="Lucida Console" w:hAnsi="Lucida Console"/>
          <w:sz w:val="18"/>
          <w:szCs w:val="18"/>
        </w:rPr>
        <w:t xml:space="preserve">=1, </w:t>
      </w:r>
      <w:proofErr w:type="spellStart"/>
      <w:r w:rsidR="00EB0505" w:rsidRPr="00197E74">
        <w:rPr>
          <w:rFonts w:ascii="Lucida Console" w:hAnsi="Lucida Console"/>
          <w:sz w:val="18"/>
          <w:szCs w:val="18"/>
        </w:rPr>
        <w:t>fn</w:t>
      </w:r>
      <w:proofErr w:type="spellEnd"/>
      <w:r w:rsidR="00EB0505" w:rsidRPr="00197E74">
        <w:rPr>
          <w:rFonts w:ascii="Lucida Console" w:hAnsi="Lucida Console"/>
          <w:sz w:val="18"/>
          <w:szCs w:val="18"/>
        </w:rPr>
        <w:t>=95</w:t>
      </w:r>
    </w:p>
    <w:p w:rsidR="00EB0505" w:rsidRPr="00197E74" w:rsidRDefault="00574314" w:rsidP="00EB0505">
      <w:pPr>
        <w:pStyle w:val="ListParagraph"/>
        <w:numPr>
          <w:ilvl w:val="1"/>
          <w:numId w:val="27"/>
        </w:numPr>
        <w:rPr>
          <w:rFonts w:ascii="Lucida Console" w:hAnsi="Lucida Console"/>
          <w:sz w:val="18"/>
          <w:szCs w:val="18"/>
        </w:rPr>
      </w:pPr>
      <w:r>
        <w:t>Matches:</w:t>
      </w:r>
      <w:r>
        <w:br/>
      </w:r>
      <w:r w:rsidR="00EB0505" w:rsidRPr="00197E74">
        <w:rPr>
          <w:rFonts w:ascii="Lucida Console" w:hAnsi="Lucida Console"/>
          <w:sz w:val="18"/>
          <w:szCs w:val="18"/>
        </w:rPr>
        <w:t xml:space="preserve">True Positives (22): </w:t>
      </w:r>
    </w:p>
    <w:p w:rsidR="00EB0505" w:rsidRPr="00197E74" w:rsidRDefault="00EB0505" w:rsidP="00EB0505">
      <w:pPr>
        <w:ind w:left="1440"/>
        <w:rPr>
          <w:rFonts w:ascii="Lucida Console" w:hAnsi="Lucida Console"/>
          <w:color w:val="00B050"/>
          <w:sz w:val="18"/>
          <w:szCs w:val="18"/>
        </w:rPr>
      </w:pPr>
      <w:r w:rsidRPr="00197E74">
        <w:rPr>
          <w:rFonts w:ascii="Lucida Console" w:hAnsi="Lucida Console"/>
          <w:color w:val="00B050"/>
          <w:sz w:val="18"/>
          <w:szCs w:val="18"/>
        </w:rPr>
        <w:t>{('</w:t>
      </w:r>
      <w:proofErr w:type="spellStart"/>
      <w:r w:rsidRPr="00197E74">
        <w:rPr>
          <w:rFonts w:ascii="Lucida Console" w:hAnsi="Lucida Console"/>
          <w:color w:val="00B050"/>
          <w:sz w:val="18"/>
          <w:szCs w:val="18"/>
        </w:rPr>
        <w:t>ashishg</w:t>
      </w:r>
      <w:proofErr w:type="spellEnd"/>
      <w:r w:rsidRPr="00197E74">
        <w:rPr>
          <w:rFonts w:ascii="Lucida Console" w:hAnsi="Lucida Console"/>
          <w:color w:val="00B050"/>
          <w:sz w:val="18"/>
          <w:szCs w:val="18"/>
        </w:rPr>
        <w:t>', 'e', 'ashishg@stanford.edu'),</w:t>
      </w:r>
    </w:p>
    <w:p w:rsidR="00EB0505" w:rsidRPr="00197E74" w:rsidRDefault="00EB0505" w:rsidP="00EB0505">
      <w:pPr>
        <w:ind w:left="1440"/>
        <w:rPr>
          <w:rFonts w:ascii="Lucida Console" w:hAnsi="Lucida Console"/>
          <w:color w:val="00B050"/>
          <w:sz w:val="18"/>
          <w:szCs w:val="18"/>
        </w:rPr>
      </w:pPr>
      <w:r w:rsidRPr="00197E74">
        <w:rPr>
          <w:rFonts w:ascii="Lucida Console" w:hAnsi="Lucida Console"/>
          <w:color w:val="00B050"/>
          <w:sz w:val="18"/>
          <w:szCs w:val="18"/>
        </w:rPr>
        <w:t xml:space="preserve"> ('</w:t>
      </w:r>
      <w:proofErr w:type="spellStart"/>
      <w:r w:rsidRPr="00197E74">
        <w:rPr>
          <w:rFonts w:ascii="Lucida Console" w:hAnsi="Lucida Console"/>
          <w:color w:val="00B050"/>
          <w:sz w:val="18"/>
          <w:szCs w:val="18"/>
        </w:rPr>
        <w:t>ashishg</w:t>
      </w:r>
      <w:proofErr w:type="spellEnd"/>
      <w:r w:rsidRPr="00197E74">
        <w:rPr>
          <w:rFonts w:ascii="Lucida Console" w:hAnsi="Lucida Console"/>
          <w:color w:val="00B050"/>
          <w:sz w:val="18"/>
          <w:szCs w:val="18"/>
        </w:rPr>
        <w:t>', 'e', 'rozm@stanford.edu'),</w:t>
      </w:r>
    </w:p>
    <w:p w:rsidR="00EB0505" w:rsidRPr="00197E74" w:rsidRDefault="00EB0505" w:rsidP="00EB0505">
      <w:pPr>
        <w:ind w:left="1440"/>
        <w:rPr>
          <w:rFonts w:ascii="Lucida Console" w:hAnsi="Lucida Console"/>
          <w:sz w:val="18"/>
          <w:szCs w:val="18"/>
        </w:rPr>
      </w:pPr>
      <w:r w:rsidRPr="00197E74">
        <w:rPr>
          <w:rFonts w:ascii="Lucida Console" w:hAnsi="Lucida Console"/>
          <w:sz w:val="18"/>
          <w:szCs w:val="18"/>
        </w:rPr>
        <w:t xml:space="preserve"> ('</w:t>
      </w:r>
      <w:proofErr w:type="spellStart"/>
      <w:r w:rsidRPr="00197E74">
        <w:rPr>
          <w:rFonts w:ascii="Lucida Console" w:hAnsi="Lucida Console"/>
          <w:sz w:val="18"/>
          <w:szCs w:val="18"/>
        </w:rPr>
        <w:t>balaji</w:t>
      </w:r>
      <w:proofErr w:type="spellEnd"/>
      <w:r w:rsidRPr="00197E74">
        <w:rPr>
          <w:rFonts w:ascii="Lucida Console" w:hAnsi="Lucida Console"/>
          <w:sz w:val="18"/>
          <w:szCs w:val="18"/>
        </w:rPr>
        <w:t>', 'e', 'balaji@stanford.edu'),</w:t>
      </w:r>
    </w:p>
    <w:p w:rsidR="00EB0505" w:rsidRPr="00197E74" w:rsidRDefault="00EB0505" w:rsidP="00EB0505">
      <w:pPr>
        <w:ind w:left="1440"/>
        <w:rPr>
          <w:rFonts w:ascii="Lucida Console" w:hAnsi="Lucida Console"/>
          <w:sz w:val="18"/>
          <w:szCs w:val="18"/>
        </w:rPr>
      </w:pPr>
      <w:r w:rsidRPr="00197E74">
        <w:rPr>
          <w:rFonts w:ascii="Lucida Console" w:hAnsi="Lucida Console"/>
          <w:sz w:val="18"/>
          <w:szCs w:val="18"/>
        </w:rPr>
        <w:t xml:space="preserve"> ('</w:t>
      </w:r>
      <w:proofErr w:type="spellStart"/>
      <w:r w:rsidRPr="00197E74">
        <w:rPr>
          <w:rFonts w:ascii="Lucida Console" w:hAnsi="Lucida Console"/>
          <w:sz w:val="18"/>
          <w:szCs w:val="18"/>
        </w:rPr>
        <w:t>cheriton</w:t>
      </w:r>
      <w:proofErr w:type="spellEnd"/>
      <w:r w:rsidRPr="00197E74">
        <w:rPr>
          <w:rFonts w:ascii="Lucida Console" w:hAnsi="Lucida Console"/>
          <w:sz w:val="18"/>
          <w:szCs w:val="18"/>
        </w:rPr>
        <w:t>', 'e', 'cheriton@cs.stanford.edu'),</w:t>
      </w:r>
    </w:p>
    <w:p w:rsidR="00EB0505" w:rsidRPr="00197E74" w:rsidRDefault="00EB0505" w:rsidP="00EB0505">
      <w:pPr>
        <w:ind w:left="1440"/>
        <w:rPr>
          <w:rFonts w:ascii="Lucida Console" w:hAnsi="Lucida Console"/>
          <w:sz w:val="18"/>
          <w:szCs w:val="18"/>
        </w:rPr>
      </w:pPr>
      <w:r w:rsidRPr="00197E74">
        <w:rPr>
          <w:rFonts w:ascii="Lucida Console" w:hAnsi="Lucida Console"/>
          <w:sz w:val="18"/>
          <w:szCs w:val="18"/>
        </w:rPr>
        <w:t xml:space="preserve"> ('</w:t>
      </w:r>
      <w:proofErr w:type="spellStart"/>
      <w:r w:rsidRPr="00197E74">
        <w:rPr>
          <w:rFonts w:ascii="Lucida Console" w:hAnsi="Lucida Console"/>
          <w:sz w:val="18"/>
          <w:szCs w:val="18"/>
        </w:rPr>
        <w:t>engler</w:t>
      </w:r>
      <w:proofErr w:type="spellEnd"/>
      <w:r w:rsidRPr="00197E74">
        <w:rPr>
          <w:rFonts w:ascii="Lucida Console" w:hAnsi="Lucida Console"/>
          <w:sz w:val="18"/>
          <w:szCs w:val="18"/>
        </w:rPr>
        <w:t>', 'e', 'engler@lcs.mit.edu'),</w:t>
      </w:r>
    </w:p>
    <w:p w:rsidR="00EB0505" w:rsidRPr="00197E74" w:rsidRDefault="00EB0505" w:rsidP="00EB0505">
      <w:pPr>
        <w:ind w:left="1440"/>
        <w:rPr>
          <w:rFonts w:ascii="Lucida Console" w:hAnsi="Lucida Console"/>
          <w:sz w:val="18"/>
          <w:szCs w:val="18"/>
        </w:rPr>
      </w:pPr>
      <w:r w:rsidRPr="00197E74">
        <w:rPr>
          <w:rFonts w:ascii="Lucida Console" w:hAnsi="Lucida Console"/>
          <w:sz w:val="18"/>
          <w:szCs w:val="18"/>
        </w:rPr>
        <w:t xml:space="preserve"> ('</w:t>
      </w:r>
      <w:proofErr w:type="spellStart"/>
      <w:r w:rsidRPr="00197E74">
        <w:rPr>
          <w:rFonts w:ascii="Lucida Console" w:hAnsi="Lucida Console"/>
          <w:sz w:val="18"/>
          <w:szCs w:val="18"/>
        </w:rPr>
        <w:t>eroberts</w:t>
      </w:r>
      <w:proofErr w:type="spellEnd"/>
      <w:r w:rsidRPr="00197E74">
        <w:rPr>
          <w:rFonts w:ascii="Lucida Console" w:hAnsi="Lucida Console"/>
          <w:sz w:val="18"/>
          <w:szCs w:val="18"/>
        </w:rPr>
        <w:t>', 'e', 'eroberts@cs.stanford.edu'),</w:t>
      </w:r>
    </w:p>
    <w:p w:rsidR="00EB0505" w:rsidRPr="00197E74" w:rsidRDefault="00EB0505" w:rsidP="00EB0505">
      <w:pPr>
        <w:ind w:left="1440"/>
        <w:rPr>
          <w:rFonts w:ascii="Lucida Console" w:hAnsi="Lucida Console"/>
          <w:sz w:val="18"/>
          <w:szCs w:val="18"/>
        </w:rPr>
      </w:pPr>
      <w:r w:rsidRPr="00197E74">
        <w:rPr>
          <w:rFonts w:ascii="Lucida Console" w:hAnsi="Lucida Console"/>
          <w:sz w:val="18"/>
          <w:szCs w:val="18"/>
        </w:rPr>
        <w:t xml:space="preserve"> ('</w:t>
      </w:r>
      <w:proofErr w:type="spellStart"/>
      <w:r w:rsidRPr="00197E74">
        <w:rPr>
          <w:rFonts w:ascii="Lucida Console" w:hAnsi="Lucida Console"/>
          <w:sz w:val="18"/>
          <w:szCs w:val="18"/>
        </w:rPr>
        <w:t>fedkiw</w:t>
      </w:r>
      <w:proofErr w:type="spellEnd"/>
      <w:r w:rsidRPr="00197E74">
        <w:rPr>
          <w:rFonts w:ascii="Lucida Console" w:hAnsi="Lucida Console"/>
          <w:sz w:val="18"/>
          <w:szCs w:val="18"/>
        </w:rPr>
        <w:t>', 'e', 'fedkiw@cs.stanford.edu'),</w:t>
      </w:r>
    </w:p>
    <w:p w:rsidR="00EB0505" w:rsidRPr="00197E74" w:rsidRDefault="00EB0505" w:rsidP="00EB0505">
      <w:pPr>
        <w:ind w:left="1440"/>
        <w:rPr>
          <w:rFonts w:ascii="Lucida Console" w:hAnsi="Lucida Console"/>
          <w:sz w:val="18"/>
          <w:szCs w:val="18"/>
        </w:rPr>
      </w:pPr>
      <w:r w:rsidRPr="00197E74">
        <w:rPr>
          <w:rFonts w:ascii="Lucida Console" w:hAnsi="Lucida Console"/>
          <w:sz w:val="18"/>
          <w:szCs w:val="18"/>
        </w:rPr>
        <w:t xml:space="preserve"> ('</w:t>
      </w:r>
      <w:proofErr w:type="spellStart"/>
      <w:r w:rsidRPr="00197E74">
        <w:rPr>
          <w:rFonts w:ascii="Lucida Console" w:hAnsi="Lucida Console"/>
          <w:sz w:val="18"/>
          <w:szCs w:val="18"/>
        </w:rPr>
        <w:t>hanrahan</w:t>
      </w:r>
      <w:proofErr w:type="spellEnd"/>
      <w:r w:rsidRPr="00197E74">
        <w:rPr>
          <w:rFonts w:ascii="Lucida Console" w:hAnsi="Lucida Console"/>
          <w:sz w:val="18"/>
          <w:szCs w:val="18"/>
        </w:rPr>
        <w:t>', 'e', 'hanrahan@cs.stanford.edu'),</w:t>
      </w:r>
    </w:p>
    <w:p w:rsidR="00EB0505" w:rsidRPr="00197E74" w:rsidRDefault="00EB0505" w:rsidP="00EB0505">
      <w:pPr>
        <w:ind w:left="1440"/>
        <w:rPr>
          <w:rFonts w:ascii="Lucida Console" w:hAnsi="Lucida Console"/>
          <w:sz w:val="18"/>
          <w:szCs w:val="18"/>
        </w:rPr>
      </w:pPr>
      <w:r w:rsidRPr="00197E74">
        <w:rPr>
          <w:rFonts w:ascii="Lucida Console" w:hAnsi="Lucida Console"/>
          <w:sz w:val="18"/>
          <w:szCs w:val="18"/>
        </w:rPr>
        <w:t xml:space="preserve"> ('</w:t>
      </w:r>
      <w:proofErr w:type="spellStart"/>
      <w:r w:rsidRPr="00197E74">
        <w:rPr>
          <w:rFonts w:ascii="Lucida Console" w:hAnsi="Lucida Console"/>
          <w:sz w:val="18"/>
          <w:szCs w:val="18"/>
        </w:rPr>
        <w:t>kosecka</w:t>
      </w:r>
      <w:proofErr w:type="spellEnd"/>
      <w:r w:rsidRPr="00197E74">
        <w:rPr>
          <w:rFonts w:ascii="Lucida Console" w:hAnsi="Lucida Console"/>
          <w:sz w:val="18"/>
          <w:szCs w:val="18"/>
        </w:rPr>
        <w:t>', 'e', 'kosecka@cs.gmu.edu'),</w:t>
      </w:r>
    </w:p>
    <w:p w:rsidR="00EB0505" w:rsidRPr="00197E74" w:rsidRDefault="00EB0505" w:rsidP="00EB0505">
      <w:pPr>
        <w:ind w:left="1440"/>
        <w:rPr>
          <w:rFonts w:ascii="Lucida Console" w:hAnsi="Lucida Console"/>
          <w:sz w:val="18"/>
          <w:szCs w:val="18"/>
        </w:rPr>
      </w:pPr>
      <w:r w:rsidRPr="00197E74">
        <w:rPr>
          <w:rFonts w:ascii="Lucida Console" w:hAnsi="Lucida Console"/>
          <w:sz w:val="18"/>
          <w:szCs w:val="18"/>
        </w:rPr>
        <w:t xml:space="preserve"> ('</w:t>
      </w:r>
      <w:proofErr w:type="spellStart"/>
      <w:r w:rsidRPr="00197E74">
        <w:rPr>
          <w:rFonts w:ascii="Lucida Console" w:hAnsi="Lucida Console"/>
          <w:sz w:val="18"/>
          <w:szCs w:val="18"/>
        </w:rPr>
        <w:t>kunle</w:t>
      </w:r>
      <w:proofErr w:type="spellEnd"/>
      <w:r w:rsidRPr="00197E74">
        <w:rPr>
          <w:rFonts w:ascii="Lucida Console" w:hAnsi="Lucida Console"/>
          <w:sz w:val="18"/>
          <w:szCs w:val="18"/>
        </w:rPr>
        <w:t>', 'e', 'darlene@csl.stanford.edu'),</w:t>
      </w:r>
    </w:p>
    <w:p w:rsidR="00EB0505" w:rsidRPr="00197E74" w:rsidRDefault="00EB0505" w:rsidP="00EB0505">
      <w:pPr>
        <w:ind w:left="1440"/>
        <w:rPr>
          <w:rFonts w:ascii="Lucida Console" w:hAnsi="Lucida Console"/>
          <w:sz w:val="18"/>
          <w:szCs w:val="18"/>
        </w:rPr>
      </w:pPr>
      <w:r w:rsidRPr="00197E74">
        <w:rPr>
          <w:rFonts w:ascii="Lucida Console" w:hAnsi="Lucida Console"/>
          <w:sz w:val="18"/>
          <w:szCs w:val="18"/>
        </w:rPr>
        <w:t xml:space="preserve"> ('</w:t>
      </w:r>
      <w:proofErr w:type="spellStart"/>
      <w:r w:rsidRPr="00197E74">
        <w:rPr>
          <w:rFonts w:ascii="Lucida Console" w:hAnsi="Lucida Console"/>
          <w:sz w:val="18"/>
          <w:szCs w:val="18"/>
        </w:rPr>
        <w:t>kunle</w:t>
      </w:r>
      <w:proofErr w:type="spellEnd"/>
      <w:r w:rsidRPr="00197E74">
        <w:rPr>
          <w:rFonts w:ascii="Lucida Console" w:hAnsi="Lucida Console"/>
          <w:sz w:val="18"/>
          <w:szCs w:val="18"/>
        </w:rPr>
        <w:t>', 'e', 'kunle@ogun.stanford.edu'),</w:t>
      </w:r>
    </w:p>
    <w:p w:rsidR="00EB0505" w:rsidRPr="00197E74" w:rsidRDefault="00EB0505" w:rsidP="00EB0505">
      <w:pPr>
        <w:ind w:left="1440"/>
        <w:rPr>
          <w:rFonts w:ascii="Lucida Console" w:hAnsi="Lucida Console"/>
          <w:sz w:val="18"/>
          <w:szCs w:val="18"/>
        </w:rPr>
      </w:pPr>
      <w:r w:rsidRPr="00197E74">
        <w:rPr>
          <w:rFonts w:ascii="Lucida Console" w:hAnsi="Lucida Console"/>
          <w:sz w:val="18"/>
          <w:szCs w:val="18"/>
        </w:rPr>
        <w:t xml:space="preserve"> ('</w:t>
      </w:r>
      <w:proofErr w:type="spellStart"/>
      <w:r w:rsidRPr="00197E74">
        <w:rPr>
          <w:rFonts w:ascii="Lucida Console" w:hAnsi="Lucida Console"/>
          <w:sz w:val="18"/>
          <w:szCs w:val="18"/>
        </w:rPr>
        <w:t>nass</w:t>
      </w:r>
      <w:proofErr w:type="spellEnd"/>
      <w:r w:rsidRPr="00197E74">
        <w:rPr>
          <w:rFonts w:ascii="Lucida Console" w:hAnsi="Lucida Console"/>
          <w:sz w:val="18"/>
          <w:szCs w:val="18"/>
        </w:rPr>
        <w:t>', 'e', 'nass@stanford.edu'),</w:t>
      </w:r>
    </w:p>
    <w:p w:rsidR="00EB0505" w:rsidRPr="00197E74" w:rsidRDefault="00EB0505" w:rsidP="00EB0505">
      <w:pPr>
        <w:ind w:left="1440"/>
        <w:rPr>
          <w:rFonts w:ascii="Lucida Console" w:hAnsi="Lucida Console"/>
          <w:sz w:val="18"/>
          <w:szCs w:val="18"/>
        </w:rPr>
      </w:pPr>
      <w:r w:rsidRPr="00197E74">
        <w:rPr>
          <w:rFonts w:ascii="Lucida Console" w:hAnsi="Lucida Console"/>
          <w:sz w:val="18"/>
          <w:szCs w:val="18"/>
        </w:rPr>
        <w:t xml:space="preserve"> ('nick', 'e', 'nick.parlante@cs.stanford.edu'),</w:t>
      </w:r>
    </w:p>
    <w:p w:rsidR="00EB0505" w:rsidRPr="00197E74" w:rsidRDefault="00EB0505" w:rsidP="00EB0505">
      <w:pPr>
        <w:ind w:left="1440"/>
        <w:rPr>
          <w:rFonts w:ascii="Lucida Console" w:hAnsi="Lucida Console"/>
          <w:sz w:val="18"/>
          <w:szCs w:val="18"/>
        </w:rPr>
      </w:pPr>
      <w:r w:rsidRPr="00197E74">
        <w:rPr>
          <w:rFonts w:ascii="Lucida Console" w:hAnsi="Lucida Console"/>
          <w:sz w:val="18"/>
          <w:szCs w:val="18"/>
        </w:rPr>
        <w:t xml:space="preserve"> ('</w:t>
      </w:r>
      <w:proofErr w:type="spellStart"/>
      <w:r w:rsidRPr="00197E74">
        <w:rPr>
          <w:rFonts w:ascii="Lucida Console" w:hAnsi="Lucida Console"/>
          <w:sz w:val="18"/>
          <w:szCs w:val="18"/>
        </w:rPr>
        <w:t>psyoung</w:t>
      </w:r>
      <w:proofErr w:type="spellEnd"/>
      <w:r w:rsidRPr="00197E74">
        <w:rPr>
          <w:rFonts w:ascii="Lucida Console" w:hAnsi="Lucida Console"/>
          <w:sz w:val="18"/>
          <w:szCs w:val="18"/>
        </w:rPr>
        <w:t>', 'e', 'patrick.young@stanford.edu'),</w:t>
      </w:r>
    </w:p>
    <w:p w:rsidR="00EB0505" w:rsidRPr="00197E74" w:rsidRDefault="00EB0505" w:rsidP="00EB0505">
      <w:pPr>
        <w:ind w:left="1440"/>
        <w:rPr>
          <w:rFonts w:ascii="Lucida Console" w:hAnsi="Lucida Console"/>
          <w:sz w:val="18"/>
          <w:szCs w:val="18"/>
        </w:rPr>
      </w:pPr>
      <w:r w:rsidRPr="00197E74">
        <w:rPr>
          <w:rFonts w:ascii="Lucida Console" w:hAnsi="Lucida Console"/>
          <w:sz w:val="18"/>
          <w:szCs w:val="18"/>
        </w:rPr>
        <w:t xml:space="preserve"> ('</w:t>
      </w:r>
      <w:proofErr w:type="spellStart"/>
      <w:r w:rsidRPr="00197E74">
        <w:rPr>
          <w:rFonts w:ascii="Lucida Console" w:hAnsi="Lucida Console"/>
          <w:sz w:val="18"/>
          <w:szCs w:val="18"/>
        </w:rPr>
        <w:t>rinard</w:t>
      </w:r>
      <w:proofErr w:type="spellEnd"/>
      <w:r w:rsidRPr="00197E74">
        <w:rPr>
          <w:rFonts w:ascii="Lucida Console" w:hAnsi="Lucida Console"/>
          <w:sz w:val="18"/>
          <w:szCs w:val="18"/>
        </w:rPr>
        <w:t>', 'e', 'rinard@lcs.mit.edu'),</w:t>
      </w:r>
    </w:p>
    <w:p w:rsidR="00EB0505" w:rsidRPr="00197E74" w:rsidRDefault="00EB0505" w:rsidP="00EB0505">
      <w:pPr>
        <w:ind w:left="1440"/>
        <w:rPr>
          <w:rFonts w:ascii="Lucida Console" w:hAnsi="Lucida Console"/>
          <w:sz w:val="18"/>
          <w:szCs w:val="18"/>
        </w:rPr>
      </w:pPr>
      <w:r w:rsidRPr="00197E74">
        <w:rPr>
          <w:rFonts w:ascii="Lucida Console" w:hAnsi="Lucida Console"/>
          <w:sz w:val="18"/>
          <w:szCs w:val="18"/>
        </w:rPr>
        <w:t xml:space="preserve"> ('</w:t>
      </w:r>
      <w:proofErr w:type="spellStart"/>
      <w:r w:rsidRPr="00197E74">
        <w:rPr>
          <w:rFonts w:ascii="Lucida Console" w:hAnsi="Lucida Console"/>
          <w:sz w:val="18"/>
          <w:szCs w:val="18"/>
        </w:rPr>
        <w:t>shoham</w:t>
      </w:r>
      <w:proofErr w:type="spellEnd"/>
      <w:r w:rsidRPr="00197E74">
        <w:rPr>
          <w:rFonts w:ascii="Lucida Console" w:hAnsi="Lucida Console"/>
          <w:sz w:val="18"/>
          <w:szCs w:val="18"/>
        </w:rPr>
        <w:t>', 'e', 'shoham@stanford.edu'),</w:t>
      </w:r>
    </w:p>
    <w:p w:rsidR="00EB0505" w:rsidRPr="00197E74" w:rsidRDefault="00EB0505" w:rsidP="00EB0505">
      <w:pPr>
        <w:ind w:left="1440"/>
        <w:rPr>
          <w:rFonts w:ascii="Lucida Console" w:hAnsi="Lucida Console"/>
          <w:sz w:val="18"/>
          <w:szCs w:val="18"/>
        </w:rPr>
      </w:pPr>
      <w:r w:rsidRPr="00197E74">
        <w:rPr>
          <w:rFonts w:ascii="Lucida Console" w:hAnsi="Lucida Console"/>
          <w:sz w:val="18"/>
          <w:szCs w:val="18"/>
        </w:rPr>
        <w:t xml:space="preserve"> ('</w:t>
      </w:r>
      <w:proofErr w:type="spellStart"/>
      <w:r w:rsidRPr="00197E74">
        <w:rPr>
          <w:rFonts w:ascii="Lucida Console" w:hAnsi="Lucida Console"/>
          <w:sz w:val="18"/>
          <w:szCs w:val="18"/>
        </w:rPr>
        <w:t>thm</w:t>
      </w:r>
      <w:proofErr w:type="spellEnd"/>
      <w:r w:rsidRPr="00197E74">
        <w:rPr>
          <w:rFonts w:ascii="Lucida Console" w:hAnsi="Lucida Console"/>
          <w:sz w:val="18"/>
          <w:szCs w:val="18"/>
        </w:rPr>
        <w:t>', 'e', 'pkrokel@stanford.edu'),</w:t>
      </w:r>
    </w:p>
    <w:p w:rsidR="00EB0505" w:rsidRPr="00197E74" w:rsidRDefault="00EB0505" w:rsidP="00EB0505">
      <w:pPr>
        <w:ind w:left="1440"/>
        <w:rPr>
          <w:rFonts w:ascii="Lucida Console" w:hAnsi="Lucida Console"/>
          <w:color w:val="00B050"/>
          <w:sz w:val="18"/>
          <w:szCs w:val="18"/>
        </w:rPr>
      </w:pPr>
      <w:r w:rsidRPr="00197E74">
        <w:rPr>
          <w:rFonts w:ascii="Lucida Console" w:hAnsi="Lucida Console"/>
          <w:color w:val="00B050"/>
          <w:sz w:val="18"/>
          <w:szCs w:val="18"/>
        </w:rPr>
        <w:t xml:space="preserve"> ('</w:t>
      </w:r>
      <w:proofErr w:type="spellStart"/>
      <w:r w:rsidRPr="00197E74">
        <w:rPr>
          <w:rFonts w:ascii="Lucida Console" w:hAnsi="Lucida Console"/>
          <w:color w:val="00B050"/>
          <w:sz w:val="18"/>
          <w:szCs w:val="18"/>
        </w:rPr>
        <w:t>ullman</w:t>
      </w:r>
      <w:proofErr w:type="spellEnd"/>
      <w:r w:rsidRPr="00197E74">
        <w:rPr>
          <w:rFonts w:ascii="Lucida Console" w:hAnsi="Lucida Console"/>
          <w:color w:val="00B050"/>
          <w:sz w:val="18"/>
          <w:szCs w:val="18"/>
        </w:rPr>
        <w:t>', 'e', 'ullman@cs.stanford.edu'),</w:t>
      </w:r>
    </w:p>
    <w:p w:rsidR="00EB0505" w:rsidRPr="00197E74" w:rsidRDefault="00EB0505" w:rsidP="00EB0505">
      <w:pPr>
        <w:ind w:left="1440"/>
        <w:rPr>
          <w:rFonts w:ascii="Lucida Console" w:hAnsi="Lucida Console"/>
          <w:sz w:val="18"/>
          <w:szCs w:val="18"/>
        </w:rPr>
      </w:pPr>
      <w:r w:rsidRPr="00197E74">
        <w:rPr>
          <w:rFonts w:ascii="Lucida Console" w:hAnsi="Lucida Console"/>
          <w:sz w:val="18"/>
          <w:szCs w:val="18"/>
        </w:rPr>
        <w:t xml:space="preserve"> ('</w:t>
      </w:r>
      <w:proofErr w:type="spellStart"/>
      <w:r w:rsidRPr="00197E74">
        <w:rPr>
          <w:rFonts w:ascii="Lucida Console" w:hAnsi="Lucida Console"/>
          <w:sz w:val="18"/>
          <w:szCs w:val="18"/>
        </w:rPr>
        <w:t>widom</w:t>
      </w:r>
      <w:proofErr w:type="spellEnd"/>
      <w:r w:rsidRPr="00197E74">
        <w:rPr>
          <w:rFonts w:ascii="Lucida Console" w:hAnsi="Lucida Console"/>
          <w:sz w:val="18"/>
          <w:szCs w:val="18"/>
        </w:rPr>
        <w:t>', 'e', 'siroker@cs.stanford.edu'),</w:t>
      </w:r>
    </w:p>
    <w:p w:rsidR="00EB0505" w:rsidRPr="00197E74" w:rsidRDefault="00EB0505" w:rsidP="00EB0505">
      <w:pPr>
        <w:ind w:left="1440"/>
        <w:rPr>
          <w:rFonts w:ascii="Lucida Console" w:hAnsi="Lucida Console"/>
          <w:sz w:val="18"/>
          <w:szCs w:val="18"/>
        </w:rPr>
      </w:pPr>
      <w:r w:rsidRPr="00197E74">
        <w:rPr>
          <w:rFonts w:ascii="Lucida Console" w:hAnsi="Lucida Console"/>
          <w:sz w:val="18"/>
          <w:szCs w:val="18"/>
        </w:rPr>
        <w:t xml:space="preserve"> ('</w:t>
      </w:r>
      <w:proofErr w:type="spellStart"/>
      <w:r w:rsidRPr="00197E74">
        <w:rPr>
          <w:rFonts w:ascii="Lucida Console" w:hAnsi="Lucida Console"/>
          <w:sz w:val="18"/>
          <w:szCs w:val="18"/>
        </w:rPr>
        <w:t>widom</w:t>
      </w:r>
      <w:proofErr w:type="spellEnd"/>
      <w:r w:rsidRPr="00197E74">
        <w:rPr>
          <w:rFonts w:ascii="Lucida Console" w:hAnsi="Lucida Console"/>
          <w:sz w:val="18"/>
          <w:szCs w:val="18"/>
        </w:rPr>
        <w:t>', 'e', 'widom@cs.stanford.edu'),</w:t>
      </w:r>
    </w:p>
    <w:p w:rsidR="00EB0505" w:rsidRPr="00197E74" w:rsidRDefault="00EB0505" w:rsidP="00EB0505">
      <w:pPr>
        <w:ind w:left="1440"/>
        <w:rPr>
          <w:rFonts w:ascii="Lucida Console" w:hAnsi="Lucida Console"/>
          <w:sz w:val="18"/>
          <w:szCs w:val="18"/>
        </w:rPr>
      </w:pPr>
      <w:r w:rsidRPr="00197E74">
        <w:rPr>
          <w:rFonts w:ascii="Lucida Console" w:hAnsi="Lucida Console"/>
          <w:sz w:val="18"/>
          <w:szCs w:val="18"/>
        </w:rPr>
        <w:t xml:space="preserve"> ('</w:t>
      </w:r>
      <w:proofErr w:type="spellStart"/>
      <w:r w:rsidRPr="00197E74">
        <w:rPr>
          <w:rFonts w:ascii="Lucida Console" w:hAnsi="Lucida Console"/>
          <w:sz w:val="18"/>
          <w:szCs w:val="18"/>
        </w:rPr>
        <w:t>zelenski</w:t>
      </w:r>
      <w:proofErr w:type="spellEnd"/>
      <w:r w:rsidRPr="00197E74">
        <w:rPr>
          <w:rFonts w:ascii="Lucida Console" w:hAnsi="Lucida Console"/>
          <w:sz w:val="18"/>
          <w:szCs w:val="18"/>
        </w:rPr>
        <w:t>', 'e', 'zelenski@cs.stanford.edu'),</w:t>
      </w:r>
    </w:p>
    <w:p w:rsidR="00A35018" w:rsidRPr="00197E74" w:rsidRDefault="00EB0505" w:rsidP="00EB0505">
      <w:pPr>
        <w:ind w:left="1440"/>
        <w:rPr>
          <w:sz w:val="18"/>
          <w:szCs w:val="18"/>
        </w:rPr>
      </w:pPr>
      <w:r w:rsidRPr="00197E74">
        <w:rPr>
          <w:rFonts w:ascii="Lucida Console" w:hAnsi="Lucida Console"/>
          <w:sz w:val="18"/>
          <w:szCs w:val="18"/>
        </w:rPr>
        <w:t xml:space="preserve"> ('</w:t>
      </w:r>
      <w:proofErr w:type="spellStart"/>
      <w:r w:rsidRPr="00197E74">
        <w:rPr>
          <w:rFonts w:ascii="Lucida Console" w:hAnsi="Lucida Console"/>
          <w:sz w:val="18"/>
          <w:szCs w:val="18"/>
        </w:rPr>
        <w:t>zm</w:t>
      </w:r>
      <w:proofErr w:type="spellEnd"/>
      <w:r w:rsidRPr="00197E74">
        <w:rPr>
          <w:rFonts w:ascii="Lucida Console" w:hAnsi="Lucida Console"/>
          <w:sz w:val="18"/>
          <w:szCs w:val="18"/>
        </w:rPr>
        <w:t>', 'e', 'manna@cs.stanford.edu')}</w:t>
      </w:r>
    </w:p>
    <w:p w:rsidR="001E1AE4" w:rsidRPr="00574314" w:rsidRDefault="001E1AE4" w:rsidP="001E1AE4">
      <w:pPr>
        <w:pStyle w:val="Heading3"/>
      </w:pPr>
      <w:r w:rsidRPr="00574314">
        <w:t xml:space="preserve">Iteration </w:t>
      </w:r>
      <w:r>
        <w:t>4</w:t>
      </w:r>
    </w:p>
    <w:p w:rsidR="001E1AE4" w:rsidRDefault="001E1AE4" w:rsidP="001E1AE4">
      <w:r>
        <w:t>For this iteration, the following regular expression was used:</w:t>
      </w:r>
    </w:p>
    <w:p w:rsidR="001E1AE4" w:rsidRDefault="001E1AE4" w:rsidP="001E1AE4">
      <w:pPr>
        <w:pStyle w:val="ListParagraph"/>
        <w:numPr>
          <w:ilvl w:val="0"/>
          <w:numId w:val="27"/>
        </w:numPr>
      </w:pPr>
      <w:r>
        <w:t xml:space="preserve">Pattern appended: </w:t>
      </w:r>
      <w:r w:rsidR="000C57A3">
        <w:t xml:space="preserve"> </w:t>
      </w:r>
      <w:r w:rsidR="003908D6" w:rsidRPr="000C57A3">
        <w:rPr>
          <w:rFonts w:ascii="Lucida Console" w:hAnsi="Lucida Console"/>
          <w:sz w:val="18"/>
          <w:szCs w:val="18"/>
        </w:rPr>
        <w:t>r'</w:t>
      </w:r>
      <w:r w:rsidRPr="000C57A3">
        <w:rPr>
          <w:rFonts w:ascii="Lucida Console" w:hAnsi="Lucida Console"/>
          <w:sz w:val="18"/>
          <w:szCs w:val="18"/>
        </w:rPr>
        <w:t>([A-Za-z.]+)\s+@\s+([A-Za-z.]+)\.[A-Za-z]+'</w:t>
      </w:r>
    </w:p>
    <w:p w:rsidR="001E1AE4" w:rsidRPr="00223D75" w:rsidRDefault="001E1AE4" w:rsidP="001E1AE4">
      <w:pPr>
        <w:pStyle w:val="ListParagraph"/>
        <w:numPr>
          <w:ilvl w:val="1"/>
          <w:numId w:val="27"/>
        </w:numPr>
      </w:pPr>
      <w:r>
        <w:t xml:space="preserve">This </w:t>
      </w:r>
      <w:r w:rsidR="003908D6">
        <w:t xml:space="preserve">raw </w:t>
      </w:r>
      <w:r>
        <w:t xml:space="preserve">expression is used to detect any number of alphabetic characters (upper and/or lower case) and </w:t>
      </w:r>
      <w:r w:rsidR="008D0E95">
        <w:t>special characters</w:t>
      </w:r>
      <w:r>
        <w:t xml:space="preserve"> followed by any number of spaces, then an “@” sign followed by any number of spaces and then any number of alphabetic characters (upper and/or lower case) and any character except a line terminator followed by “.” </w:t>
      </w:r>
      <w:r w:rsidR="00652915">
        <w:t>a</w:t>
      </w:r>
      <w:r>
        <w:t>nd then any number of alphabetic characters.</w:t>
      </w:r>
      <w:r w:rsidR="00163A18">
        <w:br/>
      </w:r>
      <w:r w:rsidR="008144FB">
        <w:rPr>
          <w:i/>
          <w:iCs/>
        </w:rPr>
        <w:t>N</w:t>
      </w:r>
      <w:r w:rsidR="00163A18">
        <w:rPr>
          <w:i/>
          <w:iCs/>
        </w:rPr>
        <w:t>ote: Unfortunately, this pattern only added “</w:t>
      </w:r>
      <w:proofErr w:type="spellStart"/>
      <w:r w:rsidR="00163A18">
        <w:rPr>
          <w:i/>
          <w:iCs/>
        </w:rPr>
        <w:t>dabo</w:t>
      </w:r>
      <w:proofErr w:type="spellEnd"/>
      <w:r w:rsidR="00163A18">
        <w:rPr>
          <w:i/>
          <w:iCs/>
        </w:rPr>
        <w:t>” to the true positives.</w:t>
      </w:r>
    </w:p>
    <w:p w:rsidR="00223D75" w:rsidRPr="00223D75" w:rsidRDefault="00223D75" w:rsidP="001E1AE4">
      <w:pPr>
        <w:pStyle w:val="ListParagraph"/>
        <w:numPr>
          <w:ilvl w:val="1"/>
          <w:numId w:val="27"/>
        </w:numPr>
      </w:pPr>
      <w:r w:rsidRPr="00223D75">
        <w:t>Examples of matches:</w:t>
      </w:r>
    </w:p>
    <w:p w:rsidR="00223D75" w:rsidRPr="00223D75" w:rsidRDefault="00B32961" w:rsidP="00223D75">
      <w:pPr>
        <w:pStyle w:val="ListParagraph"/>
        <w:numPr>
          <w:ilvl w:val="2"/>
          <w:numId w:val="27"/>
        </w:numPr>
      </w:pPr>
      <w:r>
        <w:t>“</w:t>
      </w:r>
      <w:proofErr w:type="spellStart"/>
      <w:r>
        <w:t>da</w:t>
      </w:r>
      <w:r w:rsidRPr="00B32961">
        <w:t>bo</w:t>
      </w:r>
      <w:proofErr w:type="spellEnd"/>
      <w:r w:rsidRPr="00B32961">
        <w:t xml:space="preserve">  @  cs.stanford.edu</w:t>
      </w:r>
      <w:r>
        <w:t>”</w:t>
      </w:r>
    </w:p>
    <w:p w:rsidR="001E1AE4" w:rsidRDefault="001E1AE4" w:rsidP="001E1AE4">
      <w:pPr>
        <w:pStyle w:val="ListParagraph"/>
        <w:numPr>
          <w:ilvl w:val="0"/>
          <w:numId w:val="27"/>
        </w:numPr>
      </w:pPr>
      <w:r>
        <w:t xml:space="preserve">Run Output: </w:t>
      </w:r>
      <w:r w:rsidR="000C57A3">
        <w:t xml:space="preserve"> </w:t>
      </w:r>
      <w:r w:rsidRPr="000C57A3">
        <w:rPr>
          <w:rFonts w:ascii="Lucida Console" w:hAnsi="Lucida Console"/>
          <w:sz w:val="18"/>
          <w:szCs w:val="18"/>
        </w:rPr>
        <w:t xml:space="preserve">Summary: </w:t>
      </w:r>
      <w:proofErr w:type="spellStart"/>
      <w:r w:rsidRPr="000C57A3">
        <w:rPr>
          <w:rFonts w:ascii="Lucida Console" w:hAnsi="Lucida Console"/>
          <w:sz w:val="18"/>
          <w:szCs w:val="18"/>
        </w:rPr>
        <w:t>tp</w:t>
      </w:r>
      <w:proofErr w:type="spellEnd"/>
      <w:r w:rsidRPr="000C57A3">
        <w:rPr>
          <w:rFonts w:ascii="Lucida Console" w:hAnsi="Lucida Console"/>
          <w:sz w:val="18"/>
          <w:szCs w:val="18"/>
        </w:rPr>
        <w:t xml:space="preserve">=23, </w:t>
      </w:r>
      <w:proofErr w:type="spellStart"/>
      <w:r w:rsidRPr="000C57A3">
        <w:rPr>
          <w:rFonts w:ascii="Lucida Console" w:hAnsi="Lucida Console"/>
          <w:sz w:val="18"/>
          <w:szCs w:val="18"/>
        </w:rPr>
        <w:t>fp</w:t>
      </w:r>
      <w:proofErr w:type="spellEnd"/>
      <w:r w:rsidRPr="000C57A3">
        <w:rPr>
          <w:rFonts w:ascii="Lucida Console" w:hAnsi="Lucida Console"/>
          <w:sz w:val="18"/>
          <w:szCs w:val="18"/>
        </w:rPr>
        <w:t xml:space="preserve">=1, </w:t>
      </w:r>
      <w:proofErr w:type="spellStart"/>
      <w:r w:rsidRPr="000C57A3">
        <w:rPr>
          <w:rFonts w:ascii="Lucida Console" w:hAnsi="Lucida Console"/>
          <w:sz w:val="18"/>
          <w:szCs w:val="18"/>
        </w:rPr>
        <w:t>fn</w:t>
      </w:r>
      <w:proofErr w:type="spellEnd"/>
      <w:r w:rsidRPr="000C57A3">
        <w:rPr>
          <w:rFonts w:ascii="Lucida Console" w:hAnsi="Lucida Console"/>
          <w:sz w:val="18"/>
          <w:szCs w:val="18"/>
        </w:rPr>
        <w:t>=94</w:t>
      </w:r>
    </w:p>
    <w:p w:rsidR="001E1AE4" w:rsidRPr="000C57A3" w:rsidRDefault="001E1AE4" w:rsidP="001E1AE4">
      <w:pPr>
        <w:pStyle w:val="ListParagraph"/>
        <w:numPr>
          <w:ilvl w:val="1"/>
          <w:numId w:val="27"/>
        </w:numPr>
        <w:rPr>
          <w:rFonts w:ascii="Courier New" w:hAnsi="Courier New" w:cs="Courier New"/>
          <w:sz w:val="18"/>
          <w:szCs w:val="20"/>
        </w:rPr>
      </w:pPr>
      <w:r>
        <w:t>Matches:</w:t>
      </w:r>
      <w:r>
        <w:br/>
      </w:r>
      <w:r w:rsidRPr="000C57A3">
        <w:rPr>
          <w:rFonts w:ascii="Lucida Console" w:hAnsi="Lucida Console" w:cs="Courier New"/>
          <w:sz w:val="18"/>
          <w:szCs w:val="20"/>
        </w:rPr>
        <w:t>True Positives (23):</w:t>
      </w:r>
      <w:r w:rsidRPr="000C57A3">
        <w:rPr>
          <w:rFonts w:ascii="Courier New" w:hAnsi="Courier New" w:cs="Courier New"/>
          <w:sz w:val="18"/>
          <w:szCs w:val="20"/>
        </w:rPr>
        <w:t xml:space="preserve"> </w:t>
      </w:r>
    </w:p>
    <w:p w:rsidR="001E1AE4" w:rsidRPr="001E1AE4" w:rsidRDefault="001E1AE4" w:rsidP="001E1AE4">
      <w:pPr>
        <w:pStyle w:val="code"/>
        <w:ind w:left="1440"/>
      </w:pPr>
      <w:r w:rsidRPr="001E1AE4">
        <w:t>{('</w:t>
      </w:r>
      <w:proofErr w:type="spellStart"/>
      <w:r w:rsidRPr="001E1AE4">
        <w:t>ashishg</w:t>
      </w:r>
      <w:proofErr w:type="spellEnd"/>
      <w:r w:rsidRPr="001E1AE4">
        <w:t>', 'e', 'ashishg@stanford.edu'),</w:t>
      </w:r>
    </w:p>
    <w:p w:rsidR="001E1AE4" w:rsidRPr="001E1AE4" w:rsidRDefault="001E1AE4" w:rsidP="001E1AE4">
      <w:pPr>
        <w:pStyle w:val="code"/>
        <w:ind w:left="1440"/>
      </w:pPr>
      <w:r w:rsidRPr="001E1AE4">
        <w:t xml:space="preserve"> ('</w:t>
      </w:r>
      <w:proofErr w:type="spellStart"/>
      <w:r w:rsidRPr="001E1AE4">
        <w:t>ashishg</w:t>
      </w:r>
      <w:proofErr w:type="spellEnd"/>
      <w:r w:rsidRPr="001E1AE4">
        <w:t>', 'e', 'rozm@stanford.edu'),</w:t>
      </w:r>
    </w:p>
    <w:p w:rsidR="001E1AE4" w:rsidRPr="001E1AE4" w:rsidRDefault="001E1AE4" w:rsidP="001E1AE4">
      <w:pPr>
        <w:pStyle w:val="code"/>
        <w:ind w:left="1440"/>
      </w:pPr>
      <w:r w:rsidRPr="001E1AE4">
        <w:t xml:space="preserve"> ('</w:t>
      </w:r>
      <w:proofErr w:type="spellStart"/>
      <w:r w:rsidRPr="001E1AE4">
        <w:t>balaji</w:t>
      </w:r>
      <w:proofErr w:type="spellEnd"/>
      <w:r w:rsidRPr="001E1AE4">
        <w:t>', 'e', 'balaji@stanford.edu'),</w:t>
      </w:r>
    </w:p>
    <w:p w:rsidR="001E1AE4" w:rsidRPr="001E1AE4" w:rsidRDefault="001E1AE4" w:rsidP="001E1AE4">
      <w:pPr>
        <w:pStyle w:val="code"/>
        <w:ind w:left="1440"/>
      </w:pPr>
      <w:r w:rsidRPr="001E1AE4">
        <w:t xml:space="preserve"> ('</w:t>
      </w:r>
      <w:proofErr w:type="spellStart"/>
      <w:r w:rsidRPr="001E1AE4">
        <w:t>cheriton</w:t>
      </w:r>
      <w:proofErr w:type="spellEnd"/>
      <w:r w:rsidRPr="001E1AE4">
        <w:t>', 'e', 'cheriton@cs.stanford.edu'),</w:t>
      </w:r>
    </w:p>
    <w:p w:rsidR="001E1AE4" w:rsidRPr="00EA3842" w:rsidRDefault="001E1AE4" w:rsidP="001E1AE4">
      <w:pPr>
        <w:pStyle w:val="code"/>
        <w:ind w:left="1440"/>
        <w:rPr>
          <w:color w:val="00B050"/>
        </w:rPr>
      </w:pPr>
      <w:r w:rsidRPr="00EA3842">
        <w:rPr>
          <w:color w:val="00B050"/>
        </w:rPr>
        <w:t xml:space="preserve"> ('</w:t>
      </w:r>
      <w:proofErr w:type="spellStart"/>
      <w:r w:rsidRPr="00EA3842">
        <w:rPr>
          <w:color w:val="00B050"/>
        </w:rPr>
        <w:t>dabo</w:t>
      </w:r>
      <w:proofErr w:type="spellEnd"/>
      <w:r w:rsidRPr="00EA3842">
        <w:rPr>
          <w:color w:val="00B050"/>
        </w:rPr>
        <w:t>', 'e', 'dabo@cs.stanford.edu'),</w:t>
      </w:r>
    </w:p>
    <w:p w:rsidR="001E1AE4" w:rsidRPr="001E1AE4" w:rsidRDefault="001E1AE4" w:rsidP="001E1AE4">
      <w:pPr>
        <w:pStyle w:val="code"/>
        <w:ind w:left="1440"/>
      </w:pPr>
      <w:r w:rsidRPr="001E1AE4">
        <w:t xml:space="preserve"> ('</w:t>
      </w:r>
      <w:proofErr w:type="spellStart"/>
      <w:r w:rsidRPr="001E1AE4">
        <w:t>engler</w:t>
      </w:r>
      <w:proofErr w:type="spellEnd"/>
      <w:r w:rsidRPr="001E1AE4">
        <w:t>', 'e', 'engler@lcs.mit.edu'),</w:t>
      </w:r>
    </w:p>
    <w:p w:rsidR="001E1AE4" w:rsidRPr="001E1AE4" w:rsidRDefault="001E1AE4" w:rsidP="001E1AE4">
      <w:pPr>
        <w:pStyle w:val="code"/>
        <w:ind w:left="1440"/>
      </w:pPr>
      <w:r w:rsidRPr="001E1AE4">
        <w:t xml:space="preserve"> ('</w:t>
      </w:r>
      <w:proofErr w:type="spellStart"/>
      <w:r w:rsidRPr="001E1AE4">
        <w:t>eroberts</w:t>
      </w:r>
      <w:proofErr w:type="spellEnd"/>
      <w:r w:rsidRPr="001E1AE4">
        <w:t>', 'e', 'eroberts@cs.stanford.edu'),</w:t>
      </w:r>
    </w:p>
    <w:p w:rsidR="001E1AE4" w:rsidRPr="001E1AE4" w:rsidRDefault="001E1AE4" w:rsidP="001E1AE4">
      <w:pPr>
        <w:pStyle w:val="code"/>
        <w:ind w:left="1440"/>
      </w:pPr>
      <w:r w:rsidRPr="001E1AE4">
        <w:t xml:space="preserve"> ('</w:t>
      </w:r>
      <w:proofErr w:type="spellStart"/>
      <w:r w:rsidRPr="001E1AE4">
        <w:t>fedkiw</w:t>
      </w:r>
      <w:proofErr w:type="spellEnd"/>
      <w:r w:rsidRPr="001E1AE4">
        <w:t>', 'e', 'fedkiw@cs.stanford.edu'),</w:t>
      </w:r>
    </w:p>
    <w:p w:rsidR="001E1AE4" w:rsidRPr="001E1AE4" w:rsidRDefault="001E1AE4" w:rsidP="001E1AE4">
      <w:pPr>
        <w:pStyle w:val="code"/>
        <w:ind w:left="1440"/>
      </w:pPr>
      <w:r w:rsidRPr="001E1AE4">
        <w:t xml:space="preserve"> ('</w:t>
      </w:r>
      <w:proofErr w:type="spellStart"/>
      <w:r w:rsidRPr="001E1AE4">
        <w:t>hanrahan</w:t>
      </w:r>
      <w:proofErr w:type="spellEnd"/>
      <w:r w:rsidRPr="001E1AE4">
        <w:t>', 'e', 'hanrahan@cs.stanford.edu'),</w:t>
      </w:r>
    </w:p>
    <w:p w:rsidR="001E1AE4" w:rsidRPr="001E1AE4" w:rsidRDefault="001E1AE4" w:rsidP="001E1AE4">
      <w:pPr>
        <w:pStyle w:val="code"/>
        <w:ind w:left="1440"/>
      </w:pPr>
      <w:r w:rsidRPr="001E1AE4">
        <w:t xml:space="preserve"> ('</w:t>
      </w:r>
      <w:proofErr w:type="spellStart"/>
      <w:r w:rsidRPr="001E1AE4">
        <w:t>kosecka</w:t>
      </w:r>
      <w:proofErr w:type="spellEnd"/>
      <w:r w:rsidRPr="001E1AE4">
        <w:t>', 'e', 'kosecka@cs.gmu.edu'),</w:t>
      </w:r>
    </w:p>
    <w:p w:rsidR="001E1AE4" w:rsidRPr="001E1AE4" w:rsidRDefault="001E1AE4" w:rsidP="001E1AE4">
      <w:pPr>
        <w:pStyle w:val="code"/>
        <w:ind w:left="1440"/>
      </w:pPr>
      <w:r w:rsidRPr="001E1AE4">
        <w:t xml:space="preserve"> ('</w:t>
      </w:r>
      <w:proofErr w:type="spellStart"/>
      <w:r w:rsidRPr="001E1AE4">
        <w:t>kunle</w:t>
      </w:r>
      <w:proofErr w:type="spellEnd"/>
      <w:r w:rsidRPr="001E1AE4">
        <w:t>', 'e', 'darlene@csl.stanford.edu'),</w:t>
      </w:r>
    </w:p>
    <w:p w:rsidR="001E1AE4" w:rsidRPr="001E1AE4" w:rsidRDefault="001E1AE4" w:rsidP="001E1AE4">
      <w:pPr>
        <w:pStyle w:val="code"/>
        <w:ind w:left="1440"/>
      </w:pPr>
      <w:r w:rsidRPr="001E1AE4">
        <w:t xml:space="preserve"> ('</w:t>
      </w:r>
      <w:proofErr w:type="spellStart"/>
      <w:r w:rsidRPr="001E1AE4">
        <w:t>kunle</w:t>
      </w:r>
      <w:proofErr w:type="spellEnd"/>
      <w:r w:rsidRPr="001E1AE4">
        <w:t>', 'e', 'kunle@ogun.stanford.edu'),</w:t>
      </w:r>
    </w:p>
    <w:p w:rsidR="001E1AE4" w:rsidRPr="001E1AE4" w:rsidRDefault="001E1AE4" w:rsidP="001E1AE4">
      <w:pPr>
        <w:pStyle w:val="code"/>
        <w:ind w:left="1440"/>
      </w:pPr>
      <w:r w:rsidRPr="001E1AE4">
        <w:t xml:space="preserve"> ('</w:t>
      </w:r>
      <w:proofErr w:type="spellStart"/>
      <w:r w:rsidRPr="001E1AE4">
        <w:t>nass</w:t>
      </w:r>
      <w:proofErr w:type="spellEnd"/>
      <w:r w:rsidRPr="001E1AE4">
        <w:t>', 'e', 'nass@stanford.edu'),</w:t>
      </w:r>
    </w:p>
    <w:p w:rsidR="001E1AE4" w:rsidRPr="001E1AE4" w:rsidRDefault="001E1AE4" w:rsidP="001E1AE4">
      <w:pPr>
        <w:pStyle w:val="code"/>
        <w:ind w:left="1440"/>
      </w:pPr>
      <w:r w:rsidRPr="001E1AE4">
        <w:lastRenderedPageBreak/>
        <w:t xml:space="preserve"> ('nick', 'e', 'nick.parlante@cs.stanford.edu'),</w:t>
      </w:r>
    </w:p>
    <w:p w:rsidR="001E1AE4" w:rsidRPr="001E1AE4" w:rsidRDefault="001E1AE4" w:rsidP="001E1AE4">
      <w:pPr>
        <w:pStyle w:val="code"/>
        <w:ind w:left="1440"/>
      </w:pPr>
      <w:r w:rsidRPr="001E1AE4">
        <w:t xml:space="preserve"> ('</w:t>
      </w:r>
      <w:proofErr w:type="spellStart"/>
      <w:r w:rsidRPr="001E1AE4">
        <w:t>psyoung</w:t>
      </w:r>
      <w:proofErr w:type="spellEnd"/>
      <w:r w:rsidRPr="001E1AE4">
        <w:t>', 'e', 'patrick.young@stanford.edu'),</w:t>
      </w:r>
    </w:p>
    <w:p w:rsidR="001E1AE4" w:rsidRPr="001E1AE4" w:rsidRDefault="001E1AE4" w:rsidP="001E1AE4">
      <w:pPr>
        <w:pStyle w:val="code"/>
        <w:ind w:left="1440"/>
      </w:pPr>
      <w:r w:rsidRPr="001E1AE4">
        <w:t xml:space="preserve"> ('</w:t>
      </w:r>
      <w:proofErr w:type="spellStart"/>
      <w:r w:rsidRPr="001E1AE4">
        <w:t>rinard</w:t>
      </w:r>
      <w:proofErr w:type="spellEnd"/>
      <w:r w:rsidRPr="001E1AE4">
        <w:t>', 'e', 'rinard@lcs.mit.edu'),</w:t>
      </w:r>
    </w:p>
    <w:p w:rsidR="001E1AE4" w:rsidRPr="001E1AE4" w:rsidRDefault="001E1AE4" w:rsidP="001E1AE4">
      <w:pPr>
        <w:pStyle w:val="code"/>
        <w:ind w:left="1440"/>
      </w:pPr>
      <w:r w:rsidRPr="001E1AE4">
        <w:t xml:space="preserve"> ('</w:t>
      </w:r>
      <w:proofErr w:type="spellStart"/>
      <w:r w:rsidRPr="001E1AE4">
        <w:t>shoham</w:t>
      </w:r>
      <w:proofErr w:type="spellEnd"/>
      <w:r w:rsidRPr="001E1AE4">
        <w:t>', 'e', 'shoham@stanford.edu'),</w:t>
      </w:r>
    </w:p>
    <w:p w:rsidR="001E1AE4" w:rsidRPr="001E1AE4" w:rsidRDefault="001E1AE4" w:rsidP="001E1AE4">
      <w:pPr>
        <w:pStyle w:val="code"/>
        <w:ind w:left="1440"/>
      </w:pPr>
      <w:r w:rsidRPr="001E1AE4">
        <w:t xml:space="preserve"> ('</w:t>
      </w:r>
      <w:proofErr w:type="spellStart"/>
      <w:r w:rsidRPr="001E1AE4">
        <w:t>thm</w:t>
      </w:r>
      <w:proofErr w:type="spellEnd"/>
      <w:r w:rsidRPr="001E1AE4">
        <w:t>', 'e', 'pkrokel@stanford.edu'),</w:t>
      </w:r>
    </w:p>
    <w:p w:rsidR="001E1AE4" w:rsidRPr="001E1AE4" w:rsidRDefault="001E1AE4" w:rsidP="001E1AE4">
      <w:pPr>
        <w:pStyle w:val="code"/>
        <w:ind w:left="1440"/>
      </w:pPr>
      <w:r w:rsidRPr="001E1AE4">
        <w:t xml:space="preserve"> ('</w:t>
      </w:r>
      <w:proofErr w:type="spellStart"/>
      <w:r w:rsidRPr="001E1AE4">
        <w:t>ullman</w:t>
      </w:r>
      <w:proofErr w:type="spellEnd"/>
      <w:r w:rsidRPr="001E1AE4">
        <w:t>', 'e', 'ullman@cs.stanford.edu'),</w:t>
      </w:r>
    </w:p>
    <w:p w:rsidR="001E1AE4" w:rsidRPr="001E1AE4" w:rsidRDefault="001E1AE4" w:rsidP="001E1AE4">
      <w:pPr>
        <w:pStyle w:val="code"/>
        <w:ind w:left="1440"/>
      </w:pPr>
      <w:r w:rsidRPr="001E1AE4">
        <w:t xml:space="preserve"> ('</w:t>
      </w:r>
      <w:proofErr w:type="spellStart"/>
      <w:r w:rsidRPr="001E1AE4">
        <w:t>widom</w:t>
      </w:r>
      <w:proofErr w:type="spellEnd"/>
      <w:r w:rsidRPr="001E1AE4">
        <w:t>', 'e', 'siroker@cs.stanford.edu'),</w:t>
      </w:r>
    </w:p>
    <w:p w:rsidR="001E1AE4" w:rsidRPr="001E1AE4" w:rsidRDefault="001E1AE4" w:rsidP="001E1AE4">
      <w:pPr>
        <w:pStyle w:val="code"/>
        <w:ind w:left="1440"/>
      </w:pPr>
      <w:r w:rsidRPr="001E1AE4">
        <w:t xml:space="preserve"> ('</w:t>
      </w:r>
      <w:proofErr w:type="spellStart"/>
      <w:r w:rsidRPr="001E1AE4">
        <w:t>widom</w:t>
      </w:r>
      <w:proofErr w:type="spellEnd"/>
      <w:r w:rsidRPr="001E1AE4">
        <w:t>', 'e', 'widom@cs.stanford.edu'),</w:t>
      </w:r>
    </w:p>
    <w:p w:rsidR="001E1AE4" w:rsidRPr="001E1AE4" w:rsidRDefault="001E1AE4" w:rsidP="001E1AE4">
      <w:pPr>
        <w:pStyle w:val="code"/>
        <w:ind w:left="1440"/>
      </w:pPr>
      <w:r w:rsidRPr="001E1AE4">
        <w:t xml:space="preserve"> ('</w:t>
      </w:r>
      <w:proofErr w:type="spellStart"/>
      <w:r w:rsidRPr="001E1AE4">
        <w:t>zelenski</w:t>
      </w:r>
      <w:proofErr w:type="spellEnd"/>
      <w:r w:rsidRPr="001E1AE4">
        <w:t>', 'e', 'zelenski@cs.stanford.edu'),</w:t>
      </w:r>
    </w:p>
    <w:p w:rsidR="001E1AE4" w:rsidRPr="001E1AE4" w:rsidRDefault="001E1AE4" w:rsidP="001E1AE4">
      <w:pPr>
        <w:pStyle w:val="code"/>
        <w:ind w:left="1440"/>
        <w:rPr>
          <w:rFonts w:ascii="Cambria" w:hAnsi="Cambria"/>
          <w:sz w:val="22"/>
        </w:rPr>
      </w:pPr>
      <w:r w:rsidRPr="001E1AE4">
        <w:t xml:space="preserve"> ('</w:t>
      </w:r>
      <w:proofErr w:type="spellStart"/>
      <w:r w:rsidRPr="001E1AE4">
        <w:t>zm</w:t>
      </w:r>
      <w:proofErr w:type="spellEnd"/>
      <w:r w:rsidRPr="001E1AE4">
        <w:t>', 'e', 'manna@cs.stanford.edu')}</w:t>
      </w:r>
    </w:p>
    <w:p w:rsidR="00652915" w:rsidRPr="00574314" w:rsidRDefault="00652915" w:rsidP="00652915">
      <w:pPr>
        <w:pStyle w:val="Heading3"/>
      </w:pPr>
      <w:r w:rsidRPr="00574314">
        <w:t xml:space="preserve">Iteration </w:t>
      </w:r>
      <w:r>
        <w:t>5</w:t>
      </w:r>
    </w:p>
    <w:p w:rsidR="00652915" w:rsidRDefault="00652915" w:rsidP="00652915">
      <w:r>
        <w:t>For this iteration, the following regular expression was used:</w:t>
      </w:r>
    </w:p>
    <w:p w:rsidR="00652915" w:rsidRPr="00C80853" w:rsidRDefault="00652915" w:rsidP="00652915">
      <w:pPr>
        <w:pStyle w:val="ListParagraph"/>
        <w:numPr>
          <w:ilvl w:val="0"/>
          <w:numId w:val="27"/>
        </w:numPr>
        <w:rPr>
          <w:sz w:val="21"/>
          <w:szCs w:val="22"/>
        </w:rPr>
      </w:pPr>
      <w:r>
        <w:t xml:space="preserve">Pattern appended: </w:t>
      </w:r>
      <w:r w:rsidR="000C57A3">
        <w:t xml:space="preserve"> </w:t>
      </w:r>
      <w:r w:rsidR="003908D6" w:rsidRPr="000C57A3">
        <w:rPr>
          <w:rFonts w:ascii="Lucida Console" w:hAnsi="Lucida Console" w:cs="Courier New"/>
          <w:sz w:val="18"/>
          <w:szCs w:val="18"/>
        </w:rPr>
        <w:t>r'</w:t>
      </w:r>
      <w:r w:rsidRPr="000C57A3">
        <w:rPr>
          <w:rFonts w:ascii="Lucida Console" w:hAnsi="Lucida Console" w:cs="Courier New"/>
          <w:sz w:val="18"/>
          <w:szCs w:val="18"/>
        </w:rPr>
        <w:t>([A-Za-z.]+)@([A-Za-z.]+)\.[A-Za-z]+'</w:t>
      </w:r>
    </w:p>
    <w:p w:rsidR="00652915" w:rsidRDefault="00652915" w:rsidP="00652915">
      <w:pPr>
        <w:pStyle w:val="ListParagraph"/>
        <w:numPr>
          <w:ilvl w:val="1"/>
          <w:numId w:val="27"/>
        </w:numPr>
      </w:pPr>
      <w:r>
        <w:t xml:space="preserve">This </w:t>
      </w:r>
      <w:r w:rsidR="003908D6">
        <w:t xml:space="preserve">raw </w:t>
      </w:r>
      <w:r>
        <w:t xml:space="preserve">expression is used to detect any number of alphabetic characters (upper and/or lower case) and </w:t>
      </w:r>
      <w:r w:rsidR="008D0E95">
        <w:t>special characters</w:t>
      </w:r>
      <w:r>
        <w:t xml:space="preserve"> followed an “@” sign followed any number of alphabetic characters (upper and/or lower case) and any character except a line terminator followed by “.” and then any number of alphabetic characters.</w:t>
      </w:r>
      <w:r w:rsidR="00EA3842">
        <w:br/>
      </w:r>
      <w:r w:rsidR="008144FB">
        <w:rPr>
          <w:i/>
          <w:iCs/>
        </w:rPr>
        <w:t>N</w:t>
      </w:r>
      <w:r w:rsidR="00EA3842">
        <w:rPr>
          <w:i/>
          <w:iCs/>
        </w:rPr>
        <w:t xml:space="preserve">ote: </w:t>
      </w:r>
      <w:r w:rsidR="00756F8C">
        <w:rPr>
          <w:i/>
          <w:iCs/>
        </w:rPr>
        <w:t>Unfortunately, this only added a single match to the true positives.</w:t>
      </w:r>
    </w:p>
    <w:p w:rsidR="00B02DA0" w:rsidRPr="00223D75" w:rsidRDefault="00B02DA0" w:rsidP="00B02DA0">
      <w:pPr>
        <w:pStyle w:val="ListParagraph"/>
        <w:numPr>
          <w:ilvl w:val="1"/>
          <w:numId w:val="27"/>
        </w:numPr>
      </w:pPr>
      <w:r w:rsidRPr="00223D75">
        <w:t>Examples of matches:</w:t>
      </w:r>
    </w:p>
    <w:p w:rsidR="00B02DA0" w:rsidRPr="00223D75" w:rsidRDefault="00B02DA0" w:rsidP="00B02DA0">
      <w:pPr>
        <w:pStyle w:val="ListParagraph"/>
        <w:numPr>
          <w:ilvl w:val="2"/>
          <w:numId w:val="27"/>
        </w:numPr>
      </w:pPr>
      <w:r>
        <w:t>“</w:t>
      </w:r>
      <w:r w:rsidR="00C627F7" w:rsidRPr="00C627F7">
        <w:t>uma@cs.stanford.EDU</w:t>
      </w:r>
      <w:r>
        <w:t>”</w:t>
      </w:r>
    </w:p>
    <w:p w:rsidR="00652915" w:rsidRDefault="00652915" w:rsidP="00EA3842">
      <w:pPr>
        <w:pStyle w:val="ListParagraph"/>
        <w:keepNext/>
        <w:numPr>
          <w:ilvl w:val="0"/>
          <w:numId w:val="27"/>
        </w:numPr>
      </w:pPr>
      <w:r>
        <w:t xml:space="preserve">Run Output: </w:t>
      </w:r>
      <w:r w:rsidR="000C57A3">
        <w:t xml:space="preserve"> </w:t>
      </w:r>
      <w:r w:rsidRPr="000C57A3">
        <w:rPr>
          <w:rFonts w:ascii="Lucida Console" w:hAnsi="Lucida Console"/>
          <w:sz w:val="18"/>
          <w:szCs w:val="18"/>
        </w:rPr>
        <w:t xml:space="preserve">Summary: </w:t>
      </w:r>
      <w:proofErr w:type="spellStart"/>
      <w:r w:rsidRPr="000C57A3">
        <w:rPr>
          <w:rFonts w:ascii="Lucida Console" w:hAnsi="Lucida Console"/>
          <w:sz w:val="18"/>
          <w:szCs w:val="18"/>
        </w:rPr>
        <w:t>tp</w:t>
      </w:r>
      <w:proofErr w:type="spellEnd"/>
      <w:r w:rsidRPr="000C57A3">
        <w:rPr>
          <w:rFonts w:ascii="Lucida Console" w:hAnsi="Lucida Console"/>
          <w:sz w:val="18"/>
          <w:szCs w:val="18"/>
        </w:rPr>
        <w:t xml:space="preserve">=24, </w:t>
      </w:r>
      <w:proofErr w:type="spellStart"/>
      <w:r w:rsidRPr="000C57A3">
        <w:rPr>
          <w:rFonts w:ascii="Lucida Console" w:hAnsi="Lucida Console"/>
          <w:sz w:val="18"/>
          <w:szCs w:val="18"/>
        </w:rPr>
        <w:t>fp</w:t>
      </w:r>
      <w:proofErr w:type="spellEnd"/>
      <w:r w:rsidRPr="000C57A3">
        <w:rPr>
          <w:rFonts w:ascii="Lucida Console" w:hAnsi="Lucida Console"/>
          <w:sz w:val="18"/>
          <w:szCs w:val="18"/>
        </w:rPr>
        <w:t xml:space="preserve">=1, </w:t>
      </w:r>
      <w:proofErr w:type="spellStart"/>
      <w:r w:rsidRPr="000C57A3">
        <w:rPr>
          <w:rFonts w:ascii="Lucida Console" w:hAnsi="Lucida Console"/>
          <w:sz w:val="18"/>
          <w:szCs w:val="18"/>
        </w:rPr>
        <w:t>fn</w:t>
      </w:r>
      <w:proofErr w:type="spellEnd"/>
      <w:r w:rsidRPr="000C57A3">
        <w:rPr>
          <w:rFonts w:ascii="Lucida Console" w:hAnsi="Lucida Console"/>
          <w:sz w:val="18"/>
          <w:szCs w:val="18"/>
        </w:rPr>
        <w:t>=93</w:t>
      </w:r>
    </w:p>
    <w:p w:rsidR="00652915" w:rsidRPr="000C57A3" w:rsidRDefault="00652915" w:rsidP="00652915">
      <w:pPr>
        <w:pStyle w:val="ListParagraph"/>
        <w:numPr>
          <w:ilvl w:val="1"/>
          <w:numId w:val="27"/>
        </w:numPr>
        <w:rPr>
          <w:sz w:val="24"/>
          <w:szCs w:val="28"/>
        </w:rPr>
      </w:pPr>
      <w:r>
        <w:t>Matches:</w:t>
      </w:r>
      <w:r>
        <w:br/>
      </w:r>
      <w:r w:rsidRPr="000C57A3">
        <w:rPr>
          <w:rFonts w:ascii="Lucida Console" w:hAnsi="Lucida Console"/>
          <w:sz w:val="18"/>
          <w:szCs w:val="20"/>
        </w:rPr>
        <w:t>True Positives (24):</w:t>
      </w:r>
      <w:r w:rsidRPr="000C57A3">
        <w:rPr>
          <w:sz w:val="18"/>
          <w:szCs w:val="20"/>
        </w:rPr>
        <w:t xml:space="preserve"> </w:t>
      </w:r>
    </w:p>
    <w:p w:rsidR="00652915" w:rsidRDefault="00652915" w:rsidP="00652915">
      <w:pPr>
        <w:pStyle w:val="code"/>
        <w:ind w:left="1440"/>
      </w:pPr>
      <w:r>
        <w:t>{('</w:t>
      </w:r>
      <w:proofErr w:type="spellStart"/>
      <w:r>
        <w:t>ashishg</w:t>
      </w:r>
      <w:proofErr w:type="spellEnd"/>
      <w:r>
        <w:t>', 'e', 'ashishg@stanford.edu'),</w:t>
      </w:r>
    </w:p>
    <w:p w:rsidR="00652915" w:rsidRDefault="00652915" w:rsidP="00652915">
      <w:pPr>
        <w:pStyle w:val="code"/>
        <w:ind w:left="1440"/>
      </w:pPr>
      <w:r>
        <w:t xml:space="preserve"> ('</w:t>
      </w:r>
      <w:proofErr w:type="spellStart"/>
      <w:r>
        <w:t>ashishg</w:t>
      </w:r>
      <w:proofErr w:type="spellEnd"/>
      <w:r>
        <w:t>', 'e', 'rozm@stanford.edu'),</w:t>
      </w:r>
    </w:p>
    <w:p w:rsidR="00652915" w:rsidRDefault="00652915" w:rsidP="00652915">
      <w:pPr>
        <w:pStyle w:val="code"/>
        <w:ind w:left="1440"/>
      </w:pPr>
      <w:r>
        <w:t xml:space="preserve"> ('</w:t>
      </w:r>
      <w:proofErr w:type="spellStart"/>
      <w:r>
        <w:t>balaji</w:t>
      </w:r>
      <w:proofErr w:type="spellEnd"/>
      <w:r>
        <w:t>', 'e', 'balaji@stanford.edu'),</w:t>
      </w:r>
    </w:p>
    <w:p w:rsidR="00652915" w:rsidRDefault="00652915" w:rsidP="00652915">
      <w:pPr>
        <w:pStyle w:val="code"/>
        <w:ind w:left="1440"/>
      </w:pPr>
      <w:r>
        <w:t xml:space="preserve"> ('</w:t>
      </w:r>
      <w:proofErr w:type="spellStart"/>
      <w:r>
        <w:t>cheriton</w:t>
      </w:r>
      <w:proofErr w:type="spellEnd"/>
      <w:r>
        <w:t>', 'e', 'cheriton@cs.stanford.edu'),</w:t>
      </w:r>
    </w:p>
    <w:p w:rsidR="00652915" w:rsidRDefault="00652915" w:rsidP="00652915">
      <w:pPr>
        <w:pStyle w:val="code"/>
        <w:ind w:left="1440"/>
      </w:pPr>
      <w:r>
        <w:t xml:space="preserve"> </w:t>
      </w:r>
      <w:r w:rsidRPr="00756F8C">
        <w:rPr>
          <w:color w:val="00B050"/>
        </w:rPr>
        <w:t>('</w:t>
      </w:r>
      <w:proofErr w:type="spellStart"/>
      <w:r w:rsidRPr="00756F8C">
        <w:rPr>
          <w:color w:val="00B050"/>
        </w:rPr>
        <w:t>cheriton</w:t>
      </w:r>
      <w:proofErr w:type="spellEnd"/>
      <w:r w:rsidRPr="00756F8C">
        <w:rPr>
          <w:color w:val="00B050"/>
        </w:rPr>
        <w:t>', 'e', 'uma@cs.stanford.edu'),</w:t>
      </w:r>
    </w:p>
    <w:p w:rsidR="00652915" w:rsidRDefault="00652915" w:rsidP="00652915">
      <w:pPr>
        <w:pStyle w:val="code"/>
        <w:ind w:left="1440"/>
      </w:pPr>
      <w:r>
        <w:t xml:space="preserve"> ('</w:t>
      </w:r>
      <w:proofErr w:type="spellStart"/>
      <w:r>
        <w:t>dabo</w:t>
      </w:r>
      <w:proofErr w:type="spellEnd"/>
      <w:r>
        <w:t>', 'e', 'dabo@cs.stanford.edu'),</w:t>
      </w:r>
    </w:p>
    <w:p w:rsidR="00652915" w:rsidRDefault="00652915" w:rsidP="00652915">
      <w:pPr>
        <w:pStyle w:val="code"/>
        <w:ind w:left="1440"/>
      </w:pPr>
      <w:r>
        <w:t xml:space="preserve"> ('</w:t>
      </w:r>
      <w:proofErr w:type="spellStart"/>
      <w:r>
        <w:t>engler</w:t>
      </w:r>
      <w:proofErr w:type="spellEnd"/>
      <w:r>
        <w:t>', 'e', 'engler@lcs.mit.edu'),</w:t>
      </w:r>
    </w:p>
    <w:p w:rsidR="00652915" w:rsidRDefault="00652915" w:rsidP="00652915">
      <w:pPr>
        <w:pStyle w:val="code"/>
        <w:ind w:left="1440"/>
      </w:pPr>
      <w:r>
        <w:t xml:space="preserve"> ('</w:t>
      </w:r>
      <w:proofErr w:type="spellStart"/>
      <w:r>
        <w:t>eroberts</w:t>
      </w:r>
      <w:proofErr w:type="spellEnd"/>
      <w:r>
        <w:t>', 'e', 'eroberts@cs.stanford.edu'),</w:t>
      </w:r>
    </w:p>
    <w:p w:rsidR="00652915" w:rsidRDefault="00652915" w:rsidP="00652915">
      <w:pPr>
        <w:pStyle w:val="code"/>
        <w:ind w:left="1440"/>
      </w:pPr>
      <w:r>
        <w:t xml:space="preserve"> ('</w:t>
      </w:r>
      <w:proofErr w:type="spellStart"/>
      <w:r>
        <w:t>fedkiw</w:t>
      </w:r>
      <w:proofErr w:type="spellEnd"/>
      <w:r>
        <w:t>', 'e', 'fedkiw@cs.stanford.edu'),</w:t>
      </w:r>
    </w:p>
    <w:p w:rsidR="00652915" w:rsidRDefault="00652915" w:rsidP="00652915">
      <w:pPr>
        <w:pStyle w:val="code"/>
        <w:ind w:left="1440"/>
      </w:pPr>
      <w:r>
        <w:t xml:space="preserve"> ('</w:t>
      </w:r>
      <w:proofErr w:type="spellStart"/>
      <w:r>
        <w:t>hanrahan</w:t>
      </w:r>
      <w:proofErr w:type="spellEnd"/>
      <w:r>
        <w:t>', 'e', 'hanrahan@cs.stanford.edu'),</w:t>
      </w:r>
    </w:p>
    <w:p w:rsidR="00652915" w:rsidRDefault="00652915" w:rsidP="00652915">
      <w:pPr>
        <w:pStyle w:val="code"/>
        <w:ind w:left="1440"/>
      </w:pPr>
      <w:r>
        <w:t xml:space="preserve"> ('</w:t>
      </w:r>
      <w:proofErr w:type="spellStart"/>
      <w:r>
        <w:t>kosecka</w:t>
      </w:r>
      <w:proofErr w:type="spellEnd"/>
      <w:r>
        <w:t>', 'e', 'kosecka@cs.gmu.edu'),</w:t>
      </w:r>
    </w:p>
    <w:p w:rsidR="00652915" w:rsidRDefault="00652915" w:rsidP="00652915">
      <w:pPr>
        <w:pStyle w:val="code"/>
        <w:ind w:left="1440"/>
      </w:pPr>
      <w:r>
        <w:t xml:space="preserve"> ('</w:t>
      </w:r>
      <w:proofErr w:type="spellStart"/>
      <w:r>
        <w:t>kunle</w:t>
      </w:r>
      <w:proofErr w:type="spellEnd"/>
      <w:r>
        <w:t>', 'e', 'darlene@csl.stanford.edu'),</w:t>
      </w:r>
    </w:p>
    <w:p w:rsidR="00652915" w:rsidRDefault="00652915" w:rsidP="00652915">
      <w:pPr>
        <w:pStyle w:val="code"/>
        <w:ind w:left="1440"/>
      </w:pPr>
      <w:r>
        <w:t xml:space="preserve"> ('</w:t>
      </w:r>
      <w:proofErr w:type="spellStart"/>
      <w:r>
        <w:t>kunle</w:t>
      </w:r>
      <w:proofErr w:type="spellEnd"/>
      <w:r>
        <w:t>', 'e', 'kunle@ogun.stanford.edu'),</w:t>
      </w:r>
    </w:p>
    <w:p w:rsidR="00652915" w:rsidRDefault="00652915" w:rsidP="00652915">
      <w:pPr>
        <w:pStyle w:val="code"/>
        <w:ind w:left="1440"/>
      </w:pPr>
      <w:r>
        <w:t xml:space="preserve"> ('</w:t>
      </w:r>
      <w:proofErr w:type="spellStart"/>
      <w:r>
        <w:t>nass</w:t>
      </w:r>
      <w:proofErr w:type="spellEnd"/>
      <w:r>
        <w:t>', 'e', 'nass@stanford.edu'),</w:t>
      </w:r>
    </w:p>
    <w:p w:rsidR="00652915" w:rsidRDefault="00652915" w:rsidP="00652915">
      <w:pPr>
        <w:pStyle w:val="code"/>
        <w:ind w:left="1440"/>
      </w:pPr>
      <w:r>
        <w:t xml:space="preserve"> ('nick', 'e', 'nick.parlante@cs.stanford.edu'),</w:t>
      </w:r>
    </w:p>
    <w:p w:rsidR="00652915" w:rsidRDefault="00652915" w:rsidP="00652915">
      <w:pPr>
        <w:pStyle w:val="code"/>
        <w:ind w:left="1440"/>
      </w:pPr>
      <w:r>
        <w:t xml:space="preserve"> ('</w:t>
      </w:r>
      <w:proofErr w:type="spellStart"/>
      <w:r>
        <w:t>psyoung</w:t>
      </w:r>
      <w:proofErr w:type="spellEnd"/>
      <w:r>
        <w:t>', 'e', 'patrick.young@stanford.edu'),</w:t>
      </w:r>
    </w:p>
    <w:p w:rsidR="00652915" w:rsidRDefault="00652915" w:rsidP="00652915">
      <w:pPr>
        <w:pStyle w:val="code"/>
        <w:ind w:left="1440"/>
      </w:pPr>
      <w:r>
        <w:t xml:space="preserve"> ('</w:t>
      </w:r>
      <w:proofErr w:type="spellStart"/>
      <w:r>
        <w:t>rinard</w:t>
      </w:r>
      <w:proofErr w:type="spellEnd"/>
      <w:r>
        <w:t>', 'e', 'rinard@lcs.mit.edu'),</w:t>
      </w:r>
    </w:p>
    <w:p w:rsidR="00652915" w:rsidRDefault="00652915" w:rsidP="00652915">
      <w:pPr>
        <w:pStyle w:val="code"/>
        <w:ind w:left="1440"/>
      </w:pPr>
      <w:r>
        <w:t xml:space="preserve"> ('</w:t>
      </w:r>
      <w:proofErr w:type="spellStart"/>
      <w:r>
        <w:t>shoham</w:t>
      </w:r>
      <w:proofErr w:type="spellEnd"/>
      <w:r>
        <w:t>', 'e', 'shoham@stanford.edu'),</w:t>
      </w:r>
    </w:p>
    <w:p w:rsidR="00652915" w:rsidRDefault="00652915" w:rsidP="00652915">
      <w:pPr>
        <w:pStyle w:val="code"/>
        <w:ind w:left="1440"/>
      </w:pPr>
      <w:r>
        <w:t xml:space="preserve"> ('</w:t>
      </w:r>
      <w:proofErr w:type="spellStart"/>
      <w:r>
        <w:t>thm</w:t>
      </w:r>
      <w:proofErr w:type="spellEnd"/>
      <w:r>
        <w:t>', 'e', 'pkrokel@stanford.edu'),</w:t>
      </w:r>
    </w:p>
    <w:p w:rsidR="00652915" w:rsidRDefault="00652915" w:rsidP="00652915">
      <w:pPr>
        <w:pStyle w:val="code"/>
        <w:ind w:left="1440"/>
      </w:pPr>
      <w:r>
        <w:t xml:space="preserve"> ('</w:t>
      </w:r>
      <w:proofErr w:type="spellStart"/>
      <w:r>
        <w:t>ullman</w:t>
      </w:r>
      <w:proofErr w:type="spellEnd"/>
      <w:r>
        <w:t>', 'e', 'ullman@cs.stanford.edu'),</w:t>
      </w:r>
    </w:p>
    <w:p w:rsidR="00652915" w:rsidRDefault="00652915" w:rsidP="00652915">
      <w:pPr>
        <w:pStyle w:val="code"/>
        <w:ind w:left="1440"/>
      </w:pPr>
      <w:r>
        <w:t xml:space="preserve"> ('</w:t>
      </w:r>
      <w:proofErr w:type="spellStart"/>
      <w:r>
        <w:t>widom</w:t>
      </w:r>
      <w:proofErr w:type="spellEnd"/>
      <w:r>
        <w:t>', 'e', 'siroker@cs.stanford.edu'),</w:t>
      </w:r>
    </w:p>
    <w:p w:rsidR="00652915" w:rsidRDefault="00652915" w:rsidP="00652915">
      <w:pPr>
        <w:pStyle w:val="code"/>
        <w:ind w:left="1440"/>
      </w:pPr>
      <w:r>
        <w:t xml:space="preserve"> ('</w:t>
      </w:r>
      <w:proofErr w:type="spellStart"/>
      <w:r>
        <w:t>widom</w:t>
      </w:r>
      <w:proofErr w:type="spellEnd"/>
      <w:r>
        <w:t>', 'e', 'widom@cs.stanford.edu'),</w:t>
      </w:r>
    </w:p>
    <w:p w:rsidR="00652915" w:rsidRDefault="00652915" w:rsidP="00652915">
      <w:pPr>
        <w:pStyle w:val="code"/>
        <w:ind w:left="1440"/>
      </w:pPr>
      <w:r>
        <w:t xml:space="preserve"> ('</w:t>
      </w:r>
      <w:proofErr w:type="spellStart"/>
      <w:r>
        <w:t>zelenski</w:t>
      </w:r>
      <w:proofErr w:type="spellEnd"/>
      <w:r>
        <w:t>', 'e', 'zelenski@cs.stanford.edu'),</w:t>
      </w:r>
    </w:p>
    <w:p w:rsidR="00652915" w:rsidRPr="003908D6" w:rsidRDefault="00652915" w:rsidP="003908D6">
      <w:pPr>
        <w:pStyle w:val="code"/>
        <w:ind w:left="1440"/>
      </w:pPr>
      <w:r>
        <w:t xml:space="preserve"> ('</w:t>
      </w:r>
      <w:proofErr w:type="spellStart"/>
      <w:r>
        <w:t>zm</w:t>
      </w:r>
      <w:proofErr w:type="spellEnd"/>
      <w:r>
        <w:t>', 'e', 'manna@cs.stanford.edu')}</w:t>
      </w:r>
    </w:p>
    <w:p w:rsidR="00652915" w:rsidRPr="003908D6" w:rsidRDefault="00652915" w:rsidP="00652915">
      <w:pPr>
        <w:pStyle w:val="Heading3"/>
      </w:pPr>
      <w:r w:rsidRPr="003908D6">
        <w:t xml:space="preserve">Iteration </w:t>
      </w:r>
      <w:r w:rsidR="003908D6" w:rsidRPr="003908D6">
        <w:t>6</w:t>
      </w:r>
    </w:p>
    <w:p w:rsidR="00652915" w:rsidRPr="003908D6" w:rsidRDefault="00652915" w:rsidP="00652915">
      <w:r w:rsidRPr="003908D6">
        <w:t>For this iteration, the following regular expression was used:</w:t>
      </w:r>
    </w:p>
    <w:p w:rsidR="00652915" w:rsidRPr="003908D6" w:rsidRDefault="00652915" w:rsidP="00652915">
      <w:pPr>
        <w:pStyle w:val="ListParagraph"/>
        <w:numPr>
          <w:ilvl w:val="0"/>
          <w:numId w:val="27"/>
        </w:numPr>
      </w:pPr>
      <w:r w:rsidRPr="003908D6">
        <w:t>Pattern appende</w:t>
      </w:r>
      <w:r w:rsidR="00655351">
        <w:t>d:</w:t>
      </w:r>
      <w:r w:rsidRPr="00655351">
        <w:rPr>
          <w:sz w:val="18"/>
          <w:szCs w:val="18"/>
        </w:rPr>
        <w:t xml:space="preserve"> </w:t>
      </w:r>
      <w:r w:rsidR="003908D6" w:rsidRPr="00655351">
        <w:rPr>
          <w:sz w:val="18"/>
          <w:szCs w:val="18"/>
        </w:rPr>
        <w:t xml:space="preserve"> </w:t>
      </w:r>
      <w:r w:rsidR="003908D6" w:rsidRPr="00655351">
        <w:rPr>
          <w:rFonts w:ascii="Lucida Console" w:hAnsi="Lucida Console"/>
          <w:sz w:val="18"/>
          <w:szCs w:val="18"/>
        </w:rPr>
        <w:t>r'(\w+)\b.[A-Z].*\b(</w:t>
      </w:r>
      <w:proofErr w:type="spellStart"/>
      <w:r w:rsidR="003908D6" w:rsidRPr="00655351">
        <w:rPr>
          <w:rFonts w:ascii="Lucida Console" w:hAnsi="Lucida Console"/>
          <w:sz w:val="18"/>
          <w:szCs w:val="18"/>
        </w:rPr>
        <w:t>stanford</w:t>
      </w:r>
      <w:proofErr w:type="spellEnd"/>
      <w:r w:rsidR="003908D6" w:rsidRPr="00655351">
        <w:rPr>
          <w:rFonts w:ascii="Lucida Console" w:hAnsi="Lucida Console"/>
          <w:sz w:val="18"/>
          <w:szCs w:val="18"/>
        </w:rPr>
        <w:t>).[A-Za-z]+.</w:t>
      </w:r>
      <w:proofErr w:type="spellStart"/>
      <w:r w:rsidR="003908D6" w:rsidRPr="00655351">
        <w:rPr>
          <w:rFonts w:ascii="Lucida Console" w:hAnsi="Lucida Console"/>
          <w:sz w:val="18"/>
          <w:szCs w:val="18"/>
        </w:rPr>
        <w:t>edu</w:t>
      </w:r>
      <w:proofErr w:type="spellEnd"/>
      <w:r w:rsidR="003908D6" w:rsidRPr="00655351">
        <w:rPr>
          <w:rFonts w:ascii="Lucida Console" w:hAnsi="Lucida Console"/>
          <w:sz w:val="18"/>
          <w:szCs w:val="18"/>
        </w:rPr>
        <w:t>'</w:t>
      </w:r>
    </w:p>
    <w:p w:rsidR="00652915" w:rsidRPr="00384EE9" w:rsidRDefault="00652915" w:rsidP="00652915">
      <w:pPr>
        <w:pStyle w:val="ListParagraph"/>
        <w:numPr>
          <w:ilvl w:val="1"/>
          <w:numId w:val="27"/>
        </w:numPr>
      </w:pPr>
      <w:r w:rsidRPr="00384EE9">
        <w:lastRenderedPageBreak/>
        <w:t xml:space="preserve">This </w:t>
      </w:r>
      <w:r w:rsidR="003908D6" w:rsidRPr="00384EE9">
        <w:t xml:space="preserve">raw </w:t>
      </w:r>
      <w:r w:rsidRPr="00384EE9">
        <w:t xml:space="preserve">expression is used to detect any number of </w:t>
      </w:r>
      <w:r w:rsidR="003908D6" w:rsidRPr="00384EE9">
        <w:t>alphanumeric characters and underscore followed by a boundary (or empty string) at the start or end of a word followed by and alphabetic character</w:t>
      </w:r>
      <w:r w:rsidRPr="00384EE9">
        <w:t xml:space="preserve"> (upper case) </w:t>
      </w:r>
      <w:r w:rsidR="00384EE9" w:rsidRPr="00384EE9">
        <w:t xml:space="preserve">followed by a “.” </w:t>
      </w:r>
      <w:r w:rsidR="009520B6">
        <w:t>a</w:t>
      </w:r>
      <w:r w:rsidR="00384EE9" w:rsidRPr="00384EE9">
        <w:t>nd then any boundary and then the word “</w:t>
      </w:r>
      <w:proofErr w:type="spellStart"/>
      <w:r w:rsidR="00384EE9" w:rsidRPr="00384EE9">
        <w:t>stanford</w:t>
      </w:r>
      <w:proofErr w:type="spellEnd"/>
      <w:r w:rsidR="00384EE9" w:rsidRPr="00384EE9">
        <w:t xml:space="preserve">” followed by a “.” And then </w:t>
      </w:r>
      <w:r w:rsidRPr="00384EE9">
        <w:t xml:space="preserve">any number of alphabetic characters (upper and/or lower case) </w:t>
      </w:r>
      <w:r w:rsidR="00384EE9" w:rsidRPr="00384EE9">
        <w:t>followed by “.</w:t>
      </w:r>
      <w:proofErr w:type="spellStart"/>
      <w:r w:rsidR="00384EE9" w:rsidRPr="00384EE9">
        <w:t>edu</w:t>
      </w:r>
      <w:proofErr w:type="spellEnd"/>
      <w:r w:rsidR="00384EE9" w:rsidRPr="00384EE9">
        <w:t>”.</w:t>
      </w:r>
      <w:r w:rsidR="008144FB">
        <w:br/>
      </w:r>
      <w:r w:rsidR="008144FB">
        <w:rPr>
          <w:i/>
          <w:iCs/>
        </w:rPr>
        <w:t>Note: This pattern was more “hardcoded” to match the word ‘</w:t>
      </w:r>
      <w:proofErr w:type="spellStart"/>
      <w:r w:rsidR="008144FB">
        <w:rPr>
          <w:i/>
          <w:iCs/>
        </w:rPr>
        <w:t>stanford</w:t>
      </w:r>
      <w:proofErr w:type="spellEnd"/>
      <w:r w:rsidR="008144FB">
        <w:rPr>
          <w:i/>
          <w:iCs/>
        </w:rPr>
        <w:t>’ which gave me two more matches.</w:t>
      </w:r>
    </w:p>
    <w:p w:rsidR="00D359AB" w:rsidRPr="00223D75" w:rsidRDefault="00D359AB" w:rsidP="00D359AB">
      <w:pPr>
        <w:pStyle w:val="ListParagraph"/>
        <w:numPr>
          <w:ilvl w:val="1"/>
          <w:numId w:val="27"/>
        </w:numPr>
      </w:pPr>
      <w:r w:rsidRPr="00223D75">
        <w:t>Examples of matches:</w:t>
      </w:r>
    </w:p>
    <w:p w:rsidR="00D359AB" w:rsidRDefault="00D359AB" w:rsidP="00D359AB">
      <w:pPr>
        <w:pStyle w:val="ListParagraph"/>
        <w:numPr>
          <w:ilvl w:val="2"/>
          <w:numId w:val="27"/>
        </w:numPr>
      </w:pPr>
      <w:r>
        <w:t>“</w:t>
      </w:r>
      <w:proofErr w:type="spellStart"/>
      <w:r w:rsidR="00C74E28" w:rsidRPr="00C74E28">
        <w:t>engler</w:t>
      </w:r>
      <w:proofErr w:type="spellEnd"/>
      <w:r w:rsidR="00C74E28" w:rsidRPr="00C74E28">
        <w:t xml:space="preserve"> WHERE </w:t>
      </w:r>
      <w:proofErr w:type="spellStart"/>
      <w:r w:rsidR="00C74E28" w:rsidRPr="00C74E28">
        <w:t>stanford</w:t>
      </w:r>
      <w:proofErr w:type="spellEnd"/>
      <w:r w:rsidR="00C74E28" w:rsidRPr="00C74E28">
        <w:t xml:space="preserve"> DOM </w:t>
      </w:r>
      <w:proofErr w:type="spellStart"/>
      <w:r w:rsidR="00C74E28" w:rsidRPr="00C74E28">
        <w:t>edu</w:t>
      </w:r>
      <w:proofErr w:type="spellEnd"/>
      <w:r>
        <w:t>”</w:t>
      </w:r>
    </w:p>
    <w:p w:rsidR="00C74E28" w:rsidRPr="00223D75" w:rsidRDefault="00C74E28" w:rsidP="00D359AB">
      <w:pPr>
        <w:pStyle w:val="ListParagraph"/>
        <w:numPr>
          <w:ilvl w:val="2"/>
          <w:numId w:val="27"/>
        </w:numPr>
      </w:pPr>
      <w:r>
        <w:t>“</w:t>
      </w:r>
      <w:proofErr w:type="spellStart"/>
      <w:r w:rsidRPr="00C74E28">
        <w:t>subh</w:t>
      </w:r>
      <w:proofErr w:type="spellEnd"/>
      <w:r w:rsidRPr="00C74E28">
        <w:t xml:space="preserve"> AT </w:t>
      </w:r>
      <w:proofErr w:type="spellStart"/>
      <w:r w:rsidRPr="00C74E28">
        <w:t>stanford</w:t>
      </w:r>
      <w:proofErr w:type="spellEnd"/>
      <w:r w:rsidRPr="00C74E28">
        <w:t xml:space="preserve"> DOT </w:t>
      </w:r>
      <w:proofErr w:type="spellStart"/>
      <w:r w:rsidRPr="00C74E28">
        <w:t>edu</w:t>
      </w:r>
      <w:proofErr w:type="spellEnd"/>
      <w:r>
        <w:t>”</w:t>
      </w:r>
    </w:p>
    <w:p w:rsidR="00652915" w:rsidRPr="00384EE9" w:rsidRDefault="00652915" w:rsidP="00652915">
      <w:pPr>
        <w:pStyle w:val="ListParagraph"/>
        <w:numPr>
          <w:ilvl w:val="0"/>
          <w:numId w:val="27"/>
        </w:numPr>
      </w:pPr>
      <w:r w:rsidRPr="00384EE9">
        <w:t xml:space="preserve">Run Output: </w:t>
      </w:r>
      <w:r w:rsidR="00A64068">
        <w:t xml:space="preserve"> </w:t>
      </w:r>
      <w:r w:rsidR="00384EE9" w:rsidRPr="00A64068">
        <w:rPr>
          <w:rFonts w:ascii="Lucida Console" w:hAnsi="Lucida Console"/>
          <w:sz w:val="18"/>
          <w:szCs w:val="20"/>
        </w:rPr>
        <w:t xml:space="preserve">Summary: </w:t>
      </w:r>
      <w:proofErr w:type="spellStart"/>
      <w:r w:rsidR="00384EE9" w:rsidRPr="00A64068">
        <w:rPr>
          <w:rFonts w:ascii="Lucida Console" w:hAnsi="Lucida Console"/>
          <w:sz w:val="18"/>
          <w:szCs w:val="20"/>
        </w:rPr>
        <w:t>tp</w:t>
      </w:r>
      <w:proofErr w:type="spellEnd"/>
      <w:r w:rsidR="00384EE9" w:rsidRPr="00A64068">
        <w:rPr>
          <w:rFonts w:ascii="Lucida Console" w:hAnsi="Lucida Console"/>
          <w:sz w:val="18"/>
          <w:szCs w:val="20"/>
        </w:rPr>
        <w:t xml:space="preserve">=26, </w:t>
      </w:r>
      <w:proofErr w:type="spellStart"/>
      <w:r w:rsidR="00384EE9" w:rsidRPr="00A64068">
        <w:rPr>
          <w:rFonts w:ascii="Lucida Console" w:hAnsi="Lucida Console"/>
          <w:sz w:val="18"/>
          <w:szCs w:val="20"/>
        </w:rPr>
        <w:t>fp</w:t>
      </w:r>
      <w:proofErr w:type="spellEnd"/>
      <w:r w:rsidR="00384EE9" w:rsidRPr="00A64068">
        <w:rPr>
          <w:rFonts w:ascii="Lucida Console" w:hAnsi="Lucida Console"/>
          <w:sz w:val="18"/>
          <w:szCs w:val="20"/>
        </w:rPr>
        <w:t xml:space="preserve">=1, </w:t>
      </w:r>
      <w:proofErr w:type="spellStart"/>
      <w:r w:rsidR="00384EE9" w:rsidRPr="00A64068">
        <w:rPr>
          <w:rFonts w:ascii="Lucida Console" w:hAnsi="Lucida Console"/>
          <w:sz w:val="18"/>
          <w:szCs w:val="20"/>
        </w:rPr>
        <w:t>fn</w:t>
      </w:r>
      <w:proofErr w:type="spellEnd"/>
      <w:r w:rsidR="00384EE9" w:rsidRPr="00A64068">
        <w:rPr>
          <w:rFonts w:ascii="Lucida Console" w:hAnsi="Lucida Console"/>
          <w:sz w:val="18"/>
          <w:szCs w:val="20"/>
        </w:rPr>
        <w:t>=91</w:t>
      </w:r>
    </w:p>
    <w:p w:rsidR="00384EE9" w:rsidRPr="00384EE9" w:rsidRDefault="00652915" w:rsidP="00384EE9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r w:rsidRPr="00384EE9">
        <w:t>Matches:</w:t>
      </w:r>
      <w:r w:rsidRPr="00384EE9">
        <w:br/>
      </w:r>
      <w:r w:rsidR="00384EE9" w:rsidRPr="00A64068">
        <w:rPr>
          <w:rFonts w:ascii="Lucida Console" w:hAnsi="Lucida Console" w:cs="Calibri"/>
          <w:sz w:val="18"/>
          <w:szCs w:val="18"/>
        </w:rPr>
        <w:t>True Positives (26):</w:t>
      </w:r>
      <w:r w:rsidR="00384EE9" w:rsidRPr="00A64068">
        <w:rPr>
          <w:rFonts w:ascii="Calibri" w:hAnsi="Calibri" w:cs="Calibri"/>
          <w:sz w:val="24"/>
          <w:szCs w:val="28"/>
        </w:rPr>
        <w:t xml:space="preserve"> </w:t>
      </w:r>
    </w:p>
    <w:p w:rsidR="00384EE9" w:rsidRPr="00384EE9" w:rsidRDefault="00384EE9" w:rsidP="00384EE9">
      <w:pPr>
        <w:pStyle w:val="code"/>
        <w:ind w:left="1440"/>
      </w:pPr>
      <w:r w:rsidRPr="00384EE9">
        <w:t>{('</w:t>
      </w:r>
      <w:proofErr w:type="spellStart"/>
      <w:r w:rsidRPr="00384EE9">
        <w:t>ashishg</w:t>
      </w:r>
      <w:proofErr w:type="spellEnd"/>
      <w:r w:rsidRPr="00384EE9">
        <w:t>', 'e', 'ashishg@stanford.edu'),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('</w:t>
      </w:r>
      <w:proofErr w:type="spellStart"/>
      <w:r w:rsidRPr="00384EE9">
        <w:t>ashishg</w:t>
      </w:r>
      <w:proofErr w:type="spellEnd"/>
      <w:r w:rsidRPr="00384EE9">
        <w:t>', 'e', 'rozm@stanford.edu'),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('</w:t>
      </w:r>
      <w:proofErr w:type="spellStart"/>
      <w:r w:rsidRPr="00384EE9">
        <w:t>balaji</w:t>
      </w:r>
      <w:proofErr w:type="spellEnd"/>
      <w:r w:rsidRPr="00384EE9">
        <w:t>', 'e', 'balaji@stanford.edu'),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('</w:t>
      </w:r>
      <w:proofErr w:type="spellStart"/>
      <w:r w:rsidRPr="00384EE9">
        <w:t>cheriton</w:t>
      </w:r>
      <w:proofErr w:type="spellEnd"/>
      <w:r w:rsidRPr="00384EE9">
        <w:t>', 'e', 'cheriton@cs.stanford.edu'),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('</w:t>
      </w:r>
      <w:proofErr w:type="spellStart"/>
      <w:r w:rsidRPr="00384EE9">
        <w:t>cheriton</w:t>
      </w:r>
      <w:proofErr w:type="spellEnd"/>
      <w:r w:rsidRPr="00384EE9">
        <w:t>', 'e', 'uma@cs.stanford.edu'),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('</w:t>
      </w:r>
      <w:proofErr w:type="spellStart"/>
      <w:r w:rsidRPr="00384EE9">
        <w:t>dabo</w:t>
      </w:r>
      <w:proofErr w:type="spellEnd"/>
      <w:r w:rsidRPr="00384EE9">
        <w:t>', 'e', 'dabo@cs.stanford.edu'),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('</w:t>
      </w:r>
      <w:proofErr w:type="spellStart"/>
      <w:r w:rsidRPr="00384EE9">
        <w:t>engler</w:t>
      </w:r>
      <w:proofErr w:type="spellEnd"/>
      <w:r w:rsidRPr="00384EE9">
        <w:t>', 'e', 'engler@lcs.mit.edu'),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</w:t>
      </w:r>
      <w:r w:rsidRPr="008144FB">
        <w:rPr>
          <w:color w:val="00B050"/>
        </w:rPr>
        <w:t>('</w:t>
      </w:r>
      <w:proofErr w:type="spellStart"/>
      <w:r w:rsidRPr="008144FB">
        <w:rPr>
          <w:color w:val="00B050"/>
        </w:rPr>
        <w:t>engler</w:t>
      </w:r>
      <w:proofErr w:type="spellEnd"/>
      <w:r w:rsidRPr="008144FB">
        <w:rPr>
          <w:color w:val="00B050"/>
        </w:rPr>
        <w:t>', 'e', 'engler@stanford.edu'),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('</w:t>
      </w:r>
      <w:proofErr w:type="spellStart"/>
      <w:r w:rsidRPr="00384EE9">
        <w:t>eroberts</w:t>
      </w:r>
      <w:proofErr w:type="spellEnd"/>
      <w:r w:rsidRPr="00384EE9">
        <w:t>', 'e', 'eroberts@cs.stanford.edu'),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('</w:t>
      </w:r>
      <w:proofErr w:type="spellStart"/>
      <w:r w:rsidRPr="00384EE9">
        <w:t>fedkiw</w:t>
      </w:r>
      <w:proofErr w:type="spellEnd"/>
      <w:r w:rsidRPr="00384EE9">
        <w:t>', 'e', 'fedkiw@cs.stanford.edu'),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('</w:t>
      </w:r>
      <w:proofErr w:type="spellStart"/>
      <w:r w:rsidRPr="00384EE9">
        <w:t>hanrahan</w:t>
      </w:r>
      <w:proofErr w:type="spellEnd"/>
      <w:r w:rsidRPr="00384EE9">
        <w:t>', 'e', 'hanrahan@cs.stanford.edu'),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('</w:t>
      </w:r>
      <w:proofErr w:type="spellStart"/>
      <w:r w:rsidRPr="00384EE9">
        <w:t>kosecka</w:t>
      </w:r>
      <w:proofErr w:type="spellEnd"/>
      <w:r w:rsidRPr="00384EE9">
        <w:t>', 'e', 'kosecka@cs.gmu.edu'),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('</w:t>
      </w:r>
      <w:proofErr w:type="spellStart"/>
      <w:r w:rsidRPr="00384EE9">
        <w:t>kunle</w:t>
      </w:r>
      <w:proofErr w:type="spellEnd"/>
      <w:r w:rsidRPr="00384EE9">
        <w:t>', 'e', 'darlene@csl.stanford.edu'),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('</w:t>
      </w:r>
      <w:proofErr w:type="spellStart"/>
      <w:r w:rsidRPr="00384EE9">
        <w:t>kunle</w:t>
      </w:r>
      <w:proofErr w:type="spellEnd"/>
      <w:r w:rsidRPr="00384EE9">
        <w:t>', 'e', 'kunle@ogun.stanford.edu'),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('</w:t>
      </w:r>
      <w:proofErr w:type="spellStart"/>
      <w:r w:rsidRPr="00384EE9">
        <w:t>nass</w:t>
      </w:r>
      <w:proofErr w:type="spellEnd"/>
      <w:r w:rsidRPr="00384EE9">
        <w:t>', 'e', 'nass@stanford.edu'),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('nick', 'e', 'nick.parlante@cs.stanford.edu'),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('</w:t>
      </w:r>
      <w:proofErr w:type="spellStart"/>
      <w:r w:rsidRPr="00384EE9">
        <w:t>psyoung</w:t>
      </w:r>
      <w:proofErr w:type="spellEnd"/>
      <w:r w:rsidRPr="00384EE9">
        <w:t>', 'e', 'patrick.young@stanford.edu'),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('</w:t>
      </w:r>
      <w:proofErr w:type="spellStart"/>
      <w:r w:rsidRPr="00384EE9">
        <w:t>rinard</w:t>
      </w:r>
      <w:proofErr w:type="spellEnd"/>
      <w:r w:rsidRPr="00384EE9">
        <w:t>', 'e', 'rinard@lcs.mit.edu'),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('</w:t>
      </w:r>
      <w:proofErr w:type="spellStart"/>
      <w:r w:rsidRPr="00384EE9">
        <w:t>shoham</w:t>
      </w:r>
      <w:proofErr w:type="spellEnd"/>
      <w:r w:rsidRPr="00384EE9">
        <w:t>', 'e', 'shoham@stanford.edu'),</w:t>
      </w:r>
    </w:p>
    <w:p w:rsidR="00384EE9" w:rsidRPr="009C1E5F" w:rsidRDefault="00384EE9" w:rsidP="00384EE9">
      <w:pPr>
        <w:pStyle w:val="code"/>
        <w:ind w:left="1440"/>
        <w:rPr>
          <w:color w:val="00B050"/>
        </w:rPr>
      </w:pPr>
      <w:r w:rsidRPr="009C1E5F">
        <w:rPr>
          <w:color w:val="00B050"/>
        </w:rPr>
        <w:t xml:space="preserve"> ('</w:t>
      </w:r>
      <w:proofErr w:type="spellStart"/>
      <w:r w:rsidRPr="009C1E5F">
        <w:rPr>
          <w:color w:val="00B050"/>
        </w:rPr>
        <w:t>subh</w:t>
      </w:r>
      <w:proofErr w:type="spellEnd"/>
      <w:r w:rsidRPr="009C1E5F">
        <w:rPr>
          <w:color w:val="00B050"/>
        </w:rPr>
        <w:t>', 'e', 'subh@stanford.edu'),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('</w:t>
      </w:r>
      <w:proofErr w:type="spellStart"/>
      <w:r w:rsidRPr="00384EE9">
        <w:t>thm</w:t>
      </w:r>
      <w:proofErr w:type="spellEnd"/>
      <w:r w:rsidRPr="00384EE9">
        <w:t>', 'e', 'pkrokel@stanford.edu'),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('</w:t>
      </w:r>
      <w:proofErr w:type="spellStart"/>
      <w:r w:rsidRPr="00384EE9">
        <w:t>ullman</w:t>
      </w:r>
      <w:proofErr w:type="spellEnd"/>
      <w:r w:rsidRPr="00384EE9">
        <w:t>', 'e', 'ullman@cs.stanford.edu'),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('</w:t>
      </w:r>
      <w:proofErr w:type="spellStart"/>
      <w:r w:rsidRPr="00384EE9">
        <w:t>widom</w:t>
      </w:r>
      <w:proofErr w:type="spellEnd"/>
      <w:r w:rsidRPr="00384EE9">
        <w:t>', 'e', 'siroker@cs.stanford.edu'),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('</w:t>
      </w:r>
      <w:proofErr w:type="spellStart"/>
      <w:r w:rsidRPr="00384EE9">
        <w:t>widom</w:t>
      </w:r>
      <w:proofErr w:type="spellEnd"/>
      <w:r w:rsidRPr="00384EE9">
        <w:t>', 'e', 'widom@cs.stanford.edu'),</w:t>
      </w:r>
    </w:p>
    <w:p w:rsidR="00384EE9" w:rsidRPr="00384EE9" w:rsidRDefault="00384EE9" w:rsidP="00384EE9">
      <w:pPr>
        <w:pStyle w:val="code"/>
        <w:ind w:left="1440"/>
      </w:pPr>
      <w:r w:rsidRPr="00384EE9">
        <w:t xml:space="preserve"> ('</w:t>
      </w:r>
      <w:proofErr w:type="spellStart"/>
      <w:r w:rsidRPr="00384EE9">
        <w:t>zelenski</w:t>
      </w:r>
      <w:proofErr w:type="spellEnd"/>
      <w:r w:rsidRPr="00384EE9">
        <w:t>', 'e', 'zelenski@cs.stanford.edu'),</w:t>
      </w:r>
    </w:p>
    <w:p w:rsidR="00652915" w:rsidRPr="00384EE9" w:rsidRDefault="00384EE9" w:rsidP="00384EE9">
      <w:pPr>
        <w:pStyle w:val="code"/>
        <w:ind w:left="1440"/>
      </w:pPr>
      <w:r w:rsidRPr="00384EE9">
        <w:t xml:space="preserve"> ('</w:t>
      </w:r>
      <w:proofErr w:type="spellStart"/>
      <w:r w:rsidRPr="00384EE9">
        <w:t>zm</w:t>
      </w:r>
      <w:proofErr w:type="spellEnd"/>
      <w:r w:rsidRPr="00384EE9">
        <w:t>', 'e', 'manna@cs.stanford.edu')}</w:t>
      </w:r>
      <w:r w:rsidR="00652915" w:rsidRPr="00384EE9">
        <w:t>Iteration 4</w:t>
      </w:r>
    </w:p>
    <w:p w:rsidR="00572B9B" w:rsidRPr="00600815" w:rsidRDefault="00572B9B" w:rsidP="00572B9B">
      <w:pPr>
        <w:pStyle w:val="Heading3"/>
      </w:pPr>
      <w:r w:rsidRPr="00600815">
        <w:t>Iteration 7</w:t>
      </w:r>
    </w:p>
    <w:p w:rsidR="00652915" w:rsidRPr="00600815" w:rsidRDefault="00652915" w:rsidP="002C3952">
      <w:pPr>
        <w:keepNext/>
      </w:pPr>
      <w:r w:rsidRPr="00600815">
        <w:t>For this iteration, the following regular expression was used:</w:t>
      </w:r>
    </w:p>
    <w:p w:rsidR="00652915" w:rsidRPr="00600815" w:rsidRDefault="00652915" w:rsidP="002C3952">
      <w:pPr>
        <w:pStyle w:val="ListParagraph"/>
        <w:keepNext/>
        <w:numPr>
          <w:ilvl w:val="0"/>
          <w:numId w:val="27"/>
        </w:numPr>
      </w:pPr>
      <w:r w:rsidRPr="00600815">
        <w:t xml:space="preserve">Pattern appended: </w:t>
      </w:r>
      <w:r w:rsidR="00E84FF8">
        <w:t xml:space="preserve"> </w:t>
      </w:r>
      <w:r w:rsidR="00600815" w:rsidRPr="00E84FF8">
        <w:rPr>
          <w:rFonts w:ascii="Lucida Console" w:hAnsi="Lucida Console"/>
          <w:sz w:val="18"/>
          <w:szCs w:val="20"/>
        </w:rPr>
        <w:t>r'([a-z]+).at &lt;!--.+&gt;.(</w:t>
      </w:r>
      <w:proofErr w:type="spellStart"/>
      <w:r w:rsidR="00600815" w:rsidRPr="00E84FF8">
        <w:rPr>
          <w:rFonts w:ascii="Lucida Console" w:hAnsi="Lucida Console"/>
          <w:sz w:val="18"/>
          <w:szCs w:val="20"/>
        </w:rPr>
        <w:t>stanford</w:t>
      </w:r>
      <w:proofErr w:type="spellEnd"/>
      <w:r w:rsidR="00600815" w:rsidRPr="00E84FF8">
        <w:rPr>
          <w:rFonts w:ascii="Lucida Console" w:hAnsi="Lucida Console"/>
          <w:sz w:val="18"/>
          <w:szCs w:val="20"/>
        </w:rPr>
        <w:t>).+</w:t>
      </w:r>
      <w:proofErr w:type="spellStart"/>
      <w:r w:rsidR="00600815" w:rsidRPr="00E84FF8">
        <w:rPr>
          <w:rFonts w:ascii="Lucida Console" w:hAnsi="Lucida Console"/>
          <w:sz w:val="18"/>
          <w:szCs w:val="20"/>
        </w:rPr>
        <w:t>edu</w:t>
      </w:r>
      <w:proofErr w:type="spellEnd"/>
      <w:r w:rsidR="00600815" w:rsidRPr="00E84FF8">
        <w:rPr>
          <w:rFonts w:ascii="Lucida Console" w:hAnsi="Lucida Console"/>
          <w:sz w:val="18"/>
          <w:szCs w:val="20"/>
        </w:rPr>
        <w:t>'</w:t>
      </w:r>
    </w:p>
    <w:p w:rsidR="00600815" w:rsidRPr="003E64F9" w:rsidRDefault="00600815" w:rsidP="00652915">
      <w:pPr>
        <w:pStyle w:val="ListParagraph"/>
        <w:numPr>
          <w:ilvl w:val="1"/>
          <w:numId w:val="27"/>
        </w:numPr>
      </w:pPr>
      <w:r w:rsidRPr="003E64F9">
        <w:rPr>
          <w:rFonts w:ascii="Times New Roman" w:hAnsi="Times New Roman"/>
          <w:sz w:val="24"/>
        </w:rPr>
        <w:t xml:space="preserve">This </w:t>
      </w:r>
      <w:r w:rsidR="003E0EBE" w:rsidRPr="003E64F9">
        <w:rPr>
          <w:rFonts w:ascii="Times New Roman" w:hAnsi="Times New Roman"/>
          <w:sz w:val="24"/>
        </w:rPr>
        <w:t xml:space="preserve">raw </w:t>
      </w:r>
      <w:r w:rsidRPr="003E64F9">
        <w:rPr>
          <w:rFonts w:ascii="Times New Roman" w:hAnsi="Times New Roman"/>
          <w:sz w:val="24"/>
        </w:rPr>
        <w:t xml:space="preserve">expression is used to detect any number of alphabetic characters (lower case) followed by the expression “&lt;!---.+&gt;” which should return &lt;!-&gt; and any additional matching special characters </w:t>
      </w:r>
      <w:r w:rsidR="003979E8">
        <w:rPr>
          <w:rFonts w:ascii="Times New Roman" w:hAnsi="Times New Roman"/>
          <w:sz w:val="24"/>
        </w:rPr>
        <w:t xml:space="preserve">(like “spam pigs”) </w:t>
      </w:r>
      <w:r w:rsidRPr="003E64F9">
        <w:rPr>
          <w:rFonts w:ascii="Times New Roman" w:hAnsi="Times New Roman"/>
          <w:sz w:val="24"/>
        </w:rPr>
        <w:t xml:space="preserve">followed by </w:t>
      </w:r>
      <w:r w:rsidRPr="003E64F9">
        <w:t>the word “</w:t>
      </w:r>
      <w:proofErr w:type="spellStart"/>
      <w:r w:rsidRPr="003E64F9">
        <w:t>stanford</w:t>
      </w:r>
      <w:proofErr w:type="spellEnd"/>
      <w:r w:rsidRPr="003E64F9">
        <w:t>” followed by “.</w:t>
      </w:r>
      <w:proofErr w:type="spellStart"/>
      <w:r w:rsidRPr="003E64F9">
        <w:t>edu</w:t>
      </w:r>
      <w:proofErr w:type="spellEnd"/>
      <w:r w:rsidRPr="003E64F9">
        <w:t>”.</w:t>
      </w:r>
      <w:r w:rsidRPr="003E64F9">
        <w:rPr>
          <w:rFonts w:ascii="Times New Roman" w:hAnsi="Times New Roman"/>
          <w:sz w:val="24"/>
        </w:rPr>
        <w:t xml:space="preserve"> </w:t>
      </w:r>
      <w:r w:rsidR="00B4312A">
        <w:rPr>
          <w:rFonts w:ascii="Times New Roman" w:hAnsi="Times New Roman"/>
          <w:sz w:val="24"/>
        </w:rPr>
        <w:br/>
      </w:r>
      <w:r w:rsidR="00B4312A">
        <w:rPr>
          <w:rFonts w:ascii="Times New Roman" w:hAnsi="Times New Roman"/>
          <w:i/>
          <w:iCs/>
          <w:sz w:val="24"/>
        </w:rPr>
        <w:t>Note: Sadly, this one took a lot of effort to figure out and only added one match.</w:t>
      </w:r>
      <w:r w:rsidR="003979E8">
        <w:rPr>
          <w:rFonts w:ascii="Times New Roman" w:hAnsi="Times New Roman"/>
          <w:i/>
          <w:iCs/>
          <w:sz w:val="24"/>
        </w:rPr>
        <w:t xml:space="preserve"> I guess no one else was as adamant about not being caught with spam.</w:t>
      </w:r>
    </w:p>
    <w:p w:rsidR="000A4D68" w:rsidRPr="00223D75" w:rsidRDefault="000A4D68" w:rsidP="000A4D68">
      <w:pPr>
        <w:pStyle w:val="ListParagraph"/>
        <w:numPr>
          <w:ilvl w:val="1"/>
          <w:numId w:val="27"/>
        </w:numPr>
      </w:pPr>
      <w:r w:rsidRPr="00223D75">
        <w:t>Examples of matches:</w:t>
      </w:r>
    </w:p>
    <w:p w:rsidR="000A4D68" w:rsidRDefault="000A4D68" w:rsidP="000A4D68">
      <w:pPr>
        <w:pStyle w:val="ListParagraph"/>
        <w:numPr>
          <w:ilvl w:val="2"/>
          <w:numId w:val="27"/>
        </w:numPr>
      </w:pPr>
      <w:r>
        <w:t>“</w:t>
      </w:r>
      <w:proofErr w:type="spellStart"/>
      <w:r w:rsidR="003979E8" w:rsidRPr="003979E8">
        <w:t>vladlen</w:t>
      </w:r>
      <w:proofErr w:type="spellEnd"/>
      <w:r w:rsidR="003979E8" w:rsidRPr="003979E8">
        <w:t xml:space="preserve"> at &lt;!-- die!--&gt; </w:t>
      </w:r>
      <w:proofErr w:type="spellStart"/>
      <w:r w:rsidR="003979E8" w:rsidRPr="003979E8">
        <w:t>stanford</w:t>
      </w:r>
      <w:proofErr w:type="spellEnd"/>
      <w:r w:rsidR="003979E8" w:rsidRPr="003979E8">
        <w:t xml:space="preserve"> &lt;!-- spam pigs!--&gt; dot &lt;!-- die!--&gt; </w:t>
      </w:r>
      <w:proofErr w:type="spellStart"/>
      <w:r w:rsidR="003979E8" w:rsidRPr="003979E8">
        <w:t>edu</w:t>
      </w:r>
      <w:proofErr w:type="spellEnd"/>
      <w:r>
        <w:t>”</w:t>
      </w:r>
    </w:p>
    <w:p w:rsidR="00652915" w:rsidRPr="008F7D33" w:rsidRDefault="00652915" w:rsidP="00652915">
      <w:pPr>
        <w:pStyle w:val="ListParagraph"/>
        <w:numPr>
          <w:ilvl w:val="0"/>
          <w:numId w:val="27"/>
        </w:numPr>
        <w:rPr>
          <w:sz w:val="21"/>
          <w:szCs w:val="22"/>
        </w:rPr>
      </w:pPr>
      <w:r w:rsidRPr="008F7D33">
        <w:lastRenderedPageBreak/>
        <w:t xml:space="preserve">Run Output: </w:t>
      </w:r>
      <w:r w:rsidR="00E84FF8">
        <w:t xml:space="preserve"> </w:t>
      </w:r>
      <w:r w:rsidR="008F7D33" w:rsidRPr="00E84FF8">
        <w:rPr>
          <w:rFonts w:ascii="Lucida Console" w:hAnsi="Lucida Console"/>
          <w:sz w:val="18"/>
          <w:szCs w:val="20"/>
        </w:rPr>
        <w:t xml:space="preserve">Summary: </w:t>
      </w:r>
      <w:proofErr w:type="spellStart"/>
      <w:r w:rsidR="008F7D33" w:rsidRPr="00E84FF8">
        <w:rPr>
          <w:rFonts w:ascii="Lucida Console" w:hAnsi="Lucida Console"/>
          <w:sz w:val="18"/>
          <w:szCs w:val="20"/>
        </w:rPr>
        <w:t>tp</w:t>
      </w:r>
      <w:proofErr w:type="spellEnd"/>
      <w:r w:rsidR="008F7D33" w:rsidRPr="00E84FF8">
        <w:rPr>
          <w:rFonts w:ascii="Lucida Console" w:hAnsi="Lucida Console"/>
          <w:sz w:val="18"/>
          <w:szCs w:val="20"/>
        </w:rPr>
        <w:t xml:space="preserve">=27, </w:t>
      </w:r>
      <w:proofErr w:type="spellStart"/>
      <w:r w:rsidR="008F7D33" w:rsidRPr="00E84FF8">
        <w:rPr>
          <w:rFonts w:ascii="Lucida Console" w:hAnsi="Lucida Console"/>
          <w:sz w:val="18"/>
          <w:szCs w:val="20"/>
        </w:rPr>
        <w:t>fp</w:t>
      </w:r>
      <w:proofErr w:type="spellEnd"/>
      <w:r w:rsidR="008F7D33" w:rsidRPr="00E84FF8">
        <w:rPr>
          <w:rFonts w:ascii="Lucida Console" w:hAnsi="Lucida Console"/>
          <w:sz w:val="18"/>
          <w:szCs w:val="20"/>
        </w:rPr>
        <w:t xml:space="preserve">=1, </w:t>
      </w:r>
      <w:proofErr w:type="spellStart"/>
      <w:r w:rsidR="008F7D33" w:rsidRPr="00E84FF8">
        <w:rPr>
          <w:rFonts w:ascii="Lucida Console" w:hAnsi="Lucida Console"/>
          <w:sz w:val="18"/>
          <w:szCs w:val="20"/>
        </w:rPr>
        <w:t>fn</w:t>
      </w:r>
      <w:proofErr w:type="spellEnd"/>
      <w:r w:rsidR="008F7D33" w:rsidRPr="00E84FF8">
        <w:rPr>
          <w:rFonts w:ascii="Lucida Console" w:hAnsi="Lucida Console"/>
          <w:sz w:val="18"/>
          <w:szCs w:val="20"/>
        </w:rPr>
        <w:t>=90</w:t>
      </w:r>
    </w:p>
    <w:p w:rsidR="008F7D33" w:rsidRPr="00E84FF8" w:rsidRDefault="00652915" w:rsidP="008F7D33">
      <w:pPr>
        <w:pStyle w:val="ListParagraph"/>
        <w:numPr>
          <w:ilvl w:val="1"/>
          <w:numId w:val="27"/>
        </w:numPr>
        <w:rPr>
          <w:rFonts w:ascii="Lucida Console" w:hAnsi="Lucida Console" w:cs="Courier New"/>
          <w:sz w:val="20"/>
          <w:szCs w:val="21"/>
        </w:rPr>
      </w:pPr>
      <w:r w:rsidRPr="00D0365B">
        <w:t>Matches:</w:t>
      </w:r>
      <w:r w:rsidRPr="00D0365B">
        <w:br/>
      </w:r>
      <w:r w:rsidR="008F7D33" w:rsidRPr="00E84FF8">
        <w:rPr>
          <w:rFonts w:ascii="Lucida Console" w:hAnsi="Lucida Console" w:cs="Courier New"/>
          <w:sz w:val="18"/>
          <w:szCs w:val="20"/>
        </w:rPr>
        <w:t xml:space="preserve">True Positives (27): </w:t>
      </w:r>
    </w:p>
    <w:p w:rsidR="008F7D33" w:rsidRPr="00D0365B" w:rsidRDefault="008F7D33" w:rsidP="008F7D33">
      <w:pPr>
        <w:pStyle w:val="code"/>
        <w:ind w:left="1440"/>
      </w:pPr>
      <w:r w:rsidRPr="00D0365B">
        <w:t>{('</w:t>
      </w:r>
      <w:proofErr w:type="spellStart"/>
      <w:r w:rsidRPr="00D0365B">
        <w:t>ashishg</w:t>
      </w:r>
      <w:proofErr w:type="spellEnd"/>
      <w:r w:rsidRPr="00D0365B">
        <w:t>', 'e', 'ashishg@stanford.edu'),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ashishg</w:t>
      </w:r>
      <w:proofErr w:type="spellEnd"/>
      <w:r w:rsidRPr="00D0365B">
        <w:t>', 'e', 'rozm@stanford.edu'),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balaji</w:t>
      </w:r>
      <w:proofErr w:type="spellEnd"/>
      <w:r w:rsidRPr="00D0365B">
        <w:t>', 'e', 'balaji@stanford.edu'),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cheriton</w:t>
      </w:r>
      <w:proofErr w:type="spellEnd"/>
      <w:r w:rsidRPr="00D0365B">
        <w:t>', 'e', 'cheriton@cs.stanford.edu'),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cheriton</w:t>
      </w:r>
      <w:proofErr w:type="spellEnd"/>
      <w:r w:rsidRPr="00D0365B">
        <w:t>', 'e', 'uma@cs.stanford.edu'),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dabo</w:t>
      </w:r>
      <w:proofErr w:type="spellEnd"/>
      <w:r w:rsidRPr="00D0365B">
        <w:t>', 'e', 'dabo@cs.stanford.edu'),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engler</w:t>
      </w:r>
      <w:proofErr w:type="spellEnd"/>
      <w:r w:rsidRPr="00D0365B">
        <w:t>', 'e', 'engler@lcs.mit.edu'),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engler</w:t>
      </w:r>
      <w:proofErr w:type="spellEnd"/>
      <w:r w:rsidRPr="00D0365B">
        <w:t>', 'e', 'engler@stanford.edu'),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eroberts</w:t>
      </w:r>
      <w:proofErr w:type="spellEnd"/>
      <w:r w:rsidRPr="00D0365B">
        <w:t>', 'e', 'eroberts@cs.stanford.edu'),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fedkiw</w:t>
      </w:r>
      <w:proofErr w:type="spellEnd"/>
      <w:r w:rsidRPr="00D0365B">
        <w:t>', 'e', 'fedkiw@cs.stanford.edu'),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hanrahan</w:t>
      </w:r>
      <w:proofErr w:type="spellEnd"/>
      <w:r w:rsidRPr="00D0365B">
        <w:t>', 'e', 'hanrahan@cs.stanford.edu'),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kosecka</w:t>
      </w:r>
      <w:proofErr w:type="spellEnd"/>
      <w:r w:rsidRPr="00D0365B">
        <w:t>', 'e', 'kosecka@cs.gmu.edu'),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kunle</w:t>
      </w:r>
      <w:proofErr w:type="spellEnd"/>
      <w:r w:rsidRPr="00D0365B">
        <w:t>', 'e', 'darlene@csl.stanford.edu'),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kunle</w:t>
      </w:r>
      <w:proofErr w:type="spellEnd"/>
      <w:r w:rsidRPr="00D0365B">
        <w:t>', 'e', 'kunle@ogun.stanford.edu'),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nass</w:t>
      </w:r>
      <w:proofErr w:type="spellEnd"/>
      <w:r w:rsidRPr="00D0365B">
        <w:t>', 'e', 'nass@stanford.edu'),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('nick', 'e', 'nick.parlante@cs.stanford.edu'),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psyoung</w:t>
      </w:r>
      <w:proofErr w:type="spellEnd"/>
      <w:r w:rsidRPr="00D0365B">
        <w:t>', 'e', 'patrick.young@stanford.edu'),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rinard</w:t>
      </w:r>
      <w:proofErr w:type="spellEnd"/>
      <w:r w:rsidRPr="00D0365B">
        <w:t>', 'e', 'rinard@lcs.mit.edu'),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shoham</w:t>
      </w:r>
      <w:proofErr w:type="spellEnd"/>
      <w:r w:rsidRPr="00D0365B">
        <w:t>', 'e', 'shoham@stanford.edu'),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subh</w:t>
      </w:r>
      <w:proofErr w:type="spellEnd"/>
      <w:r w:rsidRPr="00D0365B">
        <w:t>', 'e', 'subh@stanford.edu'),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thm</w:t>
      </w:r>
      <w:proofErr w:type="spellEnd"/>
      <w:r w:rsidRPr="00D0365B">
        <w:t>', 'e', 'pkrokel@stanford.edu'),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ullman</w:t>
      </w:r>
      <w:proofErr w:type="spellEnd"/>
      <w:r w:rsidRPr="00D0365B">
        <w:t>', 'e', 'ullman@cs.stanford.edu'),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</w:t>
      </w:r>
      <w:r w:rsidRPr="00B4312A">
        <w:rPr>
          <w:color w:val="00B050"/>
        </w:rPr>
        <w:t>('</w:t>
      </w:r>
      <w:proofErr w:type="spellStart"/>
      <w:r w:rsidRPr="00B4312A">
        <w:rPr>
          <w:color w:val="00B050"/>
        </w:rPr>
        <w:t>vladlen</w:t>
      </w:r>
      <w:proofErr w:type="spellEnd"/>
      <w:r w:rsidRPr="00B4312A">
        <w:rPr>
          <w:color w:val="00B050"/>
        </w:rPr>
        <w:t>', 'e', 'vladlen@stanford.edu'),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widom</w:t>
      </w:r>
      <w:proofErr w:type="spellEnd"/>
      <w:r w:rsidRPr="00D0365B">
        <w:t>', 'e', 'siroker@cs.stanford.edu'),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widom</w:t>
      </w:r>
      <w:proofErr w:type="spellEnd"/>
      <w:r w:rsidRPr="00D0365B">
        <w:t>', 'e', 'widom@cs.stanford.edu'),</w:t>
      </w:r>
    </w:p>
    <w:p w:rsidR="008F7D33" w:rsidRPr="00D0365B" w:rsidRDefault="008F7D33" w:rsidP="008F7D33">
      <w:pPr>
        <w:pStyle w:val="code"/>
        <w:ind w:left="1440"/>
      </w:pPr>
      <w:r w:rsidRPr="00D0365B">
        <w:t xml:space="preserve"> ('</w:t>
      </w:r>
      <w:proofErr w:type="spellStart"/>
      <w:r w:rsidRPr="00D0365B">
        <w:t>zelenski</w:t>
      </w:r>
      <w:proofErr w:type="spellEnd"/>
      <w:r w:rsidRPr="00D0365B">
        <w:t>', 'e', 'zelenski@cs.stanford.edu'),</w:t>
      </w:r>
    </w:p>
    <w:p w:rsidR="008F7D33" w:rsidRPr="00D0365B" w:rsidRDefault="008F7D33" w:rsidP="008F7D33">
      <w:pPr>
        <w:pStyle w:val="code"/>
        <w:ind w:left="1440"/>
        <w:rPr>
          <w:rFonts w:ascii="Cambria" w:hAnsi="Cambria"/>
          <w:sz w:val="22"/>
        </w:rPr>
      </w:pPr>
      <w:r w:rsidRPr="00D0365B">
        <w:t xml:space="preserve"> ('</w:t>
      </w:r>
      <w:proofErr w:type="spellStart"/>
      <w:r w:rsidRPr="00D0365B">
        <w:t>zm</w:t>
      </w:r>
      <w:proofErr w:type="spellEnd"/>
      <w:r w:rsidRPr="00D0365B">
        <w:t>', 'e', 'manna@cs.stanford.edu')}</w:t>
      </w:r>
    </w:p>
    <w:p w:rsidR="00652915" w:rsidRPr="00D0365B" w:rsidRDefault="00652915" w:rsidP="008F7D33">
      <w:pPr>
        <w:pStyle w:val="Heading3"/>
      </w:pPr>
      <w:r w:rsidRPr="00D0365B">
        <w:t xml:space="preserve">Iteration </w:t>
      </w:r>
      <w:r w:rsidR="0003486E" w:rsidRPr="00D0365B">
        <w:t>8</w:t>
      </w:r>
    </w:p>
    <w:p w:rsidR="00652915" w:rsidRPr="009404F9" w:rsidRDefault="00652915" w:rsidP="00465ECB">
      <w:pPr>
        <w:keepNext/>
      </w:pPr>
      <w:r w:rsidRPr="009404F9">
        <w:t>For this iteration, the following regular expression was used:</w:t>
      </w:r>
    </w:p>
    <w:p w:rsidR="00652915" w:rsidRPr="009404F9" w:rsidRDefault="00652915" w:rsidP="00465ECB">
      <w:pPr>
        <w:pStyle w:val="ListParagraph"/>
        <w:keepNext/>
        <w:numPr>
          <w:ilvl w:val="0"/>
          <w:numId w:val="27"/>
        </w:numPr>
      </w:pPr>
      <w:r w:rsidRPr="009404F9">
        <w:t xml:space="preserve">Pattern appended: </w:t>
      </w:r>
      <w:r w:rsidR="006326B9">
        <w:t xml:space="preserve"> </w:t>
      </w:r>
      <w:r w:rsidR="003E0EBE" w:rsidRPr="006326B9">
        <w:rPr>
          <w:rFonts w:ascii="Lucida Console" w:hAnsi="Lucida Console"/>
          <w:sz w:val="18"/>
          <w:szCs w:val="20"/>
        </w:rPr>
        <w:t>r'([a-z]+)&amp;#x40;(</w:t>
      </w:r>
      <w:proofErr w:type="spellStart"/>
      <w:r w:rsidR="003E0EBE" w:rsidRPr="006326B9">
        <w:rPr>
          <w:rFonts w:ascii="Lucida Console" w:hAnsi="Lucida Console"/>
          <w:sz w:val="18"/>
          <w:szCs w:val="20"/>
        </w:rPr>
        <w:t>graphics.stanford</w:t>
      </w:r>
      <w:proofErr w:type="spellEnd"/>
      <w:r w:rsidR="003E0EBE" w:rsidRPr="006326B9">
        <w:rPr>
          <w:rFonts w:ascii="Lucida Console" w:hAnsi="Lucida Console"/>
          <w:sz w:val="18"/>
          <w:szCs w:val="20"/>
        </w:rPr>
        <w:t>).</w:t>
      </w:r>
      <w:proofErr w:type="spellStart"/>
      <w:r w:rsidR="003E0EBE" w:rsidRPr="006326B9">
        <w:rPr>
          <w:rFonts w:ascii="Lucida Console" w:hAnsi="Lucida Console"/>
          <w:sz w:val="18"/>
          <w:szCs w:val="20"/>
        </w:rPr>
        <w:t>edu</w:t>
      </w:r>
      <w:proofErr w:type="spellEnd"/>
      <w:r w:rsidR="003E0EBE" w:rsidRPr="006326B9">
        <w:rPr>
          <w:rFonts w:ascii="Lucida Console" w:hAnsi="Lucida Console"/>
          <w:sz w:val="18"/>
          <w:szCs w:val="20"/>
        </w:rPr>
        <w:t>'</w:t>
      </w:r>
    </w:p>
    <w:p w:rsidR="001C6E83" w:rsidRPr="009404F9" w:rsidRDefault="00542E39" w:rsidP="001C6E83">
      <w:pPr>
        <w:pStyle w:val="ListParagraph"/>
        <w:numPr>
          <w:ilvl w:val="1"/>
          <w:numId w:val="27"/>
        </w:numPr>
        <w:rPr>
          <w:rFonts w:ascii="Times New Roman" w:hAnsi="Times New Roman"/>
          <w:sz w:val="24"/>
        </w:rPr>
      </w:pPr>
      <w:r w:rsidRPr="009404F9">
        <w:rPr>
          <w:rFonts w:ascii="Times New Roman" w:hAnsi="Times New Roman"/>
          <w:sz w:val="24"/>
        </w:rPr>
        <w:t xml:space="preserve">This raw expression is used to detect any number of alphabetic characters (lower case) followed by the expression ‘&amp;#x40;’ </w:t>
      </w:r>
      <w:r w:rsidR="001C6E83" w:rsidRPr="009404F9">
        <w:rPr>
          <w:rFonts w:ascii="Times New Roman" w:hAnsi="Times New Roman"/>
          <w:sz w:val="24"/>
        </w:rPr>
        <w:t>followed by “</w:t>
      </w:r>
      <w:proofErr w:type="spellStart"/>
      <w:r w:rsidR="001C6E83" w:rsidRPr="009404F9">
        <w:rPr>
          <w:rFonts w:ascii="Times New Roman" w:hAnsi="Times New Roman"/>
          <w:sz w:val="24"/>
        </w:rPr>
        <w:t>graphics.stanford</w:t>
      </w:r>
      <w:proofErr w:type="spellEnd"/>
      <w:r w:rsidR="001C6E83" w:rsidRPr="009404F9">
        <w:rPr>
          <w:rFonts w:ascii="Times New Roman" w:hAnsi="Times New Roman"/>
          <w:sz w:val="24"/>
        </w:rPr>
        <w:t>” and then ending with “.</w:t>
      </w:r>
      <w:proofErr w:type="spellStart"/>
      <w:r w:rsidR="001C6E83" w:rsidRPr="009404F9">
        <w:rPr>
          <w:rFonts w:ascii="Times New Roman" w:hAnsi="Times New Roman"/>
          <w:sz w:val="24"/>
        </w:rPr>
        <w:t>edu</w:t>
      </w:r>
      <w:proofErr w:type="spellEnd"/>
      <w:r w:rsidR="001C6E83" w:rsidRPr="009404F9">
        <w:rPr>
          <w:rFonts w:ascii="Times New Roman" w:hAnsi="Times New Roman"/>
          <w:sz w:val="24"/>
        </w:rPr>
        <w:t>”.</w:t>
      </w:r>
      <w:r w:rsidR="003E4DB4">
        <w:rPr>
          <w:rFonts w:ascii="Times New Roman" w:hAnsi="Times New Roman"/>
          <w:sz w:val="24"/>
        </w:rPr>
        <w:br/>
      </w:r>
      <w:r w:rsidR="003E4DB4">
        <w:rPr>
          <w:rFonts w:ascii="Times New Roman" w:hAnsi="Times New Roman"/>
          <w:i/>
          <w:iCs/>
          <w:sz w:val="24"/>
        </w:rPr>
        <w:t>Note: Another hardcoded attempt to get “</w:t>
      </w:r>
      <w:proofErr w:type="spellStart"/>
      <w:r w:rsidR="003E4DB4">
        <w:rPr>
          <w:rFonts w:ascii="Times New Roman" w:hAnsi="Times New Roman"/>
          <w:i/>
          <w:iCs/>
          <w:sz w:val="24"/>
        </w:rPr>
        <w:t>graphics.standford</w:t>
      </w:r>
      <w:proofErr w:type="spellEnd"/>
      <w:r w:rsidR="003E4DB4">
        <w:rPr>
          <w:rFonts w:ascii="Times New Roman" w:hAnsi="Times New Roman"/>
          <w:i/>
          <w:iCs/>
          <w:sz w:val="24"/>
        </w:rPr>
        <w:t>” emails.</w:t>
      </w:r>
    </w:p>
    <w:p w:rsidR="00104ED5" w:rsidRPr="00223D75" w:rsidRDefault="00104ED5" w:rsidP="00104ED5">
      <w:pPr>
        <w:pStyle w:val="ListParagraph"/>
        <w:numPr>
          <w:ilvl w:val="1"/>
          <w:numId w:val="27"/>
        </w:numPr>
      </w:pPr>
      <w:r w:rsidRPr="00223D75">
        <w:t>Examples of matches:</w:t>
      </w:r>
    </w:p>
    <w:p w:rsidR="00104ED5" w:rsidRDefault="00104ED5" w:rsidP="00104ED5">
      <w:pPr>
        <w:pStyle w:val="ListParagraph"/>
        <w:numPr>
          <w:ilvl w:val="2"/>
          <w:numId w:val="27"/>
        </w:numPr>
      </w:pPr>
      <w:r>
        <w:t>“</w:t>
      </w:r>
      <w:proofErr w:type="spellStart"/>
      <w:r w:rsidR="00CF1F23" w:rsidRPr="00CF1F23">
        <w:t>ada</w:t>
      </w:r>
      <w:proofErr w:type="spellEnd"/>
      <w:r w:rsidR="00CF1F23" w:rsidRPr="00CF1F23">
        <w:t>&amp;#x40;graphics.stanford.edu</w:t>
      </w:r>
      <w:r>
        <w:t>”</w:t>
      </w:r>
    </w:p>
    <w:p w:rsidR="00CF1F23" w:rsidRDefault="00CF1F23" w:rsidP="00104ED5">
      <w:pPr>
        <w:pStyle w:val="ListParagraph"/>
        <w:numPr>
          <w:ilvl w:val="2"/>
          <w:numId w:val="27"/>
        </w:numPr>
      </w:pPr>
      <w:r>
        <w:t>“</w:t>
      </w:r>
      <w:proofErr w:type="spellStart"/>
      <w:r w:rsidRPr="00CF1F23">
        <w:t>melissa</w:t>
      </w:r>
      <w:proofErr w:type="spellEnd"/>
      <w:r w:rsidRPr="00CF1F23">
        <w:t>&amp;#x40;graphics.stanford.edu</w:t>
      </w:r>
      <w:r>
        <w:t>”</w:t>
      </w:r>
    </w:p>
    <w:p w:rsidR="00652915" w:rsidRPr="009404F9" w:rsidRDefault="00652915" w:rsidP="00652915">
      <w:pPr>
        <w:pStyle w:val="ListParagraph"/>
        <w:numPr>
          <w:ilvl w:val="0"/>
          <w:numId w:val="27"/>
        </w:numPr>
      </w:pPr>
      <w:r w:rsidRPr="009404F9">
        <w:t xml:space="preserve">Run Output: </w:t>
      </w:r>
      <w:r w:rsidR="006326B9">
        <w:t xml:space="preserve"> </w:t>
      </w:r>
      <w:r w:rsidR="00965849" w:rsidRPr="006326B9">
        <w:rPr>
          <w:rFonts w:ascii="Lucida Console" w:hAnsi="Lucida Console"/>
          <w:sz w:val="18"/>
          <w:szCs w:val="20"/>
        </w:rPr>
        <w:t xml:space="preserve">Summary: </w:t>
      </w:r>
      <w:proofErr w:type="spellStart"/>
      <w:r w:rsidR="00965849" w:rsidRPr="006326B9">
        <w:rPr>
          <w:rFonts w:ascii="Lucida Console" w:hAnsi="Lucida Console"/>
          <w:sz w:val="18"/>
          <w:szCs w:val="20"/>
        </w:rPr>
        <w:t>tp</w:t>
      </w:r>
      <w:proofErr w:type="spellEnd"/>
      <w:r w:rsidR="00965849" w:rsidRPr="006326B9">
        <w:rPr>
          <w:rFonts w:ascii="Lucida Console" w:hAnsi="Lucida Console"/>
          <w:sz w:val="18"/>
          <w:szCs w:val="20"/>
        </w:rPr>
        <w:t xml:space="preserve">=29, </w:t>
      </w:r>
      <w:proofErr w:type="spellStart"/>
      <w:r w:rsidR="00965849" w:rsidRPr="006326B9">
        <w:rPr>
          <w:rFonts w:ascii="Lucida Console" w:hAnsi="Lucida Console"/>
          <w:sz w:val="18"/>
          <w:szCs w:val="20"/>
        </w:rPr>
        <w:t>fp</w:t>
      </w:r>
      <w:proofErr w:type="spellEnd"/>
      <w:r w:rsidR="00965849" w:rsidRPr="006326B9">
        <w:rPr>
          <w:rFonts w:ascii="Lucida Console" w:hAnsi="Lucida Console"/>
          <w:sz w:val="18"/>
          <w:szCs w:val="20"/>
        </w:rPr>
        <w:t xml:space="preserve">=1, </w:t>
      </w:r>
      <w:proofErr w:type="spellStart"/>
      <w:r w:rsidR="00965849" w:rsidRPr="006326B9">
        <w:rPr>
          <w:rFonts w:ascii="Lucida Console" w:hAnsi="Lucida Console"/>
          <w:sz w:val="18"/>
          <w:szCs w:val="20"/>
        </w:rPr>
        <w:t>fn</w:t>
      </w:r>
      <w:proofErr w:type="spellEnd"/>
      <w:r w:rsidR="00965849" w:rsidRPr="006326B9">
        <w:rPr>
          <w:rFonts w:ascii="Lucida Console" w:hAnsi="Lucida Console"/>
          <w:sz w:val="18"/>
          <w:szCs w:val="20"/>
        </w:rPr>
        <w:t>=88</w:t>
      </w:r>
    </w:p>
    <w:p w:rsidR="003E0EBE" w:rsidRPr="009404F9" w:rsidRDefault="00652915" w:rsidP="003E0EBE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r w:rsidRPr="009404F9">
        <w:t>Matches:</w:t>
      </w:r>
      <w:r w:rsidRPr="009404F9">
        <w:br/>
      </w:r>
      <w:r w:rsidR="003E0EBE" w:rsidRPr="006326B9">
        <w:rPr>
          <w:rFonts w:ascii="Lucida Console" w:hAnsi="Lucida Console" w:cs="Calibri"/>
          <w:sz w:val="18"/>
          <w:szCs w:val="20"/>
        </w:rPr>
        <w:t>True Positives (29):</w:t>
      </w:r>
      <w:r w:rsidR="003E0EBE" w:rsidRPr="006326B9">
        <w:rPr>
          <w:rFonts w:ascii="Calibri" w:hAnsi="Calibri" w:cs="Calibri"/>
          <w:sz w:val="18"/>
          <w:szCs w:val="20"/>
        </w:rPr>
        <w:t xml:space="preserve"> </w:t>
      </w:r>
    </w:p>
    <w:p w:rsidR="003E0EBE" w:rsidRPr="009404F9" w:rsidRDefault="003E0EBE" w:rsidP="003E0EBE">
      <w:pPr>
        <w:pStyle w:val="code"/>
        <w:ind w:left="1440"/>
      </w:pPr>
      <w:r w:rsidRPr="009404F9">
        <w:t>{('</w:t>
      </w:r>
      <w:proofErr w:type="spellStart"/>
      <w:r w:rsidRPr="009404F9">
        <w:t>ashishg</w:t>
      </w:r>
      <w:proofErr w:type="spellEnd"/>
      <w:r w:rsidRPr="009404F9">
        <w:t>', 'e', 'ashishg@stanford.edu'),</w:t>
      </w:r>
    </w:p>
    <w:p w:rsidR="003E0EBE" w:rsidRPr="009404F9" w:rsidRDefault="003E0EBE" w:rsidP="003E0EBE">
      <w:pPr>
        <w:pStyle w:val="code"/>
        <w:ind w:left="1440"/>
      </w:pPr>
      <w:r w:rsidRPr="009404F9">
        <w:t xml:space="preserve"> ('</w:t>
      </w:r>
      <w:proofErr w:type="spellStart"/>
      <w:r w:rsidRPr="009404F9">
        <w:t>ashishg</w:t>
      </w:r>
      <w:proofErr w:type="spellEnd"/>
      <w:r w:rsidRPr="009404F9">
        <w:t>', 'e', 'rozm@stanford.edu'),</w:t>
      </w:r>
    </w:p>
    <w:p w:rsidR="003E0EBE" w:rsidRPr="009404F9" w:rsidRDefault="003E0EBE" w:rsidP="003E0EBE">
      <w:pPr>
        <w:pStyle w:val="code"/>
        <w:ind w:left="1440"/>
      </w:pPr>
      <w:r w:rsidRPr="009404F9">
        <w:t xml:space="preserve"> ('</w:t>
      </w:r>
      <w:proofErr w:type="spellStart"/>
      <w:r w:rsidRPr="009404F9">
        <w:t>balaji</w:t>
      </w:r>
      <w:proofErr w:type="spellEnd"/>
      <w:r w:rsidRPr="009404F9">
        <w:t>', 'e', 'balaji@stanford.edu'),</w:t>
      </w:r>
    </w:p>
    <w:p w:rsidR="003E0EBE" w:rsidRPr="009404F9" w:rsidRDefault="003E0EBE" w:rsidP="003E0EBE">
      <w:pPr>
        <w:pStyle w:val="code"/>
        <w:ind w:left="1440"/>
      </w:pPr>
      <w:r w:rsidRPr="009404F9">
        <w:t xml:space="preserve"> ('</w:t>
      </w:r>
      <w:proofErr w:type="spellStart"/>
      <w:r w:rsidRPr="009404F9">
        <w:t>cheriton</w:t>
      </w:r>
      <w:proofErr w:type="spellEnd"/>
      <w:r w:rsidRPr="009404F9">
        <w:t>', 'e', 'cheriton@cs.stanford.edu'),</w:t>
      </w:r>
    </w:p>
    <w:p w:rsidR="003E0EBE" w:rsidRPr="009404F9" w:rsidRDefault="003E0EBE" w:rsidP="003E0EBE">
      <w:pPr>
        <w:pStyle w:val="code"/>
        <w:ind w:left="1440"/>
      </w:pPr>
      <w:r w:rsidRPr="009404F9">
        <w:t xml:space="preserve"> ('</w:t>
      </w:r>
      <w:proofErr w:type="spellStart"/>
      <w:r w:rsidRPr="009404F9">
        <w:t>cheriton</w:t>
      </w:r>
      <w:proofErr w:type="spellEnd"/>
      <w:r w:rsidRPr="009404F9">
        <w:t>', 'e', 'uma@cs.stanford.edu'),</w:t>
      </w:r>
    </w:p>
    <w:p w:rsidR="003E0EBE" w:rsidRPr="009404F9" w:rsidRDefault="003E0EBE" w:rsidP="003E0EBE">
      <w:pPr>
        <w:pStyle w:val="code"/>
        <w:ind w:left="1440"/>
      </w:pPr>
      <w:r w:rsidRPr="009404F9">
        <w:t xml:space="preserve"> ('</w:t>
      </w:r>
      <w:proofErr w:type="spellStart"/>
      <w:r w:rsidRPr="009404F9">
        <w:t>dabo</w:t>
      </w:r>
      <w:proofErr w:type="spellEnd"/>
      <w:r w:rsidRPr="009404F9">
        <w:t>', 'e', 'dabo@cs.stanford.edu'),</w:t>
      </w:r>
    </w:p>
    <w:p w:rsidR="003E0EBE" w:rsidRPr="009404F9" w:rsidRDefault="003E0EBE" w:rsidP="003E0EBE">
      <w:pPr>
        <w:pStyle w:val="code"/>
        <w:ind w:left="1440"/>
      </w:pPr>
      <w:r w:rsidRPr="009404F9">
        <w:t xml:space="preserve"> ('</w:t>
      </w:r>
      <w:proofErr w:type="spellStart"/>
      <w:r w:rsidRPr="009404F9">
        <w:t>engler</w:t>
      </w:r>
      <w:proofErr w:type="spellEnd"/>
      <w:r w:rsidRPr="009404F9">
        <w:t>', 'e', 'engler@lcs.mit.edu'),</w:t>
      </w:r>
    </w:p>
    <w:p w:rsidR="003E0EBE" w:rsidRPr="009404F9" w:rsidRDefault="003E0EBE" w:rsidP="003E0EBE">
      <w:pPr>
        <w:pStyle w:val="code"/>
        <w:ind w:left="1440"/>
      </w:pPr>
      <w:r w:rsidRPr="009404F9">
        <w:t xml:space="preserve"> ('</w:t>
      </w:r>
      <w:proofErr w:type="spellStart"/>
      <w:r w:rsidRPr="009404F9">
        <w:t>engler</w:t>
      </w:r>
      <w:proofErr w:type="spellEnd"/>
      <w:r w:rsidRPr="009404F9">
        <w:t>', 'e', 'engler@stanford.edu'),</w:t>
      </w:r>
    </w:p>
    <w:p w:rsidR="003E0EBE" w:rsidRPr="003E0EBE" w:rsidRDefault="003E0EBE" w:rsidP="003E0EBE">
      <w:pPr>
        <w:pStyle w:val="code"/>
        <w:ind w:left="1440"/>
      </w:pPr>
      <w:r w:rsidRPr="003E0EBE">
        <w:t xml:space="preserve"> ('</w:t>
      </w:r>
      <w:proofErr w:type="spellStart"/>
      <w:r w:rsidRPr="003E0EBE">
        <w:t>eroberts</w:t>
      </w:r>
      <w:proofErr w:type="spellEnd"/>
      <w:r w:rsidRPr="003E0EBE">
        <w:t>', 'e', 'eroberts@cs.stanford.edu'),</w:t>
      </w:r>
    </w:p>
    <w:p w:rsidR="003E0EBE" w:rsidRPr="003E0EBE" w:rsidRDefault="003E0EBE" w:rsidP="003E0EBE">
      <w:pPr>
        <w:pStyle w:val="code"/>
        <w:ind w:left="1440"/>
      </w:pPr>
      <w:r w:rsidRPr="003E0EBE">
        <w:lastRenderedPageBreak/>
        <w:t xml:space="preserve"> ('</w:t>
      </w:r>
      <w:proofErr w:type="spellStart"/>
      <w:r w:rsidRPr="003E0EBE">
        <w:t>fedkiw</w:t>
      </w:r>
      <w:proofErr w:type="spellEnd"/>
      <w:r w:rsidRPr="003E0EBE">
        <w:t>', 'e', 'fedkiw@cs.stanford.edu'),</w:t>
      </w:r>
    </w:p>
    <w:p w:rsidR="003E0EBE" w:rsidRPr="003E0EBE" w:rsidRDefault="003E0EBE" w:rsidP="003E0EBE">
      <w:pPr>
        <w:pStyle w:val="code"/>
        <w:ind w:left="1440"/>
      </w:pPr>
      <w:r w:rsidRPr="003E0EBE">
        <w:t xml:space="preserve"> ('</w:t>
      </w:r>
      <w:proofErr w:type="spellStart"/>
      <w:r w:rsidRPr="003E0EBE">
        <w:t>hanrahan</w:t>
      </w:r>
      <w:proofErr w:type="spellEnd"/>
      <w:r w:rsidRPr="003E0EBE">
        <w:t>', 'e', 'hanrahan@cs.stanford.edu'),</w:t>
      </w:r>
    </w:p>
    <w:p w:rsidR="003E0EBE" w:rsidRPr="003E0EBE" w:rsidRDefault="003E0EBE" w:rsidP="003E0EBE">
      <w:pPr>
        <w:pStyle w:val="code"/>
        <w:ind w:left="1440"/>
      </w:pPr>
      <w:r w:rsidRPr="003E0EBE">
        <w:t xml:space="preserve"> ('</w:t>
      </w:r>
      <w:proofErr w:type="spellStart"/>
      <w:r w:rsidRPr="003E0EBE">
        <w:t>kosecka</w:t>
      </w:r>
      <w:proofErr w:type="spellEnd"/>
      <w:r w:rsidRPr="003E0EBE">
        <w:t>', 'e', 'kosecka@cs.gmu.edu'),</w:t>
      </w:r>
    </w:p>
    <w:p w:rsidR="003E0EBE" w:rsidRPr="003E0EBE" w:rsidRDefault="003E0EBE" w:rsidP="003E0EBE">
      <w:pPr>
        <w:pStyle w:val="code"/>
        <w:ind w:left="1440"/>
      </w:pPr>
      <w:r w:rsidRPr="003E0EBE">
        <w:t xml:space="preserve"> ('</w:t>
      </w:r>
      <w:proofErr w:type="spellStart"/>
      <w:r w:rsidRPr="003E0EBE">
        <w:t>kunle</w:t>
      </w:r>
      <w:proofErr w:type="spellEnd"/>
      <w:r w:rsidRPr="003E0EBE">
        <w:t>', 'e', 'darlene@csl.stanford.edu'),</w:t>
      </w:r>
    </w:p>
    <w:p w:rsidR="003E0EBE" w:rsidRPr="003E0EBE" w:rsidRDefault="003E0EBE" w:rsidP="003E0EBE">
      <w:pPr>
        <w:pStyle w:val="code"/>
        <w:ind w:left="1440"/>
      </w:pPr>
      <w:r w:rsidRPr="003E0EBE">
        <w:t xml:space="preserve"> ('</w:t>
      </w:r>
      <w:proofErr w:type="spellStart"/>
      <w:r w:rsidRPr="003E0EBE">
        <w:t>kunle</w:t>
      </w:r>
      <w:proofErr w:type="spellEnd"/>
      <w:r w:rsidRPr="003E0EBE">
        <w:t>', 'e', 'kunle@ogun.stanford.edu'),</w:t>
      </w:r>
    </w:p>
    <w:p w:rsidR="003E0EBE" w:rsidRPr="003E4DB4" w:rsidRDefault="003E0EBE" w:rsidP="003E0EBE">
      <w:pPr>
        <w:pStyle w:val="code"/>
        <w:ind w:left="1440"/>
        <w:rPr>
          <w:color w:val="00B050"/>
        </w:rPr>
      </w:pPr>
      <w:r w:rsidRPr="003E4DB4">
        <w:rPr>
          <w:color w:val="00B050"/>
        </w:rPr>
        <w:t xml:space="preserve"> ('</w:t>
      </w:r>
      <w:proofErr w:type="spellStart"/>
      <w:r w:rsidRPr="003E4DB4">
        <w:rPr>
          <w:color w:val="00B050"/>
        </w:rPr>
        <w:t>levoy</w:t>
      </w:r>
      <w:proofErr w:type="spellEnd"/>
      <w:r w:rsidRPr="003E4DB4">
        <w:rPr>
          <w:color w:val="00B050"/>
        </w:rPr>
        <w:t>', 'e', 'ada@graphics.stanford.edu'),</w:t>
      </w:r>
    </w:p>
    <w:p w:rsidR="003E0EBE" w:rsidRPr="003E4DB4" w:rsidRDefault="003E0EBE" w:rsidP="003E0EBE">
      <w:pPr>
        <w:pStyle w:val="code"/>
        <w:ind w:left="1440"/>
        <w:rPr>
          <w:color w:val="00B050"/>
        </w:rPr>
      </w:pPr>
      <w:r w:rsidRPr="003E4DB4">
        <w:rPr>
          <w:color w:val="00B050"/>
        </w:rPr>
        <w:t xml:space="preserve"> ('</w:t>
      </w:r>
      <w:proofErr w:type="spellStart"/>
      <w:r w:rsidRPr="003E4DB4">
        <w:rPr>
          <w:color w:val="00B050"/>
        </w:rPr>
        <w:t>levoy</w:t>
      </w:r>
      <w:proofErr w:type="spellEnd"/>
      <w:r w:rsidRPr="003E4DB4">
        <w:rPr>
          <w:color w:val="00B050"/>
        </w:rPr>
        <w:t>', 'e', 'melissa@graphics.stanford.edu'),</w:t>
      </w:r>
    </w:p>
    <w:p w:rsidR="003E0EBE" w:rsidRPr="003E0EBE" w:rsidRDefault="003E0EBE" w:rsidP="003E0EBE">
      <w:pPr>
        <w:pStyle w:val="code"/>
        <w:ind w:left="1440"/>
      </w:pPr>
      <w:r w:rsidRPr="003E0EBE">
        <w:t xml:space="preserve"> ('</w:t>
      </w:r>
      <w:proofErr w:type="spellStart"/>
      <w:r w:rsidRPr="003E0EBE">
        <w:t>nass</w:t>
      </w:r>
      <w:proofErr w:type="spellEnd"/>
      <w:r w:rsidRPr="003E0EBE">
        <w:t>', 'e', 'nass@stanford.edu'),</w:t>
      </w:r>
    </w:p>
    <w:p w:rsidR="003E0EBE" w:rsidRPr="003E0EBE" w:rsidRDefault="003E0EBE" w:rsidP="003E0EBE">
      <w:pPr>
        <w:pStyle w:val="code"/>
        <w:ind w:left="1440"/>
      </w:pPr>
      <w:r w:rsidRPr="003E0EBE">
        <w:t xml:space="preserve"> ('nick', 'e', 'nick.parlante@cs.stanford.edu'),</w:t>
      </w:r>
    </w:p>
    <w:p w:rsidR="003E0EBE" w:rsidRPr="003E0EBE" w:rsidRDefault="003E0EBE" w:rsidP="003E0EBE">
      <w:pPr>
        <w:pStyle w:val="code"/>
        <w:ind w:left="1440"/>
      </w:pPr>
      <w:r w:rsidRPr="003E0EBE">
        <w:t xml:space="preserve"> ('</w:t>
      </w:r>
      <w:proofErr w:type="spellStart"/>
      <w:r w:rsidRPr="003E0EBE">
        <w:t>psyoung</w:t>
      </w:r>
      <w:proofErr w:type="spellEnd"/>
      <w:r w:rsidRPr="003E0EBE">
        <w:t>', 'e', 'patrick.young@stanford.edu'),</w:t>
      </w:r>
    </w:p>
    <w:p w:rsidR="003E0EBE" w:rsidRPr="003E0EBE" w:rsidRDefault="003E0EBE" w:rsidP="003E0EBE">
      <w:pPr>
        <w:pStyle w:val="code"/>
        <w:ind w:left="1440"/>
      </w:pPr>
      <w:r w:rsidRPr="003E0EBE">
        <w:t xml:space="preserve"> ('</w:t>
      </w:r>
      <w:proofErr w:type="spellStart"/>
      <w:r w:rsidRPr="003E0EBE">
        <w:t>rinard</w:t>
      </w:r>
      <w:proofErr w:type="spellEnd"/>
      <w:r w:rsidRPr="003E0EBE">
        <w:t>', 'e', 'rinard@lcs.mit.edu'),</w:t>
      </w:r>
    </w:p>
    <w:p w:rsidR="003E0EBE" w:rsidRPr="003E0EBE" w:rsidRDefault="003E0EBE" w:rsidP="003E0EBE">
      <w:pPr>
        <w:pStyle w:val="code"/>
        <w:ind w:left="1440"/>
      </w:pPr>
      <w:r w:rsidRPr="003E0EBE">
        <w:t xml:space="preserve"> ('</w:t>
      </w:r>
      <w:proofErr w:type="spellStart"/>
      <w:r w:rsidRPr="003E0EBE">
        <w:t>shoham</w:t>
      </w:r>
      <w:proofErr w:type="spellEnd"/>
      <w:r w:rsidRPr="003E0EBE">
        <w:t>', 'e', 'shoham@stanford.edu'),</w:t>
      </w:r>
    </w:p>
    <w:p w:rsidR="003E0EBE" w:rsidRPr="003E0EBE" w:rsidRDefault="003E0EBE" w:rsidP="003E0EBE">
      <w:pPr>
        <w:pStyle w:val="code"/>
        <w:ind w:left="1440"/>
      </w:pPr>
      <w:r w:rsidRPr="003E0EBE">
        <w:t xml:space="preserve"> ('</w:t>
      </w:r>
      <w:proofErr w:type="spellStart"/>
      <w:r w:rsidRPr="003E0EBE">
        <w:t>subh</w:t>
      </w:r>
      <w:proofErr w:type="spellEnd"/>
      <w:r w:rsidRPr="003E0EBE">
        <w:t>', 'e', 'subh@stanford.edu'),</w:t>
      </w:r>
    </w:p>
    <w:p w:rsidR="003E0EBE" w:rsidRPr="003E0EBE" w:rsidRDefault="003E0EBE" w:rsidP="003E0EBE">
      <w:pPr>
        <w:pStyle w:val="code"/>
        <w:ind w:left="1440"/>
      </w:pPr>
      <w:r w:rsidRPr="003E0EBE">
        <w:t xml:space="preserve"> ('</w:t>
      </w:r>
      <w:proofErr w:type="spellStart"/>
      <w:r w:rsidRPr="003E0EBE">
        <w:t>thm</w:t>
      </w:r>
      <w:proofErr w:type="spellEnd"/>
      <w:r w:rsidRPr="003E0EBE">
        <w:t>', 'e', 'pkrokel@stanford.edu'),</w:t>
      </w:r>
    </w:p>
    <w:p w:rsidR="003E0EBE" w:rsidRPr="003E0EBE" w:rsidRDefault="003E0EBE" w:rsidP="003E0EBE">
      <w:pPr>
        <w:pStyle w:val="code"/>
        <w:ind w:left="1440"/>
      </w:pPr>
      <w:r w:rsidRPr="003E0EBE">
        <w:t xml:space="preserve"> ('</w:t>
      </w:r>
      <w:proofErr w:type="spellStart"/>
      <w:r w:rsidRPr="003E0EBE">
        <w:t>ullman</w:t>
      </w:r>
      <w:proofErr w:type="spellEnd"/>
      <w:r w:rsidRPr="003E0EBE">
        <w:t>', 'e', 'ullman@cs.stanford.edu'),</w:t>
      </w:r>
    </w:p>
    <w:p w:rsidR="003E0EBE" w:rsidRPr="003E0EBE" w:rsidRDefault="003E0EBE" w:rsidP="003E0EBE">
      <w:pPr>
        <w:pStyle w:val="code"/>
        <w:ind w:left="1440"/>
      </w:pPr>
      <w:r w:rsidRPr="003E0EBE">
        <w:t xml:space="preserve"> ('</w:t>
      </w:r>
      <w:proofErr w:type="spellStart"/>
      <w:r w:rsidRPr="003E0EBE">
        <w:t>vladlen</w:t>
      </w:r>
      <w:proofErr w:type="spellEnd"/>
      <w:r w:rsidRPr="003E0EBE">
        <w:t>', 'e', 'vladlen@stanford.edu'),</w:t>
      </w:r>
    </w:p>
    <w:p w:rsidR="003E0EBE" w:rsidRPr="003E0EBE" w:rsidRDefault="003E0EBE" w:rsidP="003E0EBE">
      <w:pPr>
        <w:pStyle w:val="code"/>
        <w:ind w:left="1440"/>
      </w:pPr>
      <w:r w:rsidRPr="003E0EBE">
        <w:t xml:space="preserve"> ('</w:t>
      </w:r>
      <w:proofErr w:type="spellStart"/>
      <w:r w:rsidRPr="003E0EBE">
        <w:t>widom</w:t>
      </w:r>
      <w:proofErr w:type="spellEnd"/>
      <w:r w:rsidRPr="003E0EBE">
        <w:t>', 'e', 'siroker@cs.stanford.edu'),</w:t>
      </w:r>
    </w:p>
    <w:p w:rsidR="003E0EBE" w:rsidRPr="003E0EBE" w:rsidRDefault="003E0EBE" w:rsidP="003E0EBE">
      <w:pPr>
        <w:pStyle w:val="code"/>
        <w:ind w:left="1440"/>
      </w:pPr>
      <w:r w:rsidRPr="003E0EBE">
        <w:t xml:space="preserve"> ('</w:t>
      </w:r>
      <w:proofErr w:type="spellStart"/>
      <w:r w:rsidRPr="003E0EBE">
        <w:t>widom</w:t>
      </w:r>
      <w:proofErr w:type="spellEnd"/>
      <w:r w:rsidRPr="003E0EBE">
        <w:t>', 'e', 'widom@cs.stanford.edu'),</w:t>
      </w:r>
    </w:p>
    <w:p w:rsidR="003E0EBE" w:rsidRPr="003E0EBE" w:rsidRDefault="003E0EBE" w:rsidP="003E0EBE">
      <w:pPr>
        <w:pStyle w:val="code"/>
        <w:ind w:left="1440"/>
      </w:pPr>
      <w:r w:rsidRPr="003E0EBE">
        <w:t xml:space="preserve"> ('</w:t>
      </w:r>
      <w:proofErr w:type="spellStart"/>
      <w:r w:rsidRPr="003E0EBE">
        <w:t>zelenski</w:t>
      </w:r>
      <w:proofErr w:type="spellEnd"/>
      <w:r w:rsidRPr="003E0EBE">
        <w:t>', 'e', 'zelenski@cs.stanford.edu'),</w:t>
      </w:r>
    </w:p>
    <w:p w:rsidR="002C6C83" w:rsidRDefault="003E0EBE" w:rsidP="003E0EBE">
      <w:pPr>
        <w:pStyle w:val="code"/>
        <w:ind w:left="1440"/>
      </w:pPr>
      <w:r w:rsidRPr="003E0EBE">
        <w:t xml:space="preserve"> ('</w:t>
      </w:r>
      <w:proofErr w:type="spellStart"/>
      <w:r w:rsidRPr="003E0EBE">
        <w:t>zm</w:t>
      </w:r>
      <w:proofErr w:type="spellEnd"/>
      <w:r w:rsidRPr="003E0EBE">
        <w:t>', 'e', 'manna@cs.stanford.edu')}</w:t>
      </w:r>
    </w:p>
    <w:p w:rsidR="00652915" w:rsidRPr="007D788C" w:rsidRDefault="00652915" w:rsidP="002C6C83">
      <w:pPr>
        <w:pStyle w:val="Heading3"/>
      </w:pPr>
      <w:r w:rsidRPr="007D788C">
        <w:t xml:space="preserve">Iteration </w:t>
      </w:r>
      <w:r w:rsidR="002C6C83">
        <w:t>9</w:t>
      </w:r>
    </w:p>
    <w:p w:rsidR="00652915" w:rsidRPr="00512F2F" w:rsidRDefault="00652915" w:rsidP="00652915">
      <w:r w:rsidRPr="00512F2F">
        <w:t>For this iteration, the following regular expression was used:</w:t>
      </w:r>
    </w:p>
    <w:p w:rsidR="00652915" w:rsidRPr="00512F2F" w:rsidRDefault="00652915" w:rsidP="00652915">
      <w:pPr>
        <w:pStyle w:val="ListParagraph"/>
        <w:numPr>
          <w:ilvl w:val="0"/>
          <w:numId w:val="27"/>
        </w:numPr>
      </w:pPr>
      <w:r w:rsidRPr="00512F2F">
        <w:t xml:space="preserve">Pattern appended: </w:t>
      </w:r>
      <w:r w:rsidR="00001079">
        <w:t xml:space="preserve"> </w:t>
      </w:r>
      <w:r w:rsidR="008D0E95" w:rsidRPr="00001079">
        <w:rPr>
          <w:rFonts w:ascii="Lucida Console" w:hAnsi="Lucida Console" w:cs="Courier New"/>
          <w:sz w:val="18"/>
          <w:szCs w:val="20"/>
        </w:rPr>
        <w:t>'([A-Za-z.]+)\s&lt;at symbol&gt;\s([A-Za-z.]+)\.</w:t>
      </w:r>
      <w:proofErr w:type="spellStart"/>
      <w:r w:rsidR="008D0E95" w:rsidRPr="00001079">
        <w:rPr>
          <w:rFonts w:ascii="Lucida Console" w:hAnsi="Lucida Console" w:cs="Courier New"/>
          <w:sz w:val="18"/>
          <w:szCs w:val="20"/>
        </w:rPr>
        <w:t>edu</w:t>
      </w:r>
      <w:proofErr w:type="spellEnd"/>
      <w:r w:rsidR="008D0E95" w:rsidRPr="00001079">
        <w:rPr>
          <w:rFonts w:ascii="Lucida Console" w:hAnsi="Lucida Console" w:cs="Courier New"/>
          <w:sz w:val="18"/>
          <w:szCs w:val="20"/>
        </w:rPr>
        <w:t>'</w:t>
      </w:r>
    </w:p>
    <w:p w:rsidR="00652915" w:rsidRPr="009520B6" w:rsidRDefault="00652915" w:rsidP="00652915">
      <w:pPr>
        <w:pStyle w:val="ListParagraph"/>
        <w:numPr>
          <w:ilvl w:val="1"/>
          <w:numId w:val="27"/>
        </w:numPr>
      </w:pPr>
      <w:r w:rsidRPr="009520B6">
        <w:t>This expression is used to detect any number of alphabetic characters (</w:t>
      </w:r>
      <w:r w:rsidR="009520B6" w:rsidRPr="009520B6">
        <w:t xml:space="preserve">upper and/or </w:t>
      </w:r>
      <w:r w:rsidRPr="009520B6">
        <w:t xml:space="preserve">lower case) and </w:t>
      </w:r>
      <w:r w:rsidR="00E17D96" w:rsidRPr="009520B6">
        <w:t>special characters followed by</w:t>
      </w:r>
      <w:r w:rsidR="009520B6" w:rsidRPr="009520B6">
        <w:t xml:space="preserve"> a space and then</w:t>
      </w:r>
      <w:r w:rsidR="00E17D96" w:rsidRPr="009520B6">
        <w:t xml:space="preserve"> </w:t>
      </w:r>
      <w:r w:rsidR="009520B6" w:rsidRPr="009520B6">
        <w:t xml:space="preserve">the words </w:t>
      </w:r>
      <w:r w:rsidR="00B869FF">
        <w:t>“</w:t>
      </w:r>
      <w:r w:rsidR="009520B6" w:rsidRPr="009520B6">
        <w:t>&lt;at symbol&gt;</w:t>
      </w:r>
      <w:r w:rsidR="00B869FF">
        <w:t>”</w:t>
      </w:r>
      <w:r w:rsidRPr="009520B6">
        <w:t xml:space="preserve"> followed by </w:t>
      </w:r>
      <w:r w:rsidR="009520B6" w:rsidRPr="009520B6">
        <w:t>another space and then an</w:t>
      </w:r>
      <w:r w:rsidRPr="009520B6">
        <w:t>y number of alphabetic characters (upper and/or lower case) and any character except a line terminator followed by “.</w:t>
      </w:r>
      <w:proofErr w:type="spellStart"/>
      <w:r w:rsidR="009520B6" w:rsidRPr="009520B6">
        <w:t>edu</w:t>
      </w:r>
      <w:proofErr w:type="spellEnd"/>
      <w:r w:rsidRPr="009520B6">
        <w:t>”</w:t>
      </w:r>
      <w:r w:rsidR="009520B6" w:rsidRPr="009520B6">
        <w:t>.</w:t>
      </w:r>
    </w:p>
    <w:p w:rsidR="001E184F" w:rsidRPr="00223D75" w:rsidRDefault="001E184F" w:rsidP="001E184F">
      <w:pPr>
        <w:pStyle w:val="ListParagraph"/>
        <w:numPr>
          <w:ilvl w:val="1"/>
          <w:numId w:val="27"/>
        </w:numPr>
      </w:pPr>
      <w:r w:rsidRPr="00223D75">
        <w:t>Examples of matches:</w:t>
      </w:r>
    </w:p>
    <w:p w:rsidR="001E184F" w:rsidRDefault="001E184F" w:rsidP="001E184F">
      <w:pPr>
        <w:pStyle w:val="ListParagraph"/>
        <w:numPr>
          <w:ilvl w:val="2"/>
          <w:numId w:val="27"/>
        </w:numPr>
      </w:pPr>
      <w:r>
        <w:t>“</w:t>
      </w:r>
      <w:r w:rsidR="00DB43E8" w:rsidRPr="00DB43E8">
        <w:t>manning &lt;at symbol&gt; cs.stanford.edu</w:t>
      </w:r>
      <w:r>
        <w:t>”</w:t>
      </w:r>
    </w:p>
    <w:p w:rsidR="001E184F" w:rsidRDefault="001E184F" w:rsidP="001E184F">
      <w:pPr>
        <w:pStyle w:val="ListParagraph"/>
        <w:numPr>
          <w:ilvl w:val="2"/>
          <w:numId w:val="27"/>
        </w:numPr>
      </w:pPr>
      <w:r>
        <w:t>“</w:t>
      </w:r>
      <w:proofErr w:type="spellStart"/>
      <w:r w:rsidR="00DB43E8" w:rsidRPr="00DB43E8">
        <w:t>dbarros</w:t>
      </w:r>
      <w:proofErr w:type="spellEnd"/>
      <w:r w:rsidR="00DB43E8" w:rsidRPr="00DB43E8">
        <w:t xml:space="preserve"> &lt;at symbol&gt; cs.stanford.edu</w:t>
      </w:r>
      <w:r>
        <w:t>”</w:t>
      </w:r>
    </w:p>
    <w:p w:rsidR="00652915" w:rsidRPr="005037B7" w:rsidRDefault="00652915" w:rsidP="00652915">
      <w:pPr>
        <w:pStyle w:val="ListParagraph"/>
        <w:numPr>
          <w:ilvl w:val="0"/>
          <w:numId w:val="27"/>
        </w:numPr>
      </w:pPr>
      <w:r w:rsidRPr="005037B7">
        <w:t xml:space="preserve">Run Output: </w:t>
      </w:r>
      <w:r w:rsidR="00001079">
        <w:t xml:space="preserve"> </w:t>
      </w:r>
      <w:r w:rsidR="002D135A" w:rsidRPr="00001079">
        <w:rPr>
          <w:rFonts w:ascii="Lucida Console" w:hAnsi="Lucida Console"/>
          <w:sz w:val="18"/>
          <w:szCs w:val="20"/>
        </w:rPr>
        <w:t xml:space="preserve">Summary: </w:t>
      </w:r>
      <w:proofErr w:type="spellStart"/>
      <w:r w:rsidR="002D135A" w:rsidRPr="00001079">
        <w:rPr>
          <w:rFonts w:ascii="Lucida Console" w:hAnsi="Lucida Console"/>
          <w:sz w:val="18"/>
          <w:szCs w:val="20"/>
        </w:rPr>
        <w:t>tp</w:t>
      </w:r>
      <w:proofErr w:type="spellEnd"/>
      <w:r w:rsidR="002D135A" w:rsidRPr="00001079">
        <w:rPr>
          <w:rFonts w:ascii="Lucida Console" w:hAnsi="Lucida Console"/>
          <w:sz w:val="18"/>
          <w:szCs w:val="20"/>
        </w:rPr>
        <w:t xml:space="preserve">=31, </w:t>
      </w:r>
      <w:proofErr w:type="spellStart"/>
      <w:r w:rsidR="002D135A" w:rsidRPr="00001079">
        <w:rPr>
          <w:rFonts w:ascii="Lucida Console" w:hAnsi="Lucida Console"/>
          <w:sz w:val="18"/>
          <w:szCs w:val="20"/>
        </w:rPr>
        <w:t>fp</w:t>
      </w:r>
      <w:proofErr w:type="spellEnd"/>
      <w:r w:rsidR="002D135A" w:rsidRPr="00001079">
        <w:rPr>
          <w:rFonts w:ascii="Lucida Console" w:hAnsi="Lucida Console"/>
          <w:sz w:val="18"/>
          <w:szCs w:val="20"/>
        </w:rPr>
        <w:t xml:space="preserve">=1, </w:t>
      </w:r>
      <w:proofErr w:type="spellStart"/>
      <w:r w:rsidR="002D135A" w:rsidRPr="00001079">
        <w:rPr>
          <w:rFonts w:ascii="Lucida Console" w:hAnsi="Lucida Console"/>
          <w:sz w:val="18"/>
          <w:szCs w:val="20"/>
        </w:rPr>
        <w:t>fn</w:t>
      </w:r>
      <w:proofErr w:type="spellEnd"/>
      <w:r w:rsidR="002D135A" w:rsidRPr="00001079">
        <w:rPr>
          <w:rFonts w:ascii="Lucida Console" w:hAnsi="Lucida Console"/>
          <w:sz w:val="18"/>
          <w:szCs w:val="20"/>
        </w:rPr>
        <w:t>=86</w:t>
      </w:r>
    </w:p>
    <w:p w:rsidR="002D135A" w:rsidRPr="00001079" w:rsidRDefault="00652915" w:rsidP="002D135A">
      <w:pPr>
        <w:pStyle w:val="ListParagraph"/>
        <w:numPr>
          <w:ilvl w:val="1"/>
          <w:numId w:val="27"/>
        </w:numPr>
        <w:rPr>
          <w:rFonts w:ascii="Lucida Console" w:hAnsi="Lucida Console" w:cs="Courier New"/>
          <w:sz w:val="20"/>
          <w:szCs w:val="21"/>
        </w:rPr>
      </w:pPr>
      <w:r w:rsidRPr="005037B7">
        <w:t>Matches:</w:t>
      </w:r>
      <w:r w:rsidRPr="005037B7">
        <w:br/>
      </w:r>
      <w:r w:rsidR="002D135A" w:rsidRPr="00001079">
        <w:rPr>
          <w:rFonts w:ascii="Lucida Console" w:hAnsi="Lucida Console" w:cs="Courier New"/>
          <w:sz w:val="18"/>
          <w:szCs w:val="20"/>
        </w:rPr>
        <w:t xml:space="preserve">True Positives (31): </w:t>
      </w:r>
    </w:p>
    <w:p w:rsidR="002D135A" w:rsidRPr="002D135A" w:rsidRDefault="002D135A" w:rsidP="002D135A">
      <w:pPr>
        <w:pStyle w:val="code"/>
        <w:ind w:left="1530"/>
      </w:pPr>
      <w:r w:rsidRPr="002D135A">
        <w:t>{('</w:t>
      </w:r>
      <w:proofErr w:type="spellStart"/>
      <w:r w:rsidRPr="002D135A">
        <w:t>ashishg</w:t>
      </w:r>
      <w:proofErr w:type="spellEnd"/>
      <w:r w:rsidRPr="002D135A">
        <w:t>', 'e', 'ashishg@stanford.edu'),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ashishg</w:t>
      </w:r>
      <w:proofErr w:type="spellEnd"/>
      <w:r w:rsidRPr="002D135A">
        <w:t>', 'e', 'rozm@stanford.edu'),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balaji</w:t>
      </w:r>
      <w:proofErr w:type="spellEnd"/>
      <w:r w:rsidRPr="002D135A">
        <w:t>', 'e', 'balaji@stanford.edu'),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cheriton</w:t>
      </w:r>
      <w:proofErr w:type="spellEnd"/>
      <w:r w:rsidRPr="002D135A">
        <w:t>', 'e', 'cheriton@cs.stanford.edu'),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cheriton</w:t>
      </w:r>
      <w:proofErr w:type="spellEnd"/>
      <w:r w:rsidRPr="002D135A">
        <w:t>', 'e', 'uma@cs.stanford.edu'),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dabo</w:t>
      </w:r>
      <w:proofErr w:type="spellEnd"/>
      <w:r w:rsidRPr="002D135A">
        <w:t>', 'e', 'dabo@cs.stanford.edu'),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engler</w:t>
      </w:r>
      <w:proofErr w:type="spellEnd"/>
      <w:r w:rsidRPr="002D135A">
        <w:t>', 'e', 'engler@lcs.mit.edu'),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engler</w:t>
      </w:r>
      <w:proofErr w:type="spellEnd"/>
      <w:r w:rsidRPr="002D135A">
        <w:t>', 'e', 'engler@stanford.edu'),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eroberts</w:t>
      </w:r>
      <w:proofErr w:type="spellEnd"/>
      <w:r w:rsidRPr="002D135A">
        <w:t>', 'e', 'eroberts@cs.stanford.edu'),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fedkiw</w:t>
      </w:r>
      <w:proofErr w:type="spellEnd"/>
      <w:r w:rsidRPr="002D135A">
        <w:t>', 'e', 'fedkiw@cs.stanford.edu'),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hanrahan</w:t>
      </w:r>
      <w:proofErr w:type="spellEnd"/>
      <w:r w:rsidRPr="002D135A">
        <w:t>', 'e', 'hanrahan@cs.stanford.edu'),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kosecka</w:t>
      </w:r>
      <w:proofErr w:type="spellEnd"/>
      <w:r w:rsidRPr="002D135A">
        <w:t>', 'e', 'kosecka@cs.gmu.edu'),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kunle</w:t>
      </w:r>
      <w:proofErr w:type="spellEnd"/>
      <w:r w:rsidRPr="002D135A">
        <w:t>', 'e', 'darlene@csl.stanford.edu'),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kunle</w:t>
      </w:r>
      <w:proofErr w:type="spellEnd"/>
      <w:r w:rsidRPr="002D135A">
        <w:t>', 'e', 'kunle@ogun.stanford.edu'),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levoy</w:t>
      </w:r>
      <w:proofErr w:type="spellEnd"/>
      <w:r w:rsidRPr="002D135A">
        <w:t>', 'e', 'ada@graphics.stanford.edu'),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levoy</w:t>
      </w:r>
      <w:proofErr w:type="spellEnd"/>
      <w:r w:rsidRPr="002D135A">
        <w:t>', 'e', 'melissa@graphics.stanford.edu'),</w:t>
      </w:r>
    </w:p>
    <w:p w:rsidR="002D135A" w:rsidRPr="00795837" w:rsidRDefault="002D135A" w:rsidP="002D135A">
      <w:pPr>
        <w:pStyle w:val="code"/>
        <w:ind w:left="1530"/>
        <w:rPr>
          <w:color w:val="00B050"/>
        </w:rPr>
      </w:pPr>
      <w:r w:rsidRPr="00795837">
        <w:rPr>
          <w:color w:val="00B050"/>
        </w:rPr>
        <w:t xml:space="preserve"> ('manning', 'e', 'dbarros@cs.stanford.edu'),</w:t>
      </w:r>
    </w:p>
    <w:p w:rsidR="002D135A" w:rsidRPr="00795837" w:rsidRDefault="002D135A" w:rsidP="002D135A">
      <w:pPr>
        <w:pStyle w:val="code"/>
        <w:ind w:left="1530"/>
        <w:rPr>
          <w:color w:val="00B050"/>
        </w:rPr>
      </w:pPr>
      <w:r w:rsidRPr="00795837">
        <w:rPr>
          <w:color w:val="00B050"/>
        </w:rPr>
        <w:t xml:space="preserve"> ('manning', 'e', 'manning@cs.stanford.edu'),</w:t>
      </w:r>
    </w:p>
    <w:p w:rsidR="002D135A" w:rsidRPr="002D135A" w:rsidRDefault="002D135A" w:rsidP="002D135A">
      <w:pPr>
        <w:pStyle w:val="code"/>
        <w:ind w:left="1530"/>
      </w:pPr>
      <w:r w:rsidRPr="002D135A">
        <w:lastRenderedPageBreak/>
        <w:t xml:space="preserve"> ('</w:t>
      </w:r>
      <w:proofErr w:type="spellStart"/>
      <w:r w:rsidRPr="002D135A">
        <w:t>nass</w:t>
      </w:r>
      <w:proofErr w:type="spellEnd"/>
      <w:r w:rsidRPr="002D135A">
        <w:t>', 'e', 'nass@stanford.edu'),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('nick', 'e', 'nick.parlante@cs.stanford.edu'),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psyoung</w:t>
      </w:r>
      <w:proofErr w:type="spellEnd"/>
      <w:r w:rsidRPr="002D135A">
        <w:t>', 'e', 'patrick.young@stanford.edu'),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rinard</w:t>
      </w:r>
      <w:proofErr w:type="spellEnd"/>
      <w:r w:rsidRPr="002D135A">
        <w:t>', 'e', 'rinard@lcs.mit.edu'),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shoham</w:t>
      </w:r>
      <w:proofErr w:type="spellEnd"/>
      <w:r w:rsidRPr="002D135A">
        <w:t>', 'e', 'shoham@stanford.edu'),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subh</w:t>
      </w:r>
      <w:proofErr w:type="spellEnd"/>
      <w:r w:rsidRPr="002D135A">
        <w:t>', 'e', 'subh@stanford.edu'),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thm</w:t>
      </w:r>
      <w:proofErr w:type="spellEnd"/>
      <w:r w:rsidRPr="002D135A">
        <w:t>', 'e', 'pkrokel@stanford.edu'),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ullman</w:t>
      </w:r>
      <w:proofErr w:type="spellEnd"/>
      <w:r w:rsidRPr="002D135A">
        <w:t>', 'e', 'ullman@cs.stanford.edu'),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vladlen</w:t>
      </w:r>
      <w:proofErr w:type="spellEnd"/>
      <w:r w:rsidRPr="002D135A">
        <w:t>', 'e', 'vladlen@stanford.edu'),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widom</w:t>
      </w:r>
      <w:proofErr w:type="spellEnd"/>
      <w:r w:rsidRPr="002D135A">
        <w:t>', 'e', 'siroker@cs.stanford.edu'),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widom</w:t>
      </w:r>
      <w:proofErr w:type="spellEnd"/>
      <w:r w:rsidRPr="002D135A">
        <w:t>', 'e', 'widom@cs.stanford.edu'),</w:t>
      </w:r>
    </w:p>
    <w:p w:rsidR="002D135A" w:rsidRPr="002D135A" w:rsidRDefault="002D135A" w:rsidP="002D135A">
      <w:pPr>
        <w:pStyle w:val="code"/>
        <w:ind w:left="1530"/>
      </w:pPr>
      <w:r w:rsidRPr="002D135A">
        <w:t xml:space="preserve"> ('</w:t>
      </w:r>
      <w:proofErr w:type="spellStart"/>
      <w:r w:rsidRPr="002D135A">
        <w:t>zelenski</w:t>
      </w:r>
      <w:proofErr w:type="spellEnd"/>
      <w:r w:rsidRPr="002D135A">
        <w:t>', 'e', 'zelenski@cs.stanford.edu'),</w:t>
      </w:r>
    </w:p>
    <w:p w:rsidR="002D135A" w:rsidRPr="002D135A" w:rsidRDefault="002D135A" w:rsidP="002D135A">
      <w:pPr>
        <w:pStyle w:val="code"/>
        <w:ind w:left="1530"/>
        <w:rPr>
          <w:rFonts w:ascii="Cambria" w:hAnsi="Cambria"/>
          <w:sz w:val="22"/>
        </w:rPr>
      </w:pPr>
      <w:r w:rsidRPr="002D135A">
        <w:t xml:space="preserve"> ('</w:t>
      </w:r>
      <w:proofErr w:type="spellStart"/>
      <w:r w:rsidRPr="002D135A">
        <w:t>zm</w:t>
      </w:r>
      <w:proofErr w:type="spellEnd"/>
      <w:r w:rsidRPr="002D135A">
        <w:t xml:space="preserve">', 'e', 'manna@cs.stanford.edu')} </w:t>
      </w:r>
    </w:p>
    <w:p w:rsidR="00F81889" w:rsidRPr="007D788C" w:rsidRDefault="00F81889" w:rsidP="00F81889">
      <w:pPr>
        <w:pStyle w:val="Heading3"/>
      </w:pPr>
      <w:r w:rsidRPr="007D788C">
        <w:t xml:space="preserve">Iteration </w:t>
      </w:r>
      <w:r>
        <w:t>10</w:t>
      </w:r>
    </w:p>
    <w:p w:rsidR="00F81889" w:rsidRPr="00512F2F" w:rsidRDefault="00F81889" w:rsidP="00DB43E8">
      <w:pPr>
        <w:keepNext/>
      </w:pPr>
      <w:r w:rsidRPr="00512F2F">
        <w:t>For this iteration, the following regular expression was used:</w:t>
      </w:r>
    </w:p>
    <w:p w:rsidR="00F81889" w:rsidRPr="00512F2F" w:rsidRDefault="00F81889" w:rsidP="00F81889">
      <w:pPr>
        <w:pStyle w:val="ListParagraph"/>
        <w:numPr>
          <w:ilvl w:val="0"/>
          <w:numId w:val="27"/>
        </w:numPr>
      </w:pPr>
      <w:r w:rsidRPr="00512F2F">
        <w:t xml:space="preserve">Pattern appended: </w:t>
      </w:r>
      <w:r w:rsidR="003E1815">
        <w:t xml:space="preserve"> </w:t>
      </w:r>
      <w:r w:rsidR="004647AD" w:rsidRPr="003E1815">
        <w:rPr>
          <w:rFonts w:ascii="Lucida Console" w:hAnsi="Lucida Console" w:cs="Courier New"/>
          <w:sz w:val="18"/>
          <w:szCs w:val="20"/>
        </w:rPr>
        <w:t>'([A-Za-z.]+)&lt;del&gt;@([A-Za-z.]+)\.edu'</w:t>
      </w:r>
    </w:p>
    <w:p w:rsidR="00F81889" w:rsidRPr="009520B6" w:rsidRDefault="00F81889" w:rsidP="00F81889">
      <w:pPr>
        <w:pStyle w:val="ListParagraph"/>
        <w:numPr>
          <w:ilvl w:val="1"/>
          <w:numId w:val="27"/>
        </w:numPr>
      </w:pPr>
      <w:r w:rsidRPr="009520B6">
        <w:t xml:space="preserve">This expression is used to detect any number of alphabetic characters (upper and/or lower case) and special characters followed by a space and then the words </w:t>
      </w:r>
      <w:r w:rsidR="00B869FF">
        <w:t>“</w:t>
      </w:r>
      <w:r w:rsidRPr="009520B6">
        <w:t>&lt;</w:t>
      </w:r>
      <w:r w:rsidR="00B869FF">
        <w:t>del</w:t>
      </w:r>
      <w:r w:rsidRPr="009520B6">
        <w:t>&gt;</w:t>
      </w:r>
      <w:r w:rsidR="00B869FF">
        <w:t>”</w:t>
      </w:r>
      <w:r w:rsidRPr="009520B6">
        <w:t xml:space="preserve"> followed by another space and then any number of alphabetic characters (upper and/or lower case) and any character except a line terminator</w:t>
      </w:r>
      <w:r w:rsidR="00C726DB">
        <w:t xml:space="preserve"> </w:t>
      </w:r>
      <w:r w:rsidRPr="009520B6">
        <w:t>followed by “.</w:t>
      </w:r>
      <w:proofErr w:type="spellStart"/>
      <w:r w:rsidRPr="009520B6">
        <w:t>edu</w:t>
      </w:r>
      <w:proofErr w:type="spellEnd"/>
      <w:r w:rsidRPr="009520B6">
        <w:t>”.</w:t>
      </w:r>
    </w:p>
    <w:p w:rsidR="00C726DB" w:rsidRPr="00223D75" w:rsidRDefault="00C726DB" w:rsidP="00C726DB">
      <w:pPr>
        <w:pStyle w:val="ListParagraph"/>
        <w:numPr>
          <w:ilvl w:val="1"/>
          <w:numId w:val="27"/>
        </w:numPr>
      </w:pPr>
      <w:r w:rsidRPr="00223D75">
        <w:t>Examples of matches:</w:t>
      </w:r>
    </w:p>
    <w:p w:rsidR="00C726DB" w:rsidRDefault="00C726DB" w:rsidP="00C726DB">
      <w:pPr>
        <w:pStyle w:val="ListParagraph"/>
        <w:numPr>
          <w:ilvl w:val="2"/>
          <w:numId w:val="27"/>
        </w:numPr>
      </w:pPr>
      <w:r>
        <w:t>“</w:t>
      </w:r>
      <w:proofErr w:type="spellStart"/>
      <w:r w:rsidR="004647AD" w:rsidRPr="004647AD">
        <w:t>latombe</w:t>
      </w:r>
      <w:proofErr w:type="spellEnd"/>
      <w:r w:rsidR="004647AD" w:rsidRPr="004647AD">
        <w:t>&lt;del&gt;@cs.stanford.ed</w:t>
      </w:r>
      <w:r w:rsidR="004647AD">
        <w:t>u</w:t>
      </w:r>
      <w:r>
        <w:t>”</w:t>
      </w:r>
    </w:p>
    <w:p w:rsidR="004647AD" w:rsidRDefault="004647AD" w:rsidP="00C726DB">
      <w:pPr>
        <w:pStyle w:val="ListParagraph"/>
        <w:numPr>
          <w:ilvl w:val="2"/>
          <w:numId w:val="27"/>
        </w:numPr>
      </w:pPr>
      <w:r>
        <w:t>“</w:t>
      </w:r>
      <w:proofErr w:type="spellStart"/>
      <w:r w:rsidRPr="004647AD">
        <w:t>liliana</w:t>
      </w:r>
      <w:proofErr w:type="spellEnd"/>
      <w:r w:rsidRPr="004647AD">
        <w:t>&lt;del&gt;@cs.stanford.edu</w:t>
      </w:r>
      <w:r>
        <w:t>”</w:t>
      </w:r>
    </w:p>
    <w:p w:rsidR="00F81889" w:rsidRPr="005037B7" w:rsidRDefault="00F81889" w:rsidP="00F81889">
      <w:pPr>
        <w:pStyle w:val="ListParagraph"/>
        <w:numPr>
          <w:ilvl w:val="0"/>
          <w:numId w:val="27"/>
        </w:numPr>
      </w:pPr>
      <w:r w:rsidRPr="005037B7">
        <w:t xml:space="preserve">Run Output: </w:t>
      </w:r>
      <w:r w:rsidR="003E1815">
        <w:t xml:space="preserve"> </w:t>
      </w:r>
      <w:r w:rsidRPr="003E1815">
        <w:rPr>
          <w:rFonts w:ascii="Lucida Console" w:hAnsi="Lucida Console"/>
          <w:sz w:val="18"/>
          <w:szCs w:val="20"/>
        </w:rPr>
        <w:t xml:space="preserve">Summary: </w:t>
      </w:r>
      <w:proofErr w:type="spellStart"/>
      <w:r w:rsidRPr="003E1815">
        <w:rPr>
          <w:rFonts w:ascii="Lucida Console" w:hAnsi="Lucida Console"/>
          <w:sz w:val="18"/>
          <w:szCs w:val="20"/>
        </w:rPr>
        <w:t>tp</w:t>
      </w:r>
      <w:proofErr w:type="spellEnd"/>
      <w:r w:rsidRPr="003E1815">
        <w:rPr>
          <w:rFonts w:ascii="Lucida Console" w:hAnsi="Lucida Console"/>
          <w:sz w:val="18"/>
          <w:szCs w:val="20"/>
        </w:rPr>
        <w:t xml:space="preserve">=34, </w:t>
      </w:r>
      <w:proofErr w:type="spellStart"/>
      <w:r w:rsidRPr="003E1815">
        <w:rPr>
          <w:rFonts w:ascii="Lucida Console" w:hAnsi="Lucida Console"/>
          <w:sz w:val="18"/>
          <w:szCs w:val="20"/>
        </w:rPr>
        <w:t>fp</w:t>
      </w:r>
      <w:proofErr w:type="spellEnd"/>
      <w:r w:rsidRPr="003E1815">
        <w:rPr>
          <w:rFonts w:ascii="Lucida Console" w:hAnsi="Lucida Console"/>
          <w:sz w:val="18"/>
          <w:szCs w:val="20"/>
        </w:rPr>
        <w:t xml:space="preserve">=1, </w:t>
      </w:r>
      <w:proofErr w:type="spellStart"/>
      <w:r w:rsidRPr="003E1815">
        <w:rPr>
          <w:rFonts w:ascii="Lucida Console" w:hAnsi="Lucida Console"/>
          <w:sz w:val="18"/>
          <w:szCs w:val="20"/>
        </w:rPr>
        <w:t>fn</w:t>
      </w:r>
      <w:proofErr w:type="spellEnd"/>
      <w:r w:rsidRPr="003E1815">
        <w:rPr>
          <w:rFonts w:ascii="Lucida Console" w:hAnsi="Lucida Console"/>
          <w:sz w:val="18"/>
          <w:szCs w:val="20"/>
        </w:rPr>
        <w:t>=83</w:t>
      </w:r>
    </w:p>
    <w:p w:rsidR="00F81889" w:rsidRPr="003E1815" w:rsidRDefault="00F81889" w:rsidP="00F81889">
      <w:pPr>
        <w:pStyle w:val="ListParagraph"/>
        <w:numPr>
          <w:ilvl w:val="1"/>
          <w:numId w:val="27"/>
        </w:numPr>
        <w:rPr>
          <w:rFonts w:ascii="Lucida Console" w:hAnsi="Lucida Console" w:cs="Calibri"/>
          <w:color w:val="auto"/>
          <w:sz w:val="18"/>
          <w:szCs w:val="20"/>
        </w:rPr>
      </w:pPr>
      <w:r w:rsidRPr="00F81889">
        <w:rPr>
          <w:color w:val="auto"/>
        </w:rPr>
        <w:t>Matches:</w:t>
      </w:r>
      <w:r w:rsidRPr="00F81889">
        <w:rPr>
          <w:color w:val="auto"/>
        </w:rPr>
        <w:br/>
      </w:r>
      <w:r w:rsidR="003E1815" w:rsidRPr="003E1815">
        <w:rPr>
          <w:rFonts w:ascii="Lucida Console" w:hAnsi="Lucida Console" w:cs="Calibri"/>
          <w:color w:val="auto"/>
          <w:sz w:val="18"/>
          <w:szCs w:val="20"/>
        </w:rPr>
        <w:t>T</w:t>
      </w:r>
      <w:r w:rsidRPr="003E1815">
        <w:rPr>
          <w:rFonts w:ascii="Lucida Console" w:hAnsi="Lucida Console" w:cs="Calibri"/>
          <w:color w:val="auto"/>
          <w:sz w:val="18"/>
          <w:szCs w:val="20"/>
        </w:rPr>
        <w:t xml:space="preserve">rue Positives (34): </w:t>
      </w:r>
    </w:p>
    <w:p w:rsidR="00F81889" w:rsidRPr="00F81889" w:rsidRDefault="00F81889" w:rsidP="00F81889">
      <w:pPr>
        <w:pStyle w:val="code"/>
        <w:ind w:left="1440"/>
      </w:pPr>
      <w:r w:rsidRPr="00F81889">
        <w:t>{('</w:t>
      </w:r>
      <w:proofErr w:type="spellStart"/>
      <w:r w:rsidRPr="00F81889">
        <w:t>ashishg</w:t>
      </w:r>
      <w:proofErr w:type="spellEnd"/>
      <w:r w:rsidRPr="00F81889">
        <w:t>', 'e', 'ashishg@stanford.edu'),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ashishg</w:t>
      </w:r>
      <w:proofErr w:type="spellEnd"/>
      <w:r w:rsidRPr="00F81889">
        <w:t>', 'e', 'rozm@stanford.edu'),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balaji</w:t>
      </w:r>
      <w:proofErr w:type="spellEnd"/>
      <w:r w:rsidRPr="00F81889">
        <w:t>', 'e', 'balaji@stanford.edu'),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cheriton</w:t>
      </w:r>
      <w:proofErr w:type="spellEnd"/>
      <w:r w:rsidRPr="00F81889">
        <w:t>', 'e', 'cheriton@cs.stanford.edu'),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cheriton</w:t>
      </w:r>
      <w:proofErr w:type="spellEnd"/>
      <w:r w:rsidRPr="00F81889">
        <w:t>', 'e', 'uma@cs.stanford.edu'),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dabo</w:t>
      </w:r>
      <w:proofErr w:type="spellEnd"/>
      <w:r w:rsidRPr="00F81889">
        <w:t>', 'e', 'dabo@cs.stanford.edu'),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engler</w:t>
      </w:r>
      <w:proofErr w:type="spellEnd"/>
      <w:r w:rsidRPr="00F81889">
        <w:t>', 'e', 'engler@lcs.mit.edu'),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engler</w:t>
      </w:r>
      <w:proofErr w:type="spellEnd"/>
      <w:r w:rsidRPr="00F81889">
        <w:t>', 'e', 'engler@stanford.edu'),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eroberts</w:t>
      </w:r>
      <w:proofErr w:type="spellEnd"/>
      <w:r w:rsidRPr="00F81889">
        <w:t>', 'e', 'eroberts@cs.stanford.edu'),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fedkiw</w:t>
      </w:r>
      <w:proofErr w:type="spellEnd"/>
      <w:r w:rsidRPr="00F81889">
        <w:t>', 'e', 'fedkiw@cs.stanford.edu'),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hanrahan</w:t>
      </w:r>
      <w:proofErr w:type="spellEnd"/>
      <w:r w:rsidRPr="00F81889">
        <w:t>', 'e', 'hanrahan@cs.stanford.edu'),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kosecka</w:t>
      </w:r>
      <w:proofErr w:type="spellEnd"/>
      <w:r w:rsidRPr="00F81889">
        <w:t>', 'e', 'kosecka@cs.gmu.edu'),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kunle</w:t>
      </w:r>
      <w:proofErr w:type="spellEnd"/>
      <w:r w:rsidRPr="00F81889">
        <w:t>', 'e', 'darlene@csl.stanford.edu'),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kunle</w:t>
      </w:r>
      <w:proofErr w:type="spellEnd"/>
      <w:r w:rsidRPr="00F81889">
        <w:t>', 'e', 'kunle@ogun.stanford.edu'),</w:t>
      </w:r>
    </w:p>
    <w:p w:rsidR="00F81889" w:rsidRPr="00F81889" w:rsidRDefault="00F81889" w:rsidP="00F81889">
      <w:pPr>
        <w:pStyle w:val="code"/>
        <w:ind w:left="1440"/>
        <w:rPr>
          <w:color w:val="00B050"/>
        </w:rPr>
      </w:pPr>
      <w:r w:rsidRPr="00F81889">
        <w:rPr>
          <w:color w:val="00B050"/>
        </w:rPr>
        <w:t xml:space="preserve"> ('</w:t>
      </w:r>
      <w:proofErr w:type="spellStart"/>
      <w:r w:rsidRPr="00F81889">
        <w:rPr>
          <w:color w:val="00B050"/>
        </w:rPr>
        <w:t>latombe</w:t>
      </w:r>
      <w:proofErr w:type="spellEnd"/>
      <w:r w:rsidRPr="00F81889">
        <w:rPr>
          <w:color w:val="00B050"/>
        </w:rPr>
        <w:t>', 'e', 'asandra@cs.stanford.edu'),</w:t>
      </w:r>
    </w:p>
    <w:p w:rsidR="00F81889" w:rsidRPr="00F81889" w:rsidRDefault="00F81889" w:rsidP="00F81889">
      <w:pPr>
        <w:pStyle w:val="code"/>
        <w:ind w:left="1440"/>
        <w:rPr>
          <w:color w:val="00B050"/>
        </w:rPr>
      </w:pPr>
      <w:r w:rsidRPr="00F81889">
        <w:rPr>
          <w:color w:val="00B050"/>
        </w:rPr>
        <w:t xml:space="preserve"> ('</w:t>
      </w:r>
      <w:proofErr w:type="spellStart"/>
      <w:r w:rsidRPr="00F81889">
        <w:rPr>
          <w:color w:val="00B050"/>
        </w:rPr>
        <w:t>latombe</w:t>
      </w:r>
      <w:proofErr w:type="spellEnd"/>
      <w:r w:rsidRPr="00F81889">
        <w:rPr>
          <w:color w:val="00B050"/>
        </w:rPr>
        <w:t>', 'e', 'latombe@cs.stanford.edu'),</w:t>
      </w:r>
    </w:p>
    <w:p w:rsidR="00F81889" w:rsidRPr="00F81889" w:rsidRDefault="00F81889" w:rsidP="00F81889">
      <w:pPr>
        <w:pStyle w:val="code"/>
        <w:ind w:left="1440"/>
        <w:rPr>
          <w:color w:val="00B050"/>
        </w:rPr>
      </w:pPr>
      <w:r w:rsidRPr="00F81889">
        <w:rPr>
          <w:color w:val="00B050"/>
        </w:rPr>
        <w:t xml:space="preserve"> ('</w:t>
      </w:r>
      <w:proofErr w:type="spellStart"/>
      <w:r w:rsidRPr="00F81889">
        <w:rPr>
          <w:color w:val="00B050"/>
        </w:rPr>
        <w:t>latombe</w:t>
      </w:r>
      <w:proofErr w:type="spellEnd"/>
      <w:r w:rsidRPr="00F81889">
        <w:rPr>
          <w:color w:val="00B050"/>
        </w:rPr>
        <w:t>', 'e', 'liliana@cs.stanford.edu'),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levoy</w:t>
      </w:r>
      <w:proofErr w:type="spellEnd"/>
      <w:r w:rsidRPr="00F81889">
        <w:t>', 'e', 'ada@graphics.stanford.edu'),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levoy</w:t>
      </w:r>
      <w:proofErr w:type="spellEnd"/>
      <w:r w:rsidRPr="00F81889">
        <w:t>', 'e', 'melissa@graphics.stanford.edu'),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('manning', 'e', 'dbarros@cs.stanford.edu'),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('manning', 'e', 'manning@cs.stanford.edu'),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nass</w:t>
      </w:r>
      <w:proofErr w:type="spellEnd"/>
      <w:r w:rsidRPr="00F81889">
        <w:t>', 'e', 'nass@stanford.edu'),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('nick', 'e', 'nick.parlante@cs.stanford.edu'),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psyoung</w:t>
      </w:r>
      <w:proofErr w:type="spellEnd"/>
      <w:r w:rsidRPr="00F81889">
        <w:t>', 'e', 'patrick.young@stanford.edu'),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rinard</w:t>
      </w:r>
      <w:proofErr w:type="spellEnd"/>
      <w:r w:rsidRPr="00F81889">
        <w:t>', 'e', 'rinard@lcs.mit.edu'),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shoham</w:t>
      </w:r>
      <w:proofErr w:type="spellEnd"/>
      <w:r w:rsidRPr="00F81889">
        <w:t>', 'e', 'shoham@stanford.edu'),</w:t>
      </w:r>
    </w:p>
    <w:p w:rsidR="00F81889" w:rsidRPr="00F81889" w:rsidRDefault="00F81889" w:rsidP="00F81889">
      <w:pPr>
        <w:pStyle w:val="code"/>
        <w:ind w:left="1440"/>
      </w:pPr>
      <w:r w:rsidRPr="00F81889">
        <w:lastRenderedPageBreak/>
        <w:t xml:space="preserve"> ('</w:t>
      </w:r>
      <w:proofErr w:type="spellStart"/>
      <w:r w:rsidRPr="00F81889">
        <w:t>subh</w:t>
      </w:r>
      <w:proofErr w:type="spellEnd"/>
      <w:r w:rsidRPr="00F81889">
        <w:t>', 'e', 'subh@stanford.edu'),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thm</w:t>
      </w:r>
      <w:proofErr w:type="spellEnd"/>
      <w:r w:rsidRPr="00F81889">
        <w:t>', 'e', 'pkrokel@stanford.edu'),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ullman</w:t>
      </w:r>
      <w:proofErr w:type="spellEnd"/>
      <w:r w:rsidRPr="00F81889">
        <w:t>', 'e', 'ullman@cs.stanford.edu'),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vladlen</w:t>
      </w:r>
      <w:proofErr w:type="spellEnd"/>
      <w:r w:rsidRPr="00F81889">
        <w:t>', 'e', 'vladlen@stanford.edu'),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widom</w:t>
      </w:r>
      <w:proofErr w:type="spellEnd"/>
      <w:r w:rsidRPr="00F81889">
        <w:t>', 'e', 'siroker@cs.stanford.edu'),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widom</w:t>
      </w:r>
      <w:proofErr w:type="spellEnd"/>
      <w:r w:rsidRPr="00F81889">
        <w:t>', 'e', 'widom@cs.stanford.edu'),</w:t>
      </w:r>
    </w:p>
    <w:p w:rsidR="00F81889" w:rsidRPr="00F81889" w:rsidRDefault="00F81889" w:rsidP="00F81889">
      <w:pPr>
        <w:pStyle w:val="code"/>
        <w:ind w:left="1440"/>
      </w:pPr>
      <w:r w:rsidRPr="00F81889">
        <w:t xml:space="preserve"> ('</w:t>
      </w:r>
      <w:proofErr w:type="spellStart"/>
      <w:r w:rsidRPr="00F81889">
        <w:t>zelenski</w:t>
      </w:r>
      <w:proofErr w:type="spellEnd"/>
      <w:r w:rsidRPr="00F81889">
        <w:t>', 'e', 'zelenski@cs.stanford.edu'),</w:t>
      </w:r>
    </w:p>
    <w:p w:rsidR="00F81889" w:rsidRPr="00F81889" w:rsidRDefault="00F81889" w:rsidP="00F81889">
      <w:pPr>
        <w:pStyle w:val="code"/>
        <w:ind w:left="1440"/>
        <w:rPr>
          <w:rFonts w:cs="Courier New"/>
          <w:szCs w:val="20"/>
        </w:rPr>
      </w:pPr>
      <w:r w:rsidRPr="00F81889">
        <w:t xml:space="preserve"> ('</w:t>
      </w:r>
      <w:proofErr w:type="spellStart"/>
      <w:r w:rsidRPr="00F81889">
        <w:t>zm</w:t>
      </w:r>
      <w:proofErr w:type="spellEnd"/>
      <w:r w:rsidRPr="00F81889">
        <w:t>', 'e', 'manna@cs.stanford.edu')}</w:t>
      </w:r>
      <w:r w:rsidRPr="00F81889">
        <w:rPr>
          <w:rFonts w:cs="Courier New"/>
          <w:szCs w:val="18"/>
        </w:rPr>
        <w:t xml:space="preserve"> </w:t>
      </w:r>
    </w:p>
    <w:p w:rsidR="00143549" w:rsidRPr="007D788C" w:rsidRDefault="00143549" w:rsidP="00143549">
      <w:pPr>
        <w:pStyle w:val="Heading3"/>
      </w:pPr>
      <w:r w:rsidRPr="007D788C">
        <w:t xml:space="preserve">Iteration </w:t>
      </w:r>
      <w:r>
        <w:t>11</w:t>
      </w:r>
    </w:p>
    <w:p w:rsidR="00143549" w:rsidRPr="00512F2F" w:rsidRDefault="00143549" w:rsidP="00143549">
      <w:r w:rsidRPr="00512F2F">
        <w:t>For this iteration, the following regular expression was used:</w:t>
      </w:r>
    </w:p>
    <w:p w:rsidR="00143549" w:rsidRPr="00512F2F" w:rsidRDefault="00143549" w:rsidP="00143549">
      <w:pPr>
        <w:pStyle w:val="ListParagraph"/>
        <w:numPr>
          <w:ilvl w:val="0"/>
          <w:numId w:val="27"/>
        </w:numPr>
      </w:pPr>
      <w:r w:rsidRPr="00512F2F">
        <w:t xml:space="preserve">Pattern appended: </w:t>
      </w:r>
      <w:r w:rsidR="00BC1189">
        <w:t xml:space="preserve"> </w:t>
      </w:r>
      <w:r w:rsidRPr="00BC1189">
        <w:rPr>
          <w:rFonts w:ascii="Lucida Console" w:hAnsi="Lucida Console" w:cs="Courier New"/>
          <w:sz w:val="18"/>
          <w:szCs w:val="20"/>
        </w:rPr>
        <w:t>'([A-Za-z.]+) [at]+ ([A-Za-z.]+)\.</w:t>
      </w:r>
      <w:proofErr w:type="spellStart"/>
      <w:r w:rsidRPr="00BC1189">
        <w:rPr>
          <w:rFonts w:ascii="Lucida Console" w:hAnsi="Lucida Console" w:cs="Courier New"/>
          <w:sz w:val="18"/>
          <w:szCs w:val="20"/>
        </w:rPr>
        <w:t>edu</w:t>
      </w:r>
      <w:proofErr w:type="spellEnd"/>
      <w:r w:rsidRPr="00BC1189">
        <w:rPr>
          <w:rFonts w:ascii="Lucida Console" w:hAnsi="Lucida Console" w:cs="Courier New"/>
          <w:sz w:val="18"/>
          <w:szCs w:val="20"/>
        </w:rPr>
        <w:t>'</w:t>
      </w:r>
    </w:p>
    <w:p w:rsidR="00143549" w:rsidRPr="008600C9" w:rsidRDefault="00143549" w:rsidP="00143549">
      <w:pPr>
        <w:pStyle w:val="ListParagraph"/>
        <w:numPr>
          <w:ilvl w:val="1"/>
          <w:numId w:val="27"/>
        </w:numPr>
        <w:rPr>
          <w:color w:val="auto"/>
        </w:rPr>
      </w:pPr>
      <w:r w:rsidRPr="008600C9">
        <w:rPr>
          <w:color w:val="auto"/>
        </w:rPr>
        <w:t xml:space="preserve">This expression is used to </w:t>
      </w:r>
      <w:r w:rsidR="008600C9" w:rsidRPr="008600C9">
        <w:rPr>
          <w:color w:val="auto"/>
        </w:rPr>
        <w:t>match any single character (upper or lower case a-z) including a period one to unlimited times followed by a space and then the word “at” one to unlimited times then a space and then a group matching any single character (upper or lower case a-z) including a period one to unlimited times followed by “.</w:t>
      </w:r>
      <w:proofErr w:type="spellStart"/>
      <w:r w:rsidR="008600C9" w:rsidRPr="008600C9">
        <w:rPr>
          <w:color w:val="auto"/>
        </w:rPr>
        <w:t>edu</w:t>
      </w:r>
      <w:proofErr w:type="spellEnd"/>
      <w:r w:rsidR="008600C9" w:rsidRPr="008600C9">
        <w:rPr>
          <w:color w:val="auto"/>
        </w:rPr>
        <w:t>”.</w:t>
      </w:r>
    </w:p>
    <w:p w:rsidR="00A76728" w:rsidRPr="00223D75" w:rsidRDefault="00A76728" w:rsidP="00A76728">
      <w:pPr>
        <w:pStyle w:val="ListParagraph"/>
        <w:numPr>
          <w:ilvl w:val="1"/>
          <w:numId w:val="27"/>
        </w:numPr>
      </w:pPr>
      <w:r w:rsidRPr="00223D75">
        <w:t>Examples of matches:</w:t>
      </w:r>
    </w:p>
    <w:p w:rsidR="00A76728" w:rsidRDefault="00A76728" w:rsidP="00A76728">
      <w:pPr>
        <w:pStyle w:val="ListParagraph"/>
        <w:numPr>
          <w:ilvl w:val="2"/>
          <w:numId w:val="27"/>
        </w:numPr>
      </w:pPr>
      <w:r>
        <w:t>“</w:t>
      </w:r>
      <w:r w:rsidRPr="00A76728">
        <w:t>lam at cs.stanford.edu</w:t>
      </w:r>
      <w:r>
        <w:t>”</w:t>
      </w:r>
    </w:p>
    <w:p w:rsidR="00143549" w:rsidRPr="005037B7" w:rsidRDefault="00143549" w:rsidP="00143549">
      <w:pPr>
        <w:pStyle w:val="ListParagraph"/>
        <w:numPr>
          <w:ilvl w:val="0"/>
          <w:numId w:val="27"/>
        </w:numPr>
      </w:pPr>
      <w:r w:rsidRPr="005037B7">
        <w:t xml:space="preserve">Run Output: </w:t>
      </w:r>
      <w:r w:rsidR="00BC1189">
        <w:t xml:space="preserve"> </w:t>
      </w:r>
      <w:r w:rsidR="005D434F" w:rsidRPr="00BC1189">
        <w:rPr>
          <w:rFonts w:ascii="Lucida Console" w:hAnsi="Lucida Console" w:cs="Courier New"/>
          <w:sz w:val="18"/>
          <w:szCs w:val="20"/>
        </w:rPr>
        <w:t xml:space="preserve">Summary: </w:t>
      </w:r>
      <w:proofErr w:type="spellStart"/>
      <w:r w:rsidR="005D434F" w:rsidRPr="00BC1189">
        <w:rPr>
          <w:rFonts w:ascii="Lucida Console" w:hAnsi="Lucida Console" w:cs="Courier New"/>
          <w:sz w:val="18"/>
          <w:szCs w:val="20"/>
        </w:rPr>
        <w:t>tp</w:t>
      </w:r>
      <w:proofErr w:type="spellEnd"/>
      <w:r w:rsidR="005D434F" w:rsidRPr="00BC1189">
        <w:rPr>
          <w:rFonts w:ascii="Lucida Console" w:hAnsi="Lucida Console" w:cs="Courier New"/>
          <w:sz w:val="18"/>
          <w:szCs w:val="20"/>
        </w:rPr>
        <w:t xml:space="preserve">=35, </w:t>
      </w:r>
      <w:proofErr w:type="spellStart"/>
      <w:r w:rsidR="005D434F" w:rsidRPr="00BC1189">
        <w:rPr>
          <w:rFonts w:ascii="Lucida Console" w:hAnsi="Lucida Console" w:cs="Courier New"/>
          <w:sz w:val="18"/>
          <w:szCs w:val="20"/>
        </w:rPr>
        <w:t>fp</w:t>
      </w:r>
      <w:proofErr w:type="spellEnd"/>
      <w:r w:rsidR="005D434F" w:rsidRPr="00BC1189">
        <w:rPr>
          <w:rFonts w:ascii="Lucida Console" w:hAnsi="Lucida Console" w:cs="Courier New"/>
          <w:sz w:val="18"/>
          <w:szCs w:val="20"/>
        </w:rPr>
        <w:t xml:space="preserve">=1, </w:t>
      </w:r>
      <w:proofErr w:type="spellStart"/>
      <w:r w:rsidR="005D434F" w:rsidRPr="00BC1189">
        <w:rPr>
          <w:rFonts w:ascii="Lucida Console" w:hAnsi="Lucida Console" w:cs="Courier New"/>
          <w:sz w:val="18"/>
          <w:szCs w:val="20"/>
        </w:rPr>
        <w:t>fn</w:t>
      </w:r>
      <w:proofErr w:type="spellEnd"/>
      <w:r w:rsidR="005D434F" w:rsidRPr="00BC1189">
        <w:rPr>
          <w:rFonts w:ascii="Lucida Console" w:hAnsi="Lucida Console" w:cs="Courier New"/>
          <w:sz w:val="18"/>
          <w:szCs w:val="20"/>
        </w:rPr>
        <w:t>=82</w:t>
      </w:r>
    </w:p>
    <w:p w:rsidR="00AD0524" w:rsidRPr="00BC1189" w:rsidRDefault="00143549" w:rsidP="00AD0524">
      <w:pPr>
        <w:pStyle w:val="ListParagraph"/>
        <w:numPr>
          <w:ilvl w:val="1"/>
          <w:numId w:val="27"/>
        </w:numPr>
        <w:rPr>
          <w:rFonts w:ascii="Lucida Console" w:hAnsi="Lucida Console" w:cs="Courier New"/>
          <w:color w:val="auto"/>
          <w:sz w:val="18"/>
          <w:szCs w:val="20"/>
        </w:rPr>
      </w:pPr>
      <w:r w:rsidRPr="00F81889">
        <w:rPr>
          <w:color w:val="auto"/>
        </w:rPr>
        <w:t>Matches:</w:t>
      </w:r>
      <w:r w:rsidRPr="00F81889">
        <w:rPr>
          <w:color w:val="auto"/>
        </w:rPr>
        <w:br/>
      </w:r>
      <w:r w:rsidR="00AD0524" w:rsidRPr="00BC1189">
        <w:rPr>
          <w:rFonts w:ascii="Lucida Console" w:hAnsi="Lucida Console" w:cs="Courier New"/>
          <w:color w:val="auto"/>
          <w:sz w:val="18"/>
          <w:szCs w:val="20"/>
        </w:rPr>
        <w:t xml:space="preserve">True Positives (35): </w:t>
      </w:r>
    </w:p>
    <w:p w:rsidR="00AD0524" w:rsidRPr="00AD0524" w:rsidRDefault="00AD0524" w:rsidP="00AD0524">
      <w:pPr>
        <w:pStyle w:val="code"/>
        <w:ind w:left="1440"/>
      </w:pPr>
      <w:r w:rsidRPr="00AD0524">
        <w:t>{('</w:t>
      </w:r>
      <w:proofErr w:type="spellStart"/>
      <w:r w:rsidRPr="00AD0524">
        <w:t>ashishg</w:t>
      </w:r>
      <w:proofErr w:type="spellEnd"/>
      <w:r w:rsidRPr="00AD0524">
        <w:t>', 'e', 'ashishg@stanford.edu'),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ashishg</w:t>
      </w:r>
      <w:proofErr w:type="spellEnd"/>
      <w:r w:rsidRPr="00AD0524">
        <w:t>', 'e', 'rozm@stanford.edu'),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balaji</w:t>
      </w:r>
      <w:proofErr w:type="spellEnd"/>
      <w:r w:rsidRPr="00AD0524">
        <w:t>', 'e', 'balaji@stanford.edu'),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cheriton</w:t>
      </w:r>
      <w:proofErr w:type="spellEnd"/>
      <w:r w:rsidRPr="00AD0524">
        <w:t>', 'e', 'cheriton@cs.stanford.edu'),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cheriton</w:t>
      </w:r>
      <w:proofErr w:type="spellEnd"/>
      <w:r w:rsidRPr="00AD0524">
        <w:t>', 'e', 'uma@cs.stanford.edu'),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dabo</w:t>
      </w:r>
      <w:proofErr w:type="spellEnd"/>
      <w:r w:rsidRPr="00AD0524">
        <w:t>', 'e', 'dabo@cs.stanford.edu'),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engler</w:t>
      </w:r>
      <w:proofErr w:type="spellEnd"/>
      <w:r w:rsidRPr="00AD0524">
        <w:t>', 'e', 'engler@lcs.mit.edu'),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engler</w:t>
      </w:r>
      <w:proofErr w:type="spellEnd"/>
      <w:r w:rsidRPr="00AD0524">
        <w:t>', 'e', 'engler@stanford.edu'),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eroberts</w:t>
      </w:r>
      <w:proofErr w:type="spellEnd"/>
      <w:r w:rsidRPr="00AD0524">
        <w:t>', 'e', 'eroberts@cs.stanford.edu'),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fedkiw</w:t>
      </w:r>
      <w:proofErr w:type="spellEnd"/>
      <w:r w:rsidRPr="00AD0524">
        <w:t>', 'e', 'fedkiw@cs.stanford.edu'),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hanrahan</w:t>
      </w:r>
      <w:proofErr w:type="spellEnd"/>
      <w:r w:rsidRPr="00AD0524">
        <w:t>', 'e', 'hanrahan@cs.stanford.edu'),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kosecka</w:t>
      </w:r>
      <w:proofErr w:type="spellEnd"/>
      <w:r w:rsidRPr="00AD0524">
        <w:t>', 'e', 'kosecka@cs.gmu.edu'),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kunle</w:t>
      </w:r>
      <w:proofErr w:type="spellEnd"/>
      <w:r w:rsidRPr="00AD0524">
        <w:t>', 'e', 'darlene@csl.stanford.edu'),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kunle</w:t>
      </w:r>
      <w:proofErr w:type="spellEnd"/>
      <w:r w:rsidRPr="00AD0524">
        <w:t>', 'e', 'kunle@ogun.stanford.edu'),</w:t>
      </w:r>
    </w:p>
    <w:p w:rsidR="00AD0524" w:rsidRPr="00AD0524" w:rsidRDefault="00AD0524" w:rsidP="00AD0524">
      <w:pPr>
        <w:pStyle w:val="code"/>
        <w:ind w:left="1440"/>
        <w:rPr>
          <w:color w:val="00B050"/>
        </w:rPr>
      </w:pPr>
      <w:r w:rsidRPr="00AD0524">
        <w:rPr>
          <w:color w:val="00B050"/>
        </w:rPr>
        <w:t xml:space="preserve"> ('lam', 'e', 'lam@cs.stanford.edu'),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latombe</w:t>
      </w:r>
      <w:proofErr w:type="spellEnd"/>
      <w:r w:rsidRPr="00AD0524">
        <w:t>', 'e', 'asandra@cs.stanford.edu'),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latombe</w:t>
      </w:r>
      <w:proofErr w:type="spellEnd"/>
      <w:r w:rsidRPr="00AD0524">
        <w:t>', 'e', 'latombe@cs.stanford.edu'),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latombe</w:t>
      </w:r>
      <w:proofErr w:type="spellEnd"/>
      <w:r w:rsidRPr="00AD0524">
        <w:t>', 'e', 'liliana@cs.stanford.edu'),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levoy</w:t>
      </w:r>
      <w:proofErr w:type="spellEnd"/>
      <w:r w:rsidRPr="00AD0524">
        <w:t>', 'e', 'ada@graphics.stanford.edu'),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levoy</w:t>
      </w:r>
      <w:proofErr w:type="spellEnd"/>
      <w:r w:rsidRPr="00AD0524">
        <w:t>', 'e', 'melissa@graphics.stanford.edu'),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('manning', 'e', 'dbarros@cs.stanford.edu'),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('manning', 'e', 'manning@cs.stanford.edu'),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nass</w:t>
      </w:r>
      <w:proofErr w:type="spellEnd"/>
      <w:r w:rsidRPr="00AD0524">
        <w:t>', 'e', 'nass@stanford.edu'),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('nick', 'e', 'nick.parlante@cs.stanford.edu'),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psyoung</w:t>
      </w:r>
      <w:proofErr w:type="spellEnd"/>
      <w:r w:rsidRPr="00AD0524">
        <w:t>', 'e', 'patrick.young@stanford.edu'),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rinard</w:t>
      </w:r>
      <w:proofErr w:type="spellEnd"/>
      <w:r w:rsidRPr="00AD0524">
        <w:t>', 'e', 'rinard@lcs.mit.edu'),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shoham</w:t>
      </w:r>
      <w:proofErr w:type="spellEnd"/>
      <w:r w:rsidRPr="00AD0524">
        <w:t>', 'e', 'shoham@stanford.edu'),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subh</w:t>
      </w:r>
      <w:proofErr w:type="spellEnd"/>
      <w:r w:rsidRPr="00AD0524">
        <w:t>', 'e', 'subh@stanford.edu'),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thm</w:t>
      </w:r>
      <w:proofErr w:type="spellEnd"/>
      <w:r w:rsidRPr="00AD0524">
        <w:t>', 'e', 'pkrokel@stanford.edu'),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ullman</w:t>
      </w:r>
      <w:proofErr w:type="spellEnd"/>
      <w:r w:rsidRPr="00AD0524">
        <w:t>', 'e', 'ullman@cs.stanford.edu'),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vladlen</w:t>
      </w:r>
      <w:proofErr w:type="spellEnd"/>
      <w:r w:rsidRPr="00AD0524">
        <w:t>', 'e', 'vladlen@stanford.edu'),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widom</w:t>
      </w:r>
      <w:proofErr w:type="spellEnd"/>
      <w:r w:rsidRPr="00AD0524">
        <w:t>', 'e', 'siroker@cs.stanford.edu'),</w:t>
      </w:r>
    </w:p>
    <w:p w:rsidR="00AD0524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widom</w:t>
      </w:r>
      <w:proofErr w:type="spellEnd"/>
      <w:r w:rsidRPr="00AD0524">
        <w:t>', 'e', 'widom@cs.stanford.edu'),</w:t>
      </w:r>
    </w:p>
    <w:p w:rsidR="00AD0524" w:rsidRPr="00AD0524" w:rsidRDefault="00AD0524" w:rsidP="00AD0524">
      <w:pPr>
        <w:pStyle w:val="code"/>
        <w:ind w:left="1440"/>
      </w:pPr>
      <w:r w:rsidRPr="00AD0524">
        <w:lastRenderedPageBreak/>
        <w:t xml:space="preserve"> ('</w:t>
      </w:r>
      <w:proofErr w:type="spellStart"/>
      <w:r w:rsidRPr="00AD0524">
        <w:t>zelenski</w:t>
      </w:r>
      <w:proofErr w:type="spellEnd"/>
      <w:r w:rsidRPr="00AD0524">
        <w:t>', 'e', 'zelenski@cs.stanford.edu'),</w:t>
      </w:r>
    </w:p>
    <w:p w:rsidR="00143549" w:rsidRPr="00AD0524" w:rsidRDefault="00AD0524" w:rsidP="00AD0524">
      <w:pPr>
        <w:pStyle w:val="code"/>
        <w:ind w:left="1440"/>
      </w:pPr>
      <w:r w:rsidRPr="00AD0524">
        <w:t xml:space="preserve"> ('</w:t>
      </w:r>
      <w:proofErr w:type="spellStart"/>
      <w:r w:rsidRPr="00AD0524">
        <w:t>zm</w:t>
      </w:r>
      <w:proofErr w:type="spellEnd"/>
      <w:r w:rsidRPr="00AD0524">
        <w:t>', 'e', 'manna@cs.stanford.edu')}</w:t>
      </w:r>
    </w:p>
    <w:p w:rsidR="00B36F78" w:rsidRDefault="00B36F78" w:rsidP="00B36F78">
      <w:pPr>
        <w:pStyle w:val="Heading2"/>
      </w:pPr>
      <w:r>
        <w:t>Phone Numbers</w:t>
      </w:r>
    </w:p>
    <w:p w:rsidR="00096378" w:rsidRPr="00EA3842" w:rsidRDefault="009B5F4B" w:rsidP="00096378">
      <w:r>
        <w:t xml:space="preserve">After trying </w:t>
      </w:r>
      <w:r w:rsidR="00C9245B">
        <w:t>many different iterations for emails that did not improve the number of true positives</w:t>
      </w:r>
      <w:r w:rsidR="00767EC8">
        <w:t xml:space="preserve"> of 31 by matching telephone numbers. </w:t>
      </w:r>
      <w:r w:rsidR="00096378">
        <w:t xml:space="preserve">Additional matches are shown in </w:t>
      </w:r>
      <w:r w:rsidR="00096378" w:rsidRPr="00736352">
        <w:rPr>
          <w:color w:val="00B050"/>
        </w:rPr>
        <w:t xml:space="preserve">green </w:t>
      </w:r>
      <w:r w:rsidR="00096378">
        <w:t>font for each iteration.</w:t>
      </w:r>
    </w:p>
    <w:p w:rsidR="00767EC8" w:rsidRDefault="00767EC8" w:rsidP="009B5F4B">
      <w:r>
        <w:t xml:space="preserve">The status before starting to match phone numbers is: </w:t>
      </w:r>
    </w:p>
    <w:p w:rsidR="009B5F4B" w:rsidRPr="00736352" w:rsidRDefault="00767EC8" w:rsidP="009B5F4B">
      <w:pPr>
        <w:rPr>
          <w:sz w:val="24"/>
          <w:szCs w:val="28"/>
        </w:rPr>
      </w:pPr>
      <w:r w:rsidRPr="00736352">
        <w:rPr>
          <w:rFonts w:ascii="Courier New" w:hAnsi="Courier New" w:cs="Courier New"/>
          <w:sz w:val="18"/>
          <w:szCs w:val="20"/>
        </w:rPr>
        <w:t>﻿</w:t>
      </w:r>
      <w:r w:rsidRPr="00736352">
        <w:rPr>
          <w:rFonts w:ascii="Lucida Console" w:hAnsi="Lucida Console"/>
          <w:sz w:val="18"/>
          <w:szCs w:val="20"/>
        </w:rPr>
        <w:t xml:space="preserve">Summary: </w:t>
      </w:r>
      <w:proofErr w:type="spellStart"/>
      <w:r w:rsidR="009040E4" w:rsidRPr="00736352">
        <w:rPr>
          <w:rFonts w:ascii="Lucida Console" w:hAnsi="Lucida Console" w:cs="Courier New"/>
          <w:sz w:val="18"/>
          <w:szCs w:val="20"/>
        </w:rPr>
        <w:t>tp</w:t>
      </w:r>
      <w:proofErr w:type="spellEnd"/>
      <w:r w:rsidR="009040E4" w:rsidRPr="00736352">
        <w:rPr>
          <w:rFonts w:ascii="Lucida Console" w:hAnsi="Lucida Console" w:cs="Courier New"/>
          <w:sz w:val="18"/>
          <w:szCs w:val="20"/>
        </w:rPr>
        <w:t xml:space="preserve">=35, </w:t>
      </w:r>
      <w:proofErr w:type="spellStart"/>
      <w:r w:rsidR="009040E4" w:rsidRPr="00736352">
        <w:rPr>
          <w:rFonts w:ascii="Lucida Console" w:hAnsi="Lucida Console" w:cs="Courier New"/>
          <w:sz w:val="18"/>
          <w:szCs w:val="20"/>
        </w:rPr>
        <w:t>fp</w:t>
      </w:r>
      <w:proofErr w:type="spellEnd"/>
      <w:r w:rsidR="009040E4" w:rsidRPr="00736352">
        <w:rPr>
          <w:rFonts w:ascii="Lucida Console" w:hAnsi="Lucida Console" w:cs="Courier New"/>
          <w:sz w:val="18"/>
          <w:szCs w:val="20"/>
        </w:rPr>
        <w:t xml:space="preserve">=1, </w:t>
      </w:r>
      <w:proofErr w:type="spellStart"/>
      <w:r w:rsidR="009040E4" w:rsidRPr="00736352">
        <w:rPr>
          <w:rFonts w:ascii="Lucida Console" w:hAnsi="Lucida Console" w:cs="Courier New"/>
          <w:sz w:val="18"/>
          <w:szCs w:val="20"/>
        </w:rPr>
        <w:t>fn</w:t>
      </w:r>
      <w:proofErr w:type="spellEnd"/>
      <w:r w:rsidR="009040E4" w:rsidRPr="00736352">
        <w:rPr>
          <w:rFonts w:ascii="Lucida Console" w:hAnsi="Lucida Console" w:cs="Courier New"/>
          <w:sz w:val="18"/>
          <w:szCs w:val="20"/>
        </w:rPr>
        <w:t>=82</w:t>
      </w:r>
      <w:r w:rsidRPr="00736352">
        <w:rPr>
          <w:rFonts w:ascii="Lucida Console" w:hAnsi="Lucida Console"/>
          <w:sz w:val="18"/>
          <w:szCs w:val="20"/>
        </w:rPr>
        <w:t>.</w:t>
      </w:r>
    </w:p>
    <w:p w:rsidR="00B36F78" w:rsidRPr="00DD036D" w:rsidRDefault="00B36F78" w:rsidP="00B36F78">
      <w:pPr>
        <w:pStyle w:val="Heading3"/>
      </w:pPr>
      <w:r w:rsidRPr="00DD036D">
        <w:t>Iteration 1</w:t>
      </w:r>
    </w:p>
    <w:p w:rsidR="00B36F78" w:rsidRPr="00DD036D" w:rsidRDefault="00B36F78" w:rsidP="00B36F78">
      <w:r w:rsidRPr="00DD036D">
        <w:t>For th</w:t>
      </w:r>
      <w:r w:rsidR="00DD036D" w:rsidRPr="00DD036D">
        <w:t>e first</w:t>
      </w:r>
      <w:r w:rsidRPr="00DD036D">
        <w:t xml:space="preserve"> iteration</w:t>
      </w:r>
      <w:r w:rsidR="00DD036D" w:rsidRPr="00DD036D">
        <w:t xml:space="preserve"> for phone numbers</w:t>
      </w:r>
      <w:r w:rsidRPr="00DD036D">
        <w:t>, the following regular expression was used:</w:t>
      </w:r>
    </w:p>
    <w:p w:rsidR="00B36F78" w:rsidRPr="00DD036D" w:rsidRDefault="00B36F78" w:rsidP="00B36F78">
      <w:pPr>
        <w:pStyle w:val="ListParagraph"/>
        <w:numPr>
          <w:ilvl w:val="0"/>
          <w:numId w:val="27"/>
        </w:numPr>
      </w:pPr>
      <w:r w:rsidRPr="00DD036D">
        <w:t xml:space="preserve">Pattern appended: </w:t>
      </w:r>
      <w:r w:rsidR="004863A4">
        <w:t xml:space="preserve"> </w:t>
      </w:r>
      <w:r w:rsidR="00DD036D" w:rsidRPr="004863A4">
        <w:rPr>
          <w:rFonts w:ascii="Lucida Console" w:hAnsi="Lucida Console"/>
          <w:sz w:val="18"/>
          <w:szCs w:val="20"/>
        </w:rPr>
        <w:t>'(\d{3})-(\d{3})-(\d{4})'</w:t>
      </w:r>
    </w:p>
    <w:p w:rsidR="00B36F78" w:rsidRPr="00A03C8F" w:rsidRDefault="00B36F78" w:rsidP="00B36F78">
      <w:pPr>
        <w:pStyle w:val="ListParagraph"/>
        <w:numPr>
          <w:ilvl w:val="1"/>
          <w:numId w:val="27"/>
        </w:numPr>
      </w:pPr>
      <w:r w:rsidRPr="00A03C8F">
        <w:t xml:space="preserve">This expression is used to detect </w:t>
      </w:r>
      <w:r w:rsidR="00A03C8F" w:rsidRPr="00A03C8F">
        <w:t xml:space="preserve">three (3) numeric digits followed by a dash (“-“) then three more numeric digits followed by another dash and then four (4) numeric digits. </w:t>
      </w:r>
      <w:r w:rsidR="00795837">
        <w:br/>
      </w:r>
      <w:r w:rsidR="00795837">
        <w:rPr>
          <w:i/>
          <w:iCs/>
        </w:rPr>
        <w:t>Note: This pattern is intended to match standard phone numbers.</w:t>
      </w:r>
    </w:p>
    <w:p w:rsidR="000C7EAF" w:rsidRPr="00223D75" w:rsidRDefault="000C7EAF" w:rsidP="000C7EAF">
      <w:pPr>
        <w:pStyle w:val="ListParagraph"/>
        <w:numPr>
          <w:ilvl w:val="1"/>
          <w:numId w:val="27"/>
        </w:numPr>
      </w:pPr>
      <w:r w:rsidRPr="00223D75">
        <w:t>Examples of matches:</w:t>
      </w:r>
    </w:p>
    <w:p w:rsidR="000C7EAF" w:rsidRDefault="000C7EAF" w:rsidP="000C7EAF">
      <w:pPr>
        <w:pStyle w:val="ListParagraph"/>
        <w:numPr>
          <w:ilvl w:val="2"/>
          <w:numId w:val="27"/>
        </w:numPr>
      </w:pPr>
      <w:r>
        <w:t>“</w:t>
      </w:r>
      <w:r w:rsidRPr="000C7EAF">
        <w:t>650-724-1915</w:t>
      </w:r>
      <w:r>
        <w:t>”</w:t>
      </w:r>
    </w:p>
    <w:p w:rsidR="000C7EAF" w:rsidRDefault="000C7EAF" w:rsidP="000C7EAF">
      <w:pPr>
        <w:pStyle w:val="ListParagraph"/>
        <w:numPr>
          <w:ilvl w:val="2"/>
          <w:numId w:val="27"/>
        </w:numPr>
      </w:pPr>
      <w:r>
        <w:t>“</w:t>
      </w:r>
      <w:r w:rsidRPr="000C7EAF">
        <w:t>650-725-3726</w:t>
      </w:r>
      <w:r>
        <w:t>”</w:t>
      </w:r>
    </w:p>
    <w:p w:rsidR="00B36F78" w:rsidRPr="008942E9" w:rsidRDefault="00B36F78" w:rsidP="0030710E">
      <w:pPr>
        <w:pStyle w:val="ListParagraph"/>
        <w:keepNext/>
        <w:numPr>
          <w:ilvl w:val="0"/>
          <w:numId w:val="27"/>
        </w:numPr>
      </w:pPr>
      <w:r w:rsidRPr="008942E9">
        <w:t xml:space="preserve">Run Output: </w:t>
      </w:r>
      <w:r w:rsidR="004863A4">
        <w:t xml:space="preserve">  </w:t>
      </w:r>
      <w:r w:rsidR="00BD37A1" w:rsidRPr="004863A4">
        <w:rPr>
          <w:rFonts w:ascii="Lucida Console" w:hAnsi="Lucida Console"/>
          <w:sz w:val="18"/>
          <w:szCs w:val="18"/>
        </w:rPr>
        <w:t xml:space="preserve">Summary: </w:t>
      </w:r>
      <w:proofErr w:type="spellStart"/>
      <w:r w:rsidR="00BD37A1" w:rsidRPr="004863A4">
        <w:rPr>
          <w:rFonts w:ascii="Lucida Console" w:hAnsi="Lucida Console"/>
          <w:sz w:val="18"/>
          <w:szCs w:val="18"/>
        </w:rPr>
        <w:t>tp</w:t>
      </w:r>
      <w:proofErr w:type="spellEnd"/>
      <w:r w:rsidR="00BD37A1" w:rsidRPr="004863A4">
        <w:rPr>
          <w:rFonts w:ascii="Lucida Console" w:hAnsi="Lucida Console"/>
          <w:sz w:val="18"/>
          <w:szCs w:val="18"/>
        </w:rPr>
        <w:t xml:space="preserve">=54, </w:t>
      </w:r>
      <w:proofErr w:type="spellStart"/>
      <w:r w:rsidR="00BD37A1" w:rsidRPr="004863A4">
        <w:rPr>
          <w:rFonts w:ascii="Lucida Console" w:hAnsi="Lucida Console"/>
          <w:sz w:val="18"/>
          <w:szCs w:val="18"/>
        </w:rPr>
        <w:t>fp</w:t>
      </w:r>
      <w:proofErr w:type="spellEnd"/>
      <w:r w:rsidR="00BD37A1" w:rsidRPr="004863A4">
        <w:rPr>
          <w:rFonts w:ascii="Lucida Console" w:hAnsi="Lucida Console"/>
          <w:sz w:val="18"/>
          <w:szCs w:val="18"/>
        </w:rPr>
        <w:t xml:space="preserve">=1, </w:t>
      </w:r>
      <w:proofErr w:type="spellStart"/>
      <w:r w:rsidR="00BD37A1" w:rsidRPr="004863A4">
        <w:rPr>
          <w:rFonts w:ascii="Lucida Console" w:hAnsi="Lucida Console"/>
          <w:sz w:val="18"/>
          <w:szCs w:val="18"/>
        </w:rPr>
        <w:t>fn</w:t>
      </w:r>
      <w:proofErr w:type="spellEnd"/>
      <w:r w:rsidR="00BD37A1" w:rsidRPr="004863A4">
        <w:rPr>
          <w:rFonts w:ascii="Lucida Console" w:hAnsi="Lucida Console"/>
          <w:sz w:val="18"/>
          <w:szCs w:val="18"/>
        </w:rPr>
        <w:t>=63</w:t>
      </w:r>
    </w:p>
    <w:p w:rsidR="00BD37A1" w:rsidRPr="00BD37A1" w:rsidRDefault="00B36F78" w:rsidP="00BD37A1">
      <w:pPr>
        <w:pStyle w:val="ListParagraph"/>
        <w:numPr>
          <w:ilvl w:val="1"/>
          <w:numId w:val="27"/>
        </w:numPr>
        <w:rPr>
          <w:rFonts w:ascii="Courier New" w:hAnsi="Courier New" w:cs="Courier New"/>
          <w:sz w:val="18"/>
          <w:szCs w:val="20"/>
        </w:rPr>
      </w:pPr>
      <w:r w:rsidRPr="008942E9">
        <w:t>Matches:</w:t>
      </w:r>
      <w:r w:rsidRPr="008942E9">
        <w:br/>
      </w:r>
      <w:r w:rsidR="00BD37A1" w:rsidRPr="00BD37A1">
        <w:rPr>
          <w:rFonts w:ascii="Lucida Console" w:hAnsi="Lucida Console" w:cs="Courier New"/>
          <w:sz w:val="18"/>
          <w:szCs w:val="20"/>
        </w:rPr>
        <w:t>True Positives (54):</w:t>
      </w:r>
      <w:r w:rsidR="00BD37A1" w:rsidRPr="00BD37A1">
        <w:rPr>
          <w:rFonts w:ascii="Courier New" w:hAnsi="Courier New" w:cs="Courier New"/>
          <w:sz w:val="18"/>
          <w:szCs w:val="20"/>
        </w:rPr>
        <w:t xml:space="preserve"> </w:t>
      </w:r>
    </w:p>
    <w:p w:rsidR="00BD37A1" w:rsidRPr="00BD37A1" w:rsidRDefault="00BD37A1" w:rsidP="00BD37A1">
      <w:pPr>
        <w:pStyle w:val="code"/>
        <w:ind w:left="1440"/>
      </w:pPr>
      <w:r w:rsidRPr="00BD37A1">
        <w:t>{('</w:t>
      </w:r>
      <w:proofErr w:type="spellStart"/>
      <w:r w:rsidRPr="00BD37A1">
        <w:t>ashishg</w:t>
      </w:r>
      <w:proofErr w:type="spellEnd"/>
      <w:r w:rsidRPr="00BD37A1">
        <w:t>', 'e', 'ashishg@stanford.edu'),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ashishg</w:t>
      </w:r>
      <w:proofErr w:type="spellEnd"/>
      <w:r w:rsidRPr="00BD37A1">
        <w:t>', 'e', 'rozm@stanford.edu'),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balaji</w:t>
      </w:r>
      <w:proofErr w:type="spellEnd"/>
      <w:r w:rsidRPr="00BD37A1">
        <w:t>', 'e', 'balaji@stanford.edu'),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cheriton</w:t>
      </w:r>
      <w:proofErr w:type="spellEnd"/>
      <w:r w:rsidRPr="00BD37A1">
        <w:t>', 'e', 'cheriton@cs.stanford.edu'),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cheriton</w:t>
      </w:r>
      <w:proofErr w:type="spellEnd"/>
      <w:r w:rsidRPr="00BD37A1">
        <w:t>', 'e', 'uma@cs.stanford.edu'),</w:t>
      </w:r>
    </w:p>
    <w:p w:rsidR="00BD37A1" w:rsidRPr="00BD37A1" w:rsidRDefault="00BD37A1" w:rsidP="00BD37A1">
      <w:pPr>
        <w:pStyle w:val="code"/>
        <w:ind w:left="1440"/>
        <w:rPr>
          <w:color w:val="00B050"/>
        </w:rPr>
      </w:pPr>
      <w:r w:rsidRPr="00BD37A1">
        <w:t xml:space="preserve"> </w:t>
      </w:r>
      <w:r w:rsidRPr="00BD37A1">
        <w:rPr>
          <w:color w:val="00B050"/>
        </w:rPr>
        <w:t>('</w:t>
      </w:r>
      <w:proofErr w:type="spellStart"/>
      <w:r w:rsidRPr="00BD37A1">
        <w:rPr>
          <w:color w:val="00B050"/>
        </w:rPr>
        <w:t>cheriton</w:t>
      </w:r>
      <w:proofErr w:type="spellEnd"/>
      <w:r w:rsidRPr="00BD37A1">
        <w:rPr>
          <w:color w:val="00B050"/>
        </w:rPr>
        <w:t>', 'p', '650-723-1131'),</w:t>
      </w:r>
    </w:p>
    <w:p w:rsidR="00BD37A1" w:rsidRPr="00BD37A1" w:rsidRDefault="00BD37A1" w:rsidP="00BD37A1">
      <w:pPr>
        <w:pStyle w:val="code"/>
        <w:ind w:left="1440"/>
        <w:rPr>
          <w:color w:val="00B050"/>
        </w:rPr>
      </w:pPr>
      <w:r w:rsidRPr="00BD37A1">
        <w:rPr>
          <w:color w:val="00B050"/>
        </w:rPr>
        <w:t xml:space="preserve"> ('</w:t>
      </w:r>
      <w:proofErr w:type="spellStart"/>
      <w:r w:rsidRPr="00BD37A1">
        <w:rPr>
          <w:color w:val="00B050"/>
        </w:rPr>
        <w:t>cheriton</w:t>
      </w:r>
      <w:proofErr w:type="spellEnd"/>
      <w:r w:rsidRPr="00BD37A1">
        <w:rPr>
          <w:color w:val="00B050"/>
        </w:rPr>
        <w:t>', 'p', '650-725-3726'),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dabo</w:t>
      </w:r>
      <w:proofErr w:type="spellEnd"/>
      <w:r w:rsidRPr="00BD37A1">
        <w:t>', 'e', 'dabo@cs.stanford.edu'),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engler</w:t>
      </w:r>
      <w:proofErr w:type="spellEnd"/>
      <w:r w:rsidRPr="00BD37A1">
        <w:t>', 'e', 'engler@lcs.mit.edu'),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engler</w:t>
      </w:r>
      <w:proofErr w:type="spellEnd"/>
      <w:r w:rsidRPr="00BD37A1">
        <w:t>', 'e', 'engler@stanford.edu'),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eroberts</w:t>
      </w:r>
      <w:proofErr w:type="spellEnd"/>
      <w:r w:rsidRPr="00BD37A1">
        <w:t>', 'e', 'eroberts@cs.stanford.edu'),</w:t>
      </w:r>
    </w:p>
    <w:p w:rsidR="00BD37A1" w:rsidRPr="00D57B32" w:rsidRDefault="00BD37A1" w:rsidP="00BD37A1">
      <w:pPr>
        <w:pStyle w:val="code"/>
        <w:ind w:left="1440"/>
        <w:rPr>
          <w:color w:val="00B050"/>
        </w:rPr>
      </w:pPr>
      <w:r w:rsidRPr="00D57B32">
        <w:rPr>
          <w:color w:val="00B050"/>
        </w:rPr>
        <w:t xml:space="preserve"> ('</w:t>
      </w:r>
      <w:proofErr w:type="spellStart"/>
      <w:r w:rsidRPr="00D57B32">
        <w:rPr>
          <w:color w:val="00B050"/>
        </w:rPr>
        <w:t>eroberts</w:t>
      </w:r>
      <w:proofErr w:type="spellEnd"/>
      <w:r w:rsidRPr="00D57B32">
        <w:rPr>
          <w:color w:val="00B050"/>
        </w:rPr>
        <w:t>', 'p', '650-723-3642'),</w:t>
      </w:r>
    </w:p>
    <w:p w:rsidR="00BD37A1" w:rsidRPr="00D57B32" w:rsidRDefault="00BD37A1" w:rsidP="00BD37A1">
      <w:pPr>
        <w:pStyle w:val="code"/>
        <w:ind w:left="1440"/>
        <w:rPr>
          <w:color w:val="00B050"/>
        </w:rPr>
      </w:pPr>
      <w:r w:rsidRPr="00D57B32">
        <w:rPr>
          <w:color w:val="00B050"/>
        </w:rPr>
        <w:t xml:space="preserve"> ('</w:t>
      </w:r>
      <w:proofErr w:type="spellStart"/>
      <w:r w:rsidRPr="00D57B32">
        <w:rPr>
          <w:color w:val="00B050"/>
        </w:rPr>
        <w:t>eroberts</w:t>
      </w:r>
      <w:proofErr w:type="spellEnd"/>
      <w:r w:rsidRPr="00D57B32">
        <w:rPr>
          <w:color w:val="00B050"/>
        </w:rPr>
        <w:t>', 'p', '650-723-6092'),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fedkiw</w:t>
      </w:r>
      <w:proofErr w:type="spellEnd"/>
      <w:r w:rsidRPr="00BD37A1">
        <w:t>', 'e', 'fedkiw@cs.stanford.edu'),</w:t>
      </w:r>
    </w:p>
    <w:p w:rsidR="00BD37A1" w:rsidRPr="00D57B32" w:rsidRDefault="00BD37A1" w:rsidP="00BD37A1">
      <w:pPr>
        <w:pStyle w:val="code"/>
        <w:ind w:left="1440"/>
        <w:rPr>
          <w:color w:val="00B050"/>
        </w:rPr>
      </w:pPr>
      <w:r w:rsidRPr="00D57B32">
        <w:rPr>
          <w:color w:val="00B050"/>
        </w:rPr>
        <w:t xml:space="preserve"> ('</w:t>
      </w:r>
      <w:proofErr w:type="spellStart"/>
      <w:r w:rsidRPr="00D57B32">
        <w:rPr>
          <w:color w:val="00B050"/>
        </w:rPr>
        <w:t>hager</w:t>
      </w:r>
      <w:proofErr w:type="spellEnd"/>
      <w:r w:rsidRPr="00D57B32">
        <w:rPr>
          <w:color w:val="00B050"/>
        </w:rPr>
        <w:t>', 'p', '410-516-8000'),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hanrahan</w:t>
      </w:r>
      <w:proofErr w:type="spellEnd"/>
      <w:r w:rsidRPr="00BD37A1">
        <w:t>', 'e', 'hanrahan@cs.stanford.edu'),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kosecka</w:t>
      </w:r>
      <w:proofErr w:type="spellEnd"/>
      <w:r w:rsidRPr="00BD37A1">
        <w:t>', 'e', 'kosecka@cs.gmu.edu'),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kunle</w:t>
      </w:r>
      <w:proofErr w:type="spellEnd"/>
      <w:r w:rsidRPr="00BD37A1">
        <w:t>', 'e', 'darlene@csl.stanford.edu'),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kunle</w:t>
      </w:r>
      <w:proofErr w:type="spellEnd"/>
      <w:r w:rsidRPr="00BD37A1">
        <w:t>', 'e', 'kunle@ogun.stanford.edu'),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('lam', 'e', 'lam@cs.stanford.edu'),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latombe</w:t>
      </w:r>
      <w:proofErr w:type="spellEnd"/>
      <w:r w:rsidRPr="00BD37A1">
        <w:t>', 'e', 'asandra@cs.stanford.edu'),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latombe</w:t>
      </w:r>
      <w:proofErr w:type="spellEnd"/>
      <w:r w:rsidRPr="00BD37A1">
        <w:t>', 'e', 'latombe@cs.stanford.edu'),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latombe</w:t>
      </w:r>
      <w:proofErr w:type="spellEnd"/>
      <w:r w:rsidRPr="00BD37A1">
        <w:t>', 'e', 'liliana@cs.stanford.edu'),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levoy</w:t>
      </w:r>
      <w:proofErr w:type="spellEnd"/>
      <w:r w:rsidRPr="00BD37A1">
        <w:t>', 'e', 'ada@graphics.stanford.edu'),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levoy</w:t>
      </w:r>
      <w:proofErr w:type="spellEnd"/>
      <w:r w:rsidRPr="00BD37A1">
        <w:t>', 'e', 'melissa@graphics.stanford.edu'),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('manning', 'e', 'dbarros@cs.stanford.edu'),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('manning', 'e', 'manning@cs.stanford.edu'),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nass</w:t>
      </w:r>
      <w:proofErr w:type="spellEnd"/>
      <w:r w:rsidRPr="00BD37A1">
        <w:t>', 'e', 'nass@stanford.edu'),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('nick', 'e', 'nick.parlante@cs.stanford.edu'),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psyoung</w:t>
      </w:r>
      <w:proofErr w:type="spellEnd"/>
      <w:r w:rsidRPr="00BD37A1">
        <w:t>', 'e', 'patrick.young@stanford.edu'),</w:t>
      </w:r>
    </w:p>
    <w:p w:rsidR="00BD37A1" w:rsidRPr="00D57B32" w:rsidRDefault="00BD37A1" w:rsidP="00BD37A1">
      <w:pPr>
        <w:pStyle w:val="code"/>
        <w:ind w:left="1440"/>
        <w:rPr>
          <w:color w:val="00B050"/>
        </w:rPr>
      </w:pPr>
      <w:r w:rsidRPr="00D57B32">
        <w:rPr>
          <w:color w:val="00B050"/>
        </w:rPr>
        <w:t xml:space="preserve"> ('</w:t>
      </w:r>
      <w:proofErr w:type="spellStart"/>
      <w:r w:rsidRPr="00D57B32">
        <w:rPr>
          <w:color w:val="00B050"/>
        </w:rPr>
        <w:t>rajeev</w:t>
      </w:r>
      <w:proofErr w:type="spellEnd"/>
      <w:r w:rsidRPr="00D57B32">
        <w:rPr>
          <w:color w:val="00B050"/>
        </w:rPr>
        <w:t>', 'p', '650-723-4377'),</w:t>
      </w:r>
    </w:p>
    <w:p w:rsidR="00BD37A1" w:rsidRPr="00D57B32" w:rsidRDefault="00BD37A1" w:rsidP="00BD37A1">
      <w:pPr>
        <w:pStyle w:val="code"/>
        <w:ind w:left="1440"/>
        <w:rPr>
          <w:color w:val="00B050"/>
        </w:rPr>
      </w:pPr>
      <w:r w:rsidRPr="00D57B32">
        <w:rPr>
          <w:color w:val="00B050"/>
        </w:rPr>
        <w:t xml:space="preserve"> ('</w:t>
      </w:r>
      <w:proofErr w:type="spellStart"/>
      <w:r w:rsidRPr="00D57B32">
        <w:rPr>
          <w:color w:val="00B050"/>
        </w:rPr>
        <w:t>rajeev</w:t>
      </w:r>
      <w:proofErr w:type="spellEnd"/>
      <w:r w:rsidRPr="00D57B32">
        <w:rPr>
          <w:color w:val="00B050"/>
        </w:rPr>
        <w:t>', 'p', '650-723-6045'),</w:t>
      </w:r>
    </w:p>
    <w:p w:rsidR="00BD37A1" w:rsidRPr="00D57B32" w:rsidRDefault="00BD37A1" w:rsidP="00BD37A1">
      <w:pPr>
        <w:pStyle w:val="code"/>
        <w:ind w:left="1440"/>
        <w:rPr>
          <w:color w:val="00B050"/>
        </w:rPr>
      </w:pPr>
      <w:r w:rsidRPr="00D57B32">
        <w:rPr>
          <w:color w:val="00B050"/>
        </w:rPr>
        <w:lastRenderedPageBreak/>
        <w:t xml:space="preserve"> ('</w:t>
      </w:r>
      <w:proofErr w:type="spellStart"/>
      <w:r w:rsidRPr="00D57B32">
        <w:rPr>
          <w:color w:val="00B050"/>
        </w:rPr>
        <w:t>rajeev</w:t>
      </w:r>
      <w:proofErr w:type="spellEnd"/>
      <w:r w:rsidRPr="00D57B32">
        <w:rPr>
          <w:color w:val="00B050"/>
        </w:rPr>
        <w:t>', 'p', '650-725-4671'),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rinard</w:t>
      </w:r>
      <w:proofErr w:type="spellEnd"/>
      <w:r w:rsidRPr="00BD37A1">
        <w:t>', 'e', 'rinard@lcs.mit.edu'),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shoham</w:t>
      </w:r>
      <w:proofErr w:type="spellEnd"/>
      <w:r w:rsidRPr="00BD37A1">
        <w:t>', 'e', 'shoham@stanford.edu'),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subh</w:t>
      </w:r>
      <w:proofErr w:type="spellEnd"/>
      <w:r w:rsidRPr="00BD37A1">
        <w:t>', 'e', 'subh@stanford.edu'),</w:t>
      </w:r>
    </w:p>
    <w:p w:rsidR="00BD37A1" w:rsidRPr="00D57B32" w:rsidRDefault="00BD37A1" w:rsidP="00BD37A1">
      <w:pPr>
        <w:pStyle w:val="code"/>
        <w:ind w:left="1440"/>
        <w:rPr>
          <w:color w:val="00B050"/>
        </w:rPr>
      </w:pPr>
      <w:r w:rsidRPr="00D57B32">
        <w:rPr>
          <w:color w:val="00B050"/>
        </w:rPr>
        <w:t xml:space="preserve"> ('</w:t>
      </w:r>
      <w:proofErr w:type="spellStart"/>
      <w:r w:rsidRPr="00D57B32">
        <w:rPr>
          <w:color w:val="00B050"/>
        </w:rPr>
        <w:t>subh</w:t>
      </w:r>
      <w:proofErr w:type="spellEnd"/>
      <w:r w:rsidRPr="00D57B32">
        <w:rPr>
          <w:color w:val="00B050"/>
        </w:rPr>
        <w:t>', 'p', '650-724-1915'),</w:t>
      </w:r>
    </w:p>
    <w:p w:rsidR="00BD37A1" w:rsidRPr="00D57B32" w:rsidRDefault="00BD37A1" w:rsidP="00BD37A1">
      <w:pPr>
        <w:pStyle w:val="code"/>
        <w:ind w:left="1440"/>
        <w:rPr>
          <w:color w:val="00B050"/>
        </w:rPr>
      </w:pPr>
      <w:r w:rsidRPr="00D57B32">
        <w:rPr>
          <w:color w:val="00B050"/>
        </w:rPr>
        <w:t xml:space="preserve"> ('</w:t>
      </w:r>
      <w:proofErr w:type="spellStart"/>
      <w:r w:rsidRPr="00D57B32">
        <w:rPr>
          <w:color w:val="00B050"/>
        </w:rPr>
        <w:t>subh</w:t>
      </w:r>
      <w:proofErr w:type="spellEnd"/>
      <w:r w:rsidRPr="00D57B32">
        <w:rPr>
          <w:color w:val="00B050"/>
        </w:rPr>
        <w:t>', 'p', '650-725-3726'),</w:t>
      </w:r>
    </w:p>
    <w:p w:rsidR="00BD37A1" w:rsidRPr="00D57B32" w:rsidRDefault="00BD37A1" w:rsidP="00BD37A1">
      <w:pPr>
        <w:pStyle w:val="code"/>
        <w:ind w:left="1440"/>
        <w:rPr>
          <w:color w:val="00B050"/>
        </w:rPr>
      </w:pPr>
      <w:r w:rsidRPr="00D57B32">
        <w:rPr>
          <w:color w:val="00B050"/>
        </w:rPr>
        <w:t xml:space="preserve"> ('</w:t>
      </w:r>
      <w:proofErr w:type="spellStart"/>
      <w:r w:rsidRPr="00D57B32">
        <w:rPr>
          <w:color w:val="00B050"/>
        </w:rPr>
        <w:t>subh</w:t>
      </w:r>
      <w:proofErr w:type="spellEnd"/>
      <w:r w:rsidRPr="00D57B32">
        <w:rPr>
          <w:color w:val="00B050"/>
        </w:rPr>
        <w:t>', 'p', '650-725-6949'),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thm</w:t>
      </w:r>
      <w:proofErr w:type="spellEnd"/>
      <w:r w:rsidRPr="00BD37A1">
        <w:t>', 'e', 'pkrokel@stanford.edu'),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ullman</w:t>
      </w:r>
      <w:proofErr w:type="spellEnd"/>
      <w:r w:rsidRPr="00BD37A1">
        <w:t>', 'e', 'ullman@cs.stanford.edu'),</w:t>
      </w:r>
    </w:p>
    <w:p w:rsidR="00BD37A1" w:rsidRPr="00D57B32" w:rsidRDefault="00BD37A1" w:rsidP="00BD37A1">
      <w:pPr>
        <w:pStyle w:val="code"/>
        <w:ind w:left="1440"/>
        <w:rPr>
          <w:color w:val="00B050"/>
        </w:rPr>
      </w:pPr>
      <w:r w:rsidRPr="00D57B32">
        <w:rPr>
          <w:color w:val="00B050"/>
        </w:rPr>
        <w:t xml:space="preserve"> ('</w:t>
      </w:r>
      <w:proofErr w:type="spellStart"/>
      <w:r w:rsidRPr="00D57B32">
        <w:rPr>
          <w:color w:val="00B050"/>
        </w:rPr>
        <w:t>ullman</w:t>
      </w:r>
      <w:proofErr w:type="spellEnd"/>
      <w:r w:rsidRPr="00D57B32">
        <w:rPr>
          <w:color w:val="00B050"/>
        </w:rPr>
        <w:t>', 'p', '650-494-8016'),</w:t>
      </w:r>
    </w:p>
    <w:p w:rsidR="00BD37A1" w:rsidRPr="00D57B32" w:rsidRDefault="00BD37A1" w:rsidP="00BD37A1">
      <w:pPr>
        <w:pStyle w:val="code"/>
        <w:ind w:left="1440"/>
        <w:rPr>
          <w:color w:val="00B050"/>
        </w:rPr>
      </w:pPr>
      <w:r w:rsidRPr="00D57B32">
        <w:rPr>
          <w:color w:val="00B050"/>
        </w:rPr>
        <w:t xml:space="preserve"> ('</w:t>
      </w:r>
      <w:proofErr w:type="spellStart"/>
      <w:r w:rsidRPr="00D57B32">
        <w:rPr>
          <w:color w:val="00B050"/>
        </w:rPr>
        <w:t>ullman</w:t>
      </w:r>
      <w:proofErr w:type="spellEnd"/>
      <w:r w:rsidRPr="00D57B32">
        <w:rPr>
          <w:color w:val="00B050"/>
        </w:rPr>
        <w:t>', 'p', '650-725-2588'),</w:t>
      </w:r>
    </w:p>
    <w:p w:rsidR="00BD37A1" w:rsidRPr="00D57B32" w:rsidRDefault="00BD37A1" w:rsidP="00BD37A1">
      <w:pPr>
        <w:pStyle w:val="code"/>
        <w:ind w:left="1440"/>
        <w:rPr>
          <w:color w:val="00B050"/>
        </w:rPr>
      </w:pPr>
      <w:r w:rsidRPr="00D57B32">
        <w:rPr>
          <w:color w:val="00B050"/>
        </w:rPr>
        <w:t xml:space="preserve"> ('</w:t>
      </w:r>
      <w:proofErr w:type="spellStart"/>
      <w:r w:rsidRPr="00D57B32">
        <w:rPr>
          <w:color w:val="00B050"/>
        </w:rPr>
        <w:t>ullman</w:t>
      </w:r>
      <w:proofErr w:type="spellEnd"/>
      <w:r w:rsidRPr="00D57B32">
        <w:rPr>
          <w:color w:val="00B050"/>
        </w:rPr>
        <w:t>', 'p', '650-725-4802'),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vladlen</w:t>
      </w:r>
      <w:proofErr w:type="spellEnd"/>
      <w:r w:rsidRPr="00BD37A1">
        <w:t>', 'e', 'vladlen@stanford.edu'),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widom</w:t>
      </w:r>
      <w:proofErr w:type="spellEnd"/>
      <w:r w:rsidRPr="00BD37A1">
        <w:t>', 'e', 'siroker@cs.stanford.edu'),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widom</w:t>
      </w:r>
      <w:proofErr w:type="spellEnd"/>
      <w:r w:rsidRPr="00BD37A1">
        <w:t>', 'e', 'widom@cs.stanford.edu'),</w:t>
      </w:r>
    </w:p>
    <w:p w:rsidR="00BD37A1" w:rsidRPr="00D57B32" w:rsidRDefault="00BD37A1" w:rsidP="00BD37A1">
      <w:pPr>
        <w:pStyle w:val="code"/>
        <w:ind w:left="1440"/>
        <w:rPr>
          <w:color w:val="00B050"/>
        </w:rPr>
      </w:pPr>
      <w:r w:rsidRPr="00D57B32">
        <w:rPr>
          <w:color w:val="00B050"/>
        </w:rPr>
        <w:t xml:space="preserve"> ('</w:t>
      </w:r>
      <w:proofErr w:type="spellStart"/>
      <w:r w:rsidRPr="00D57B32">
        <w:rPr>
          <w:color w:val="00B050"/>
        </w:rPr>
        <w:t>widom</w:t>
      </w:r>
      <w:proofErr w:type="spellEnd"/>
      <w:r w:rsidRPr="00D57B32">
        <w:rPr>
          <w:color w:val="00B050"/>
        </w:rPr>
        <w:t>', 'p', '650-723-0872'),</w:t>
      </w:r>
    </w:p>
    <w:p w:rsidR="00BD37A1" w:rsidRPr="00D57B32" w:rsidRDefault="00BD37A1" w:rsidP="00BD37A1">
      <w:pPr>
        <w:pStyle w:val="code"/>
        <w:ind w:left="1440"/>
        <w:rPr>
          <w:color w:val="00B050"/>
        </w:rPr>
      </w:pPr>
      <w:r w:rsidRPr="00D57B32">
        <w:rPr>
          <w:color w:val="00B050"/>
        </w:rPr>
        <w:t xml:space="preserve"> ('</w:t>
      </w:r>
      <w:proofErr w:type="spellStart"/>
      <w:r w:rsidRPr="00D57B32">
        <w:rPr>
          <w:color w:val="00B050"/>
        </w:rPr>
        <w:t>widom</w:t>
      </w:r>
      <w:proofErr w:type="spellEnd"/>
      <w:r w:rsidRPr="00D57B32">
        <w:rPr>
          <w:color w:val="00B050"/>
        </w:rPr>
        <w:t>', 'p', '650-723-7690'),</w:t>
      </w:r>
    </w:p>
    <w:p w:rsidR="00BD37A1" w:rsidRPr="00D57B32" w:rsidRDefault="00BD37A1" w:rsidP="00BD37A1">
      <w:pPr>
        <w:pStyle w:val="code"/>
        <w:ind w:left="1440"/>
        <w:rPr>
          <w:color w:val="00B050"/>
        </w:rPr>
      </w:pPr>
      <w:r w:rsidRPr="00D57B32">
        <w:rPr>
          <w:color w:val="00B050"/>
        </w:rPr>
        <w:t xml:space="preserve"> ('</w:t>
      </w:r>
      <w:proofErr w:type="spellStart"/>
      <w:r w:rsidRPr="00D57B32">
        <w:rPr>
          <w:color w:val="00B050"/>
        </w:rPr>
        <w:t>widom</w:t>
      </w:r>
      <w:proofErr w:type="spellEnd"/>
      <w:r w:rsidRPr="00D57B32">
        <w:rPr>
          <w:color w:val="00B050"/>
        </w:rPr>
        <w:t>', 'p', '650-725-2588'),</w:t>
      </w:r>
    </w:p>
    <w:p w:rsidR="00BD37A1" w:rsidRPr="00BD37A1" w:rsidRDefault="00BD37A1" w:rsidP="00BD37A1">
      <w:pPr>
        <w:pStyle w:val="code"/>
        <w:ind w:left="1440"/>
      </w:pPr>
      <w:r w:rsidRPr="00BD37A1">
        <w:t xml:space="preserve"> ('</w:t>
      </w:r>
      <w:proofErr w:type="spellStart"/>
      <w:r w:rsidRPr="00BD37A1">
        <w:t>zelenski</w:t>
      </w:r>
      <w:proofErr w:type="spellEnd"/>
      <w:r w:rsidRPr="00BD37A1">
        <w:t>', 'e', 'zelenski@cs.stanford.edu'),</w:t>
      </w:r>
    </w:p>
    <w:p w:rsidR="00BD37A1" w:rsidRPr="00D57B32" w:rsidRDefault="00BD37A1" w:rsidP="00BD37A1">
      <w:pPr>
        <w:pStyle w:val="code"/>
        <w:ind w:left="1440"/>
        <w:rPr>
          <w:color w:val="00B050"/>
        </w:rPr>
      </w:pPr>
      <w:r w:rsidRPr="00D57B32">
        <w:rPr>
          <w:color w:val="00B050"/>
        </w:rPr>
        <w:t xml:space="preserve"> ('</w:t>
      </w:r>
      <w:proofErr w:type="spellStart"/>
      <w:r w:rsidRPr="00D57B32">
        <w:rPr>
          <w:color w:val="00B050"/>
        </w:rPr>
        <w:t>zelenski</w:t>
      </w:r>
      <w:proofErr w:type="spellEnd"/>
      <w:r w:rsidRPr="00D57B32">
        <w:rPr>
          <w:color w:val="00B050"/>
        </w:rPr>
        <w:t>', 'p', '650-723-6092'),</w:t>
      </w:r>
    </w:p>
    <w:p w:rsidR="00BD37A1" w:rsidRPr="00D57B32" w:rsidRDefault="00BD37A1" w:rsidP="00BD37A1">
      <w:pPr>
        <w:pStyle w:val="code"/>
        <w:ind w:left="1440"/>
        <w:rPr>
          <w:color w:val="00B050"/>
        </w:rPr>
      </w:pPr>
      <w:r w:rsidRPr="00D57B32">
        <w:rPr>
          <w:color w:val="00B050"/>
        </w:rPr>
        <w:t xml:space="preserve"> ('</w:t>
      </w:r>
      <w:proofErr w:type="spellStart"/>
      <w:r w:rsidRPr="00D57B32">
        <w:rPr>
          <w:color w:val="00B050"/>
        </w:rPr>
        <w:t>zelenski</w:t>
      </w:r>
      <w:proofErr w:type="spellEnd"/>
      <w:r w:rsidRPr="00D57B32">
        <w:rPr>
          <w:color w:val="00B050"/>
        </w:rPr>
        <w:t>', 'p', '650-725-8596'),</w:t>
      </w:r>
    </w:p>
    <w:p w:rsidR="00B36F78" w:rsidRPr="008942E9" w:rsidRDefault="00BD37A1" w:rsidP="00BD37A1">
      <w:pPr>
        <w:pStyle w:val="code"/>
        <w:ind w:left="1440"/>
        <w:rPr>
          <w:rFonts w:ascii="Cambria" w:hAnsi="Cambria"/>
          <w:sz w:val="22"/>
        </w:rPr>
      </w:pPr>
      <w:r w:rsidRPr="00BD37A1">
        <w:t xml:space="preserve"> ('</w:t>
      </w:r>
      <w:proofErr w:type="spellStart"/>
      <w:r w:rsidRPr="00BD37A1">
        <w:t>zm</w:t>
      </w:r>
      <w:proofErr w:type="spellEnd"/>
      <w:r w:rsidRPr="00BD37A1">
        <w:t>', 'e', 'manna@cs.stanford.edu')}</w:t>
      </w:r>
    </w:p>
    <w:p w:rsidR="00B36F78" w:rsidRDefault="00B36F78" w:rsidP="00B36F78">
      <w:pPr>
        <w:pStyle w:val="Heading3"/>
      </w:pPr>
      <w:r w:rsidRPr="008942E9">
        <w:t>Iteration 2</w:t>
      </w:r>
    </w:p>
    <w:p w:rsidR="002E29DC" w:rsidRDefault="002E29DC" w:rsidP="00B36F78">
      <w:r>
        <w:t>After a solid improvement with the first iteration of phone number matches, another regular expression was used:</w:t>
      </w:r>
    </w:p>
    <w:p w:rsidR="00B36F78" w:rsidRPr="006425BE" w:rsidRDefault="00B36F78" w:rsidP="00B36F78">
      <w:pPr>
        <w:pStyle w:val="ListParagraph"/>
        <w:numPr>
          <w:ilvl w:val="0"/>
          <w:numId w:val="27"/>
        </w:numPr>
      </w:pPr>
      <w:r w:rsidRPr="006425BE">
        <w:t xml:space="preserve">Pattern appended: </w:t>
      </w:r>
      <w:r w:rsidR="006425BE" w:rsidRPr="004863A4">
        <w:rPr>
          <w:rFonts w:ascii="Lucida Console" w:hAnsi="Lucida Console"/>
          <w:sz w:val="18"/>
          <w:szCs w:val="18"/>
        </w:rPr>
        <w:t>r'.+(\d{3}).[^0-9](\d{3})[^0-9](\d{4})'</w:t>
      </w:r>
    </w:p>
    <w:p w:rsidR="00B36F78" w:rsidRPr="00A93A7F" w:rsidRDefault="00B36F78" w:rsidP="00B36F78">
      <w:pPr>
        <w:pStyle w:val="ListParagraph"/>
        <w:numPr>
          <w:ilvl w:val="1"/>
          <w:numId w:val="27"/>
        </w:numPr>
        <w:rPr>
          <w:color w:val="auto"/>
        </w:rPr>
      </w:pPr>
      <w:r w:rsidRPr="00A93A7F">
        <w:rPr>
          <w:color w:val="auto"/>
        </w:rPr>
        <w:t>This</w:t>
      </w:r>
      <w:r w:rsidR="006425BE" w:rsidRPr="00A93A7F">
        <w:rPr>
          <w:color w:val="auto"/>
        </w:rPr>
        <w:t xml:space="preserve"> raw</w:t>
      </w:r>
      <w:r w:rsidRPr="00A93A7F">
        <w:rPr>
          <w:color w:val="auto"/>
        </w:rPr>
        <w:t xml:space="preserve"> expression is used to detect </w:t>
      </w:r>
      <w:r w:rsidR="00A93A7F" w:rsidRPr="00A93A7F">
        <w:rPr>
          <w:color w:val="auto"/>
        </w:rPr>
        <w:t>any character (one or unlimited) except line terminators</w:t>
      </w:r>
      <w:r w:rsidR="006425BE" w:rsidRPr="00A93A7F">
        <w:rPr>
          <w:color w:val="auto"/>
        </w:rPr>
        <w:t xml:space="preserve"> followed by three (3) numeric digits</w:t>
      </w:r>
      <w:r w:rsidR="00A93A7F" w:rsidRPr="00A93A7F">
        <w:rPr>
          <w:color w:val="auto"/>
        </w:rPr>
        <w:t xml:space="preserve"> (0-9) followed any character (one or unlimited) except line terminators but not a numeric digit between 0 and 9, followed by 3 more numeric digits, a single character that is not 0 through 9 and then 4 numeric characters</w:t>
      </w:r>
      <w:r w:rsidRPr="00A93A7F">
        <w:rPr>
          <w:color w:val="auto"/>
        </w:rPr>
        <w:t>.</w:t>
      </w:r>
      <w:r w:rsidR="00A93A7F" w:rsidRPr="00A93A7F">
        <w:rPr>
          <w:color w:val="auto"/>
        </w:rPr>
        <w:br/>
      </w:r>
      <w:r w:rsidR="00A93A7F" w:rsidRPr="00A93A7F">
        <w:rPr>
          <w:i/>
          <w:iCs/>
          <w:color w:val="auto"/>
        </w:rPr>
        <w:t>Note:.</w:t>
      </w:r>
      <w:r w:rsidR="007210D2">
        <w:rPr>
          <w:i/>
          <w:iCs/>
          <w:color w:val="auto"/>
        </w:rPr>
        <w:t xml:space="preserve"> Lots of new matches</w:t>
      </w:r>
      <w:r w:rsidR="00816708">
        <w:rPr>
          <w:i/>
          <w:iCs/>
          <w:color w:val="auto"/>
        </w:rPr>
        <w:t xml:space="preserve"> (40 additional).</w:t>
      </w:r>
    </w:p>
    <w:p w:rsidR="0047591F" w:rsidRPr="00223D75" w:rsidRDefault="0047591F" w:rsidP="0047591F">
      <w:pPr>
        <w:pStyle w:val="ListParagraph"/>
        <w:numPr>
          <w:ilvl w:val="1"/>
          <w:numId w:val="27"/>
        </w:numPr>
      </w:pPr>
      <w:r w:rsidRPr="00223D75">
        <w:t>Examples of matches:</w:t>
      </w:r>
    </w:p>
    <w:p w:rsidR="0047591F" w:rsidRDefault="0047591F" w:rsidP="0047591F">
      <w:pPr>
        <w:pStyle w:val="ListParagraph"/>
        <w:numPr>
          <w:ilvl w:val="2"/>
          <w:numId w:val="27"/>
        </w:numPr>
      </w:pPr>
      <w:r>
        <w:t>“</w:t>
      </w:r>
      <w:r w:rsidRPr="0047591F">
        <w:t>(650) 724-6354</w:t>
      </w:r>
      <w:r>
        <w:t>”</w:t>
      </w:r>
    </w:p>
    <w:p w:rsidR="0047591F" w:rsidRDefault="0047591F" w:rsidP="0047591F">
      <w:pPr>
        <w:pStyle w:val="ListParagraph"/>
        <w:numPr>
          <w:ilvl w:val="2"/>
          <w:numId w:val="27"/>
        </w:numPr>
      </w:pPr>
      <w:r>
        <w:t>“</w:t>
      </w:r>
      <w:r w:rsidRPr="0047591F">
        <w:t>(650) 724-364</w:t>
      </w:r>
      <w:r>
        <w:t>8”</w:t>
      </w:r>
    </w:p>
    <w:p w:rsidR="00026C8B" w:rsidRPr="008942E9" w:rsidRDefault="00026C8B" w:rsidP="00026C8B">
      <w:pPr>
        <w:pStyle w:val="ListParagraph"/>
        <w:numPr>
          <w:ilvl w:val="0"/>
          <w:numId w:val="27"/>
        </w:numPr>
      </w:pPr>
      <w:r w:rsidRPr="008942E9">
        <w:t xml:space="preserve">Run Output: </w:t>
      </w:r>
      <w:r w:rsidR="004863A4">
        <w:t xml:space="preserve"> </w:t>
      </w:r>
      <w:r w:rsidR="00E10BF1" w:rsidRPr="004863A4">
        <w:rPr>
          <w:rFonts w:ascii="Lucida Console" w:hAnsi="Lucida Console"/>
          <w:sz w:val="18"/>
          <w:szCs w:val="20"/>
        </w:rPr>
        <w:t xml:space="preserve">Summary: </w:t>
      </w:r>
      <w:proofErr w:type="spellStart"/>
      <w:r w:rsidR="00E10BF1" w:rsidRPr="004863A4">
        <w:rPr>
          <w:rFonts w:ascii="Lucida Console" w:hAnsi="Lucida Console"/>
          <w:sz w:val="18"/>
          <w:szCs w:val="20"/>
        </w:rPr>
        <w:t>tp</w:t>
      </w:r>
      <w:proofErr w:type="spellEnd"/>
      <w:r w:rsidR="00E10BF1" w:rsidRPr="004863A4">
        <w:rPr>
          <w:rFonts w:ascii="Lucida Console" w:hAnsi="Lucida Console"/>
          <w:sz w:val="18"/>
          <w:szCs w:val="20"/>
        </w:rPr>
        <w:t xml:space="preserve">=94, </w:t>
      </w:r>
      <w:proofErr w:type="spellStart"/>
      <w:r w:rsidR="00E10BF1" w:rsidRPr="004863A4">
        <w:rPr>
          <w:rFonts w:ascii="Lucida Console" w:hAnsi="Lucida Console"/>
          <w:sz w:val="18"/>
          <w:szCs w:val="20"/>
        </w:rPr>
        <w:t>fp</w:t>
      </w:r>
      <w:proofErr w:type="spellEnd"/>
      <w:r w:rsidR="00E10BF1" w:rsidRPr="004863A4">
        <w:rPr>
          <w:rFonts w:ascii="Lucida Console" w:hAnsi="Lucida Console"/>
          <w:sz w:val="18"/>
          <w:szCs w:val="20"/>
        </w:rPr>
        <w:t xml:space="preserve">=1, </w:t>
      </w:r>
      <w:proofErr w:type="spellStart"/>
      <w:r w:rsidR="00E10BF1" w:rsidRPr="004863A4">
        <w:rPr>
          <w:rFonts w:ascii="Lucida Console" w:hAnsi="Lucida Console"/>
          <w:sz w:val="18"/>
          <w:szCs w:val="20"/>
        </w:rPr>
        <w:t>fn</w:t>
      </w:r>
      <w:proofErr w:type="spellEnd"/>
      <w:r w:rsidR="00E10BF1" w:rsidRPr="004863A4">
        <w:rPr>
          <w:rFonts w:ascii="Lucida Console" w:hAnsi="Lucida Console"/>
          <w:sz w:val="18"/>
          <w:szCs w:val="20"/>
        </w:rPr>
        <w:t>=23</w:t>
      </w:r>
    </w:p>
    <w:p w:rsidR="00E10BF1" w:rsidRPr="00382067" w:rsidRDefault="00026C8B" w:rsidP="00E10BF1">
      <w:pPr>
        <w:pStyle w:val="ListParagraph"/>
        <w:numPr>
          <w:ilvl w:val="1"/>
          <w:numId w:val="27"/>
        </w:numPr>
        <w:rPr>
          <w:rFonts w:ascii="Lucida Console" w:hAnsi="Lucida Console" w:cs="Courier New"/>
          <w:sz w:val="18"/>
          <w:szCs w:val="18"/>
        </w:rPr>
      </w:pPr>
      <w:r w:rsidRPr="008942E9">
        <w:t>Matches:</w:t>
      </w:r>
      <w:r w:rsidRPr="008942E9">
        <w:br/>
      </w:r>
      <w:r w:rsidR="00382067" w:rsidRPr="00382067">
        <w:rPr>
          <w:rFonts w:ascii="Lucida Console" w:hAnsi="Lucida Console" w:cs="Courier New"/>
          <w:sz w:val="18"/>
          <w:szCs w:val="18"/>
        </w:rPr>
        <w:t>T</w:t>
      </w:r>
      <w:r w:rsidR="00E10BF1" w:rsidRPr="00382067">
        <w:rPr>
          <w:rFonts w:ascii="Lucida Console" w:hAnsi="Lucida Console" w:cs="Courier New"/>
          <w:sz w:val="18"/>
          <w:szCs w:val="18"/>
        </w:rPr>
        <w:t xml:space="preserve">rue Positives (94): </w:t>
      </w:r>
    </w:p>
    <w:p w:rsidR="00E10BF1" w:rsidRPr="00E10BF1" w:rsidRDefault="00E10BF1" w:rsidP="00E10BF1">
      <w:pPr>
        <w:pStyle w:val="code"/>
        <w:ind w:left="1440"/>
      </w:pPr>
      <w:r w:rsidRPr="00E10BF1">
        <w:t>{('</w:t>
      </w:r>
      <w:proofErr w:type="spellStart"/>
      <w:r w:rsidRPr="00E10BF1">
        <w:t>ashishg</w:t>
      </w:r>
      <w:proofErr w:type="spellEnd"/>
      <w:r w:rsidRPr="00E10BF1">
        <w:t>', 'e', 'ashishg@stanford.edu'),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ashishg</w:t>
      </w:r>
      <w:proofErr w:type="spellEnd"/>
      <w:r w:rsidRPr="00E10BF1">
        <w:t>', 'e', 'rozm@stanford.edu'),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balaji</w:t>
      </w:r>
      <w:proofErr w:type="spellEnd"/>
      <w:r w:rsidRPr="00E10BF1">
        <w:t>', 'e', 'balaji@stanford.edu'),</w:t>
      </w:r>
    </w:p>
    <w:p w:rsidR="00E10BF1" w:rsidRPr="00E10BF1" w:rsidRDefault="00E10BF1" w:rsidP="00E10BF1">
      <w:pPr>
        <w:pStyle w:val="code"/>
        <w:ind w:left="1440"/>
        <w:rPr>
          <w:color w:val="00B050"/>
        </w:rPr>
      </w:pPr>
      <w:r w:rsidRPr="00E10BF1">
        <w:rPr>
          <w:color w:val="00B050"/>
        </w:rPr>
        <w:t xml:space="preserve"> ('</w:t>
      </w:r>
      <w:proofErr w:type="spellStart"/>
      <w:r w:rsidRPr="00E10BF1">
        <w:rPr>
          <w:color w:val="00B050"/>
        </w:rPr>
        <w:t>bgirod</w:t>
      </w:r>
      <w:proofErr w:type="spellEnd"/>
      <w:r w:rsidRPr="00E10BF1">
        <w:rPr>
          <w:color w:val="00B050"/>
        </w:rPr>
        <w:t>', 'p', '650-723-4539'),</w:t>
      </w:r>
    </w:p>
    <w:p w:rsidR="00E10BF1" w:rsidRPr="00E10BF1" w:rsidRDefault="00E10BF1" w:rsidP="00E10BF1">
      <w:pPr>
        <w:pStyle w:val="code"/>
        <w:ind w:left="1440"/>
        <w:rPr>
          <w:color w:val="00B050"/>
        </w:rPr>
      </w:pPr>
      <w:r w:rsidRPr="00E10BF1">
        <w:rPr>
          <w:color w:val="00B050"/>
        </w:rPr>
        <w:t xml:space="preserve"> ('</w:t>
      </w:r>
      <w:proofErr w:type="spellStart"/>
      <w:r w:rsidRPr="00E10BF1">
        <w:rPr>
          <w:color w:val="00B050"/>
        </w:rPr>
        <w:t>bgirod</w:t>
      </w:r>
      <w:proofErr w:type="spellEnd"/>
      <w:r w:rsidRPr="00E10BF1">
        <w:rPr>
          <w:color w:val="00B050"/>
        </w:rPr>
        <w:t>', 'p', '650-724-3648'),</w:t>
      </w:r>
    </w:p>
    <w:p w:rsidR="00E10BF1" w:rsidRPr="00E10BF1" w:rsidRDefault="00E10BF1" w:rsidP="00E10BF1">
      <w:pPr>
        <w:pStyle w:val="code"/>
        <w:ind w:left="1440"/>
        <w:rPr>
          <w:color w:val="00B050"/>
        </w:rPr>
      </w:pPr>
      <w:r w:rsidRPr="00E10BF1">
        <w:rPr>
          <w:color w:val="00B050"/>
        </w:rPr>
        <w:t xml:space="preserve"> ('</w:t>
      </w:r>
      <w:proofErr w:type="spellStart"/>
      <w:r w:rsidRPr="00E10BF1">
        <w:rPr>
          <w:color w:val="00B050"/>
        </w:rPr>
        <w:t>bgirod</w:t>
      </w:r>
      <w:proofErr w:type="spellEnd"/>
      <w:r w:rsidRPr="00E10BF1">
        <w:rPr>
          <w:color w:val="00B050"/>
        </w:rPr>
        <w:t>', 'p', '650-724-6354'),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cheriton</w:t>
      </w:r>
      <w:proofErr w:type="spellEnd"/>
      <w:r w:rsidRPr="00E10BF1">
        <w:t>', 'e', 'cheriton@cs.stanford.edu'),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cheriton</w:t>
      </w:r>
      <w:proofErr w:type="spellEnd"/>
      <w:r w:rsidRPr="00E10BF1">
        <w:t>', 'e', 'uma@cs.stanford.edu'),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cheriton</w:t>
      </w:r>
      <w:proofErr w:type="spellEnd"/>
      <w:r w:rsidRPr="00E10BF1">
        <w:t>', 'p', '650-723-1131'),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cheriton</w:t>
      </w:r>
      <w:proofErr w:type="spellEnd"/>
      <w:r w:rsidRPr="00E10BF1">
        <w:t>', 'p', '650-725-3726'),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dabo</w:t>
      </w:r>
      <w:proofErr w:type="spellEnd"/>
      <w:r w:rsidRPr="00E10BF1">
        <w:t>', 'e', 'dabo@cs.stanford.edu'),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dabo</w:t>
      </w:r>
      <w:proofErr w:type="spellEnd"/>
      <w:r w:rsidRPr="001B6047">
        <w:rPr>
          <w:color w:val="00B050"/>
        </w:rPr>
        <w:t>', 'p', '650-725-3897'),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dabo</w:t>
      </w:r>
      <w:proofErr w:type="spellEnd"/>
      <w:r w:rsidRPr="001B6047">
        <w:rPr>
          <w:color w:val="00B050"/>
        </w:rPr>
        <w:t>', 'p', '650-725-4671'),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engler</w:t>
      </w:r>
      <w:proofErr w:type="spellEnd"/>
      <w:r w:rsidRPr="00E10BF1">
        <w:t>', 'e', 'engler@lcs.mit.edu'),</w:t>
      </w:r>
    </w:p>
    <w:p w:rsidR="00E10BF1" w:rsidRPr="00E10BF1" w:rsidRDefault="00E10BF1" w:rsidP="00E10BF1">
      <w:pPr>
        <w:pStyle w:val="code"/>
        <w:ind w:left="1440"/>
      </w:pPr>
      <w:r w:rsidRPr="00E10BF1">
        <w:lastRenderedPageBreak/>
        <w:t xml:space="preserve"> ('</w:t>
      </w:r>
      <w:proofErr w:type="spellStart"/>
      <w:r w:rsidRPr="00E10BF1">
        <w:t>engler</w:t>
      </w:r>
      <w:proofErr w:type="spellEnd"/>
      <w:r w:rsidRPr="00E10BF1">
        <w:t>', 'e', 'engler@stanford.edu'),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eroberts</w:t>
      </w:r>
      <w:proofErr w:type="spellEnd"/>
      <w:r w:rsidRPr="00E10BF1">
        <w:t>', 'e', 'eroberts@cs.stanford.edu'),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eroberts</w:t>
      </w:r>
      <w:proofErr w:type="spellEnd"/>
      <w:r w:rsidRPr="00E10BF1">
        <w:t>', 'p', '650-723-3642'),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eroberts</w:t>
      </w:r>
      <w:proofErr w:type="spellEnd"/>
      <w:r w:rsidRPr="00E10BF1">
        <w:t>', 'p', '650-723-6092'),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fedkiw</w:t>
      </w:r>
      <w:proofErr w:type="spellEnd"/>
      <w:r w:rsidRPr="00E10BF1">
        <w:t>', 'e', 'fedkiw@cs.stanford.edu'),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hager</w:t>
      </w:r>
      <w:proofErr w:type="spellEnd"/>
      <w:r w:rsidRPr="001B6047">
        <w:rPr>
          <w:color w:val="00B050"/>
        </w:rPr>
        <w:t>', 'p', '410-516-5521'),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hager</w:t>
      </w:r>
      <w:proofErr w:type="spellEnd"/>
      <w:r w:rsidRPr="001B6047">
        <w:rPr>
          <w:color w:val="00B050"/>
        </w:rPr>
        <w:t>', 'p', '410-516-5553'),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hager</w:t>
      </w:r>
      <w:proofErr w:type="spellEnd"/>
      <w:r w:rsidRPr="00E10BF1">
        <w:t>', 'p', '410-516-8000'),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hanrahan</w:t>
      </w:r>
      <w:proofErr w:type="spellEnd"/>
      <w:r w:rsidRPr="00E10BF1">
        <w:t>', 'e', 'hanrahan@cs.stanford.edu'),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hanrahan</w:t>
      </w:r>
      <w:proofErr w:type="spellEnd"/>
      <w:r w:rsidRPr="001B6047">
        <w:rPr>
          <w:color w:val="00B050"/>
        </w:rPr>
        <w:t>', 'p', '650-723-0033'),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hanrahan</w:t>
      </w:r>
      <w:proofErr w:type="spellEnd"/>
      <w:r w:rsidRPr="001B6047">
        <w:rPr>
          <w:color w:val="00B050"/>
        </w:rPr>
        <w:t>', 'p', '650-723-8530'),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kosecka</w:t>
      </w:r>
      <w:proofErr w:type="spellEnd"/>
      <w:r w:rsidRPr="00E10BF1">
        <w:t>', 'e', 'kosecka@cs.gmu.edu'),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kosecka</w:t>
      </w:r>
      <w:proofErr w:type="spellEnd"/>
      <w:r w:rsidRPr="001B6047">
        <w:rPr>
          <w:color w:val="00B050"/>
        </w:rPr>
        <w:t>', 'p', '703-993-1710'),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kosecka</w:t>
      </w:r>
      <w:proofErr w:type="spellEnd"/>
      <w:r w:rsidRPr="001B6047">
        <w:rPr>
          <w:color w:val="00B050"/>
        </w:rPr>
        <w:t>', 'p', '703-993-1876'),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kunle</w:t>
      </w:r>
      <w:proofErr w:type="spellEnd"/>
      <w:r w:rsidRPr="00E10BF1">
        <w:t>', 'e', 'darlene@csl.stanford.edu'),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kunle</w:t>
      </w:r>
      <w:proofErr w:type="spellEnd"/>
      <w:r w:rsidRPr="00E10BF1">
        <w:t>', 'e', 'kunle@ogun.stanford.edu'),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kunle</w:t>
      </w:r>
      <w:proofErr w:type="spellEnd"/>
      <w:r w:rsidRPr="001B6047">
        <w:rPr>
          <w:color w:val="00B050"/>
        </w:rPr>
        <w:t>', 'p', '650-723-1430'),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kunle</w:t>
      </w:r>
      <w:proofErr w:type="spellEnd"/>
      <w:r w:rsidRPr="001B6047">
        <w:rPr>
          <w:color w:val="00B050"/>
        </w:rPr>
        <w:t>', 'p', '650-725-3713'),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kunle</w:t>
      </w:r>
      <w:proofErr w:type="spellEnd"/>
      <w:r w:rsidRPr="001B6047">
        <w:rPr>
          <w:color w:val="00B050"/>
        </w:rPr>
        <w:t>', 'p', '650-725-6949'),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('lam', 'e', 'lam@cs.stanford.edu'),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('lam', 'p', '650-725-3714'),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('lam', 'p', '650-725-6949'),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latombe</w:t>
      </w:r>
      <w:proofErr w:type="spellEnd"/>
      <w:r w:rsidRPr="00E10BF1">
        <w:t>', 'e', 'asandra@cs.stanford.edu'),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latombe</w:t>
      </w:r>
      <w:proofErr w:type="spellEnd"/>
      <w:r w:rsidRPr="00E10BF1">
        <w:t>', 'e', 'latombe@cs.stanford.edu'),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latombe</w:t>
      </w:r>
      <w:proofErr w:type="spellEnd"/>
      <w:r w:rsidRPr="00E10BF1">
        <w:t>', 'e', 'liliana@cs.stanford.edu'),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latombe</w:t>
      </w:r>
      <w:proofErr w:type="spellEnd"/>
      <w:r w:rsidRPr="001B6047">
        <w:rPr>
          <w:color w:val="00B050"/>
        </w:rPr>
        <w:t>', 'p', '650-721-6625'),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latombe</w:t>
      </w:r>
      <w:proofErr w:type="spellEnd"/>
      <w:r w:rsidRPr="001B6047">
        <w:rPr>
          <w:color w:val="00B050"/>
        </w:rPr>
        <w:t>', 'p', '650-723-0350'),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latombe</w:t>
      </w:r>
      <w:proofErr w:type="spellEnd"/>
      <w:r w:rsidRPr="001B6047">
        <w:rPr>
          <w:color w:val="00B050"/>
        </w:rPr>
        <w:t>', 'p', '650-723-4137'),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latombe</w:t>
      </w:r>
      <w:proofErr w:type="spellEnd"/>
      <w:r w:rsidRPr="001B6047">
        <w:rPr>
          <w:color w:val="00B050"/>
        </w:rPr>
        <w:t>', 'p', '650-725-1449'),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levoy</w:t>
      </w:r>
      <w:proofErr w:type="spellEnd"/>
      <w:r w:rsidRPr="00E10BF1">
        <w:t>', 'e', 'ada@graphics.stanford.edu'),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levoy</w:t>
      </w:r>
      <w:proofErr w:type="spellEnd"/>
      <w:r w:rsidRPr="00E10BF1">
        <w:t>', 'e', 'melissa@graphics.stanford.edu'),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levoy</w:t>
      </w:r>
      <w:proofErr w:type="spellEnd"/>
      <w:r w:rsidRPr="001B6047">
        <w:rPr>
          <w:color w:val="00B050"/>
        </w:rPr>
        <w:t>', 'p', '650-723-0033'),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levoy</w:t>
      </w:r>
      <w:proofErr w:type="spellEnd"/>
      <w:r w:rsidRPr="001B6047">
        <w:rPr>
          <w:color w:val="00B050"/>
        </w:rPr>
        <w:t>', 'p', '650-724-6865'),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levoy</w:t>
      </w:r>
      <w:proofErr w:type="spellEnd"/>
      <w:r w:rsidRPr="001B6047">
        <w:rPr>
          <w:color w:val="00B050"/>
        </w:rPr>
        <w:t>', 'p', '650-725-3724'),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levoy</w:t>
      </w:r>
      <w:proofErr w:type="spellEnd"/>
      <w:r w:rsidRPr="001B6047">
        <w:rPr>
          <w:color w:val="00B050"/>
        </w:rPr>
        <w:t>', 'p', '650-725-4089'),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('manning', 'e', 'dbarros@cs.stanford.edu'),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('manning', 'e', 'manning@cs.stanford.edu'),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('manning', 'p', '650-723-7683'),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('manning', 'p', '650-725-1449'),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('manning', 'p', '650-725-3358'),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nass</w:t>
      </w:r>
      <w:proofErr w:type="spellEnd"/>
      <w:r w:rsidRPr="00E10BF1">
        <w:t>', 'e', 'nass@stanford.edu'),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nass</w:t>
      </w:r>
      <w:proofErr w:type="spellEnd"/>
      <w:r w:rsidRPr="001B6047">
        <w:rPr>
          <w:color w:val="00B050"/>
        </w:rPr>
        <w:t>', 'p', '650-723-5499'),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nass</w:t>
      </w:r>
      <w:proofErr w:type="spellEnd"/>
      <w:r w:rsidRPr="001B6047">
        <w:rPr>
          <w:color w:val="00B050"/>
        </w:rPr>
        <w:t>', 'p', '650-725-2472'),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('nick', 'e', 'nick.parlante@cs.stanford.edu'),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('nick', 'p', '650-725-4727'),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('ok', 'p', '650-723-9753'),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('ok', 'p', '650-725-1449'),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psyoung</w:t>
      </w:r>
      <w:proofErr w:type="spellEnd"/>
      <w:r w:rsidRPr="00E10BF1">
        <w:t>', 'e', 'patrick.young@stanford.edu'),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rajeev</w:t>
      </w:r>
      <w:proofErr w:type="spellEnd"/>
      <w:r w:rsidRPr="00E10BF1">
        <w:t>', 'p', '650-723-4377'),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rajeev</w:t>
      </w:r>
      <w:proofErr w:type="spellEnd"/>
      <w:r w:rsidRPr="00E10BF1">
        <w:t>', 'p', '650-723-6045'),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rajeev</w:t>
      </w:r>
      <w:proofErr w:type="spellEnd"/>
      <w:r w:rsidRPr="00E10BF1">
        <w:t>', 'p', '650-725-4671'),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rinard</w:t>
      </w:r>
      <w:proofErr w:type="spellEnd"/>
      <w:r w:rsidRPr="00E10BF1">
        <w:t>', 'e', 'rinard@lcs.mit.edu'),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rinard</w:t>
      </w:r>
      <w:proofErr w:type="spellEnd"/>
      <w:r w:rsidRPr="001B6047">
        <w:rPr>
          <w:color w:val="00B050"/>
        </w:rPr>
        <w:t>', 'p', '617-253-1221'),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rinard</w:t>
      </w:r>
      <w:proofErr w:type="spellEnd"/>
      <w:r w:rsidRPr="001B6047">
        <w:rPr>
          <w:color w:val="00B050"/>
        </w:rPr>
        <w:t>', 'p', '617-258-6922'),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serafim</w:t>
      </w:r>
      <w:proofErr w:type="spellEnd"/>
      <w:r w:rsidRPr="001B6047">
        <w:rPr>
          <w:color w:val="00B050"/>
        </w:rPr>
        <w:t>', 'p', '650-725-1449'),</w:t>
      </w:r>
    </w:p>
    <w:p w:rsidR="00E10BF1" w:rsidRPr="00E10BF1" w:rsidRDefault="00E10BF1" w:rsidP="00E10BF1">
      <w:pPr>
        <w:pStyle w:val="code"/>
        <w:ind w:left="1440"/>
      </w:pPr>
      <w:r w:rsidRPr="00E10BF1">
        <w:lastRenderedPageBreak/>
        <w:t xml:space="preserve"> ('</w:t>
      </w:r>
      <w:proofErr w:type="spellStart"/>
      <w:r w:rsidRPr="00E10BF1">
        <w:t>shoham</w:t>
      </w:r>
      <w:proofErr w:type="spellEnd"/>
      <w:r w:rsidRPr="00E10BF1">
        <w:t>', 'e', 'shoham@stanford.edu'),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subh</w:t>
      </w:r>
      <w:proofErr w:type="spellEnd"/>
      <w:r w:rsidRPr="00E10BF1">
        <w:t>', 'e', 'subh@stanford.edu'),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subh</w:t>
      </w:r>
      <w:proofErr w:type="spellEnd"/>
      <w:r w:rsidRPr="00E10BF1">
        <w:t>', 'p', '650-724-1915'),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subh</w:t>
      </w:r>
      <w:proofErr w:type="spellEnd"/>
      <w:r w:rsidRPr="00E10BF1">
        <w:t>', 'p', '650-725-3726'),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subh</w:t>
      </w:r>
      <w:proofErr w:type="spellEnd"/>
      <w:r w:rsidRPr="00E10BF1">
        <w:t>', 'p', '650-725-6949'),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thm</w:t>
      </w:r>
      <w:proofErr w:type="spellEnd"/>
      <w:r w:rsidRPr="00E10BF1">
        <w:t>', 'e', 'pkrokel@stanford.edu'),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thm</w:t>
      </w:r>
      <w:proofErr w:type="spellEnd"/>
      <w:r w:rsidRPr="001B6047">
        <w:rPr>
          <w:color w:val="00B050"/>
        </w:rPr>
        <w:t>', 'p', '650-725-3383'),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thm</w:t>
      </w:r>
      <w:proofErr w:type="spellEnd"/>
      <w:r w:rsidRPr="001B6047">
        <w:rPr>
          <w:color w:val="00B050"/>
        </w:rPr>
        <w:t>', 'p', '650-725-3636'),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thm</w:t>
      </w:r>
      <w:proofErr w:type="spellEnd"/>
      <w:r w:rsidRPr="001B6047">
        <w:rPr>
          <w:color w:val="00B050"/>
        </w:rPr>
        <w:t>', 'p', '650-725-3938'),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ullman</w:t>
      </w:r>
      <w:proofErr w:type="spellEnd"/>
      <w:r w:rsidRPr="00E10BF1">
        <w:t>', 'e', 'ullman@cs.stanford.edu'),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ullman</w:t>
      </w:r>
      <w:proofErr w:type="spellEnd"/>
      <w:r w:rsidRPr="00E10BF1">
        <w:t>', 'p', '650-494-8016'),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ullman</w:t>
      </w:r>
      <w:proofErr w:type="spellEnd"/>
      <w:r w:rsidRPr="00E10BF1">
        <w:t>', 'p', '650-725-2588'),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ullman</w:t>
      </w:r>
      <w:proofErr w:type="spellEnd"/>
      <w:r w:rsidRPr="00E10BF1">
        <w:t>', 'p', '650-725-4802'),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vladlen</w:t>
      </w:r>
      <w:proofErr w:type="spellEnd"/>
      <w:r w:rsidRPr="00E10BF1">
        <w:t>', 'e', 'vladlen@stanford.edu'),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widom</w:t>
      </w:r>
      <w:proofErr w:type="spellEnd"/>
      <w:r w:rsidRPr="00E10BF1">
        <w:t>', 'e', 'siroker@cs.stanford.edu'),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widom</w:t>
      </w:r>
      <w:proofErr w:type="spellEnd"/>
      <w:r w:rsidRPr="00E10BF1">
        <w:t>', 'e', 'widom@cs.stanford.edu'),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widom</w:t>
      </w:r>
      <w:proofErr w:type="spellEnd"/>
      <w:r w:rsidRPr="00E10BF1">
        <w:t>', 'p', '650-723-0872'),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widom</w:t>
      </w:r>
      <w:proofErr w:type="spellEnd"/>
      <w:r w:rsidRPr="00E10BF1">
        <w:t>', 'p', '650-723-7690'),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widom</w:t>
      </w:r>
      <w:proofErr w:type="spellEnd"/>
      <w:r w:rsidRPr="00E10BF1">
        <w:t>', 'p', '650-725-2588'),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zelenski</w:t>
      </w:r>
      <w:proofErr w:type="spellEnd"/>
      <w:r w:rsidRPr="00E10BF1">
        <w:t>', 'e', 'zelenski@cs.stanford.edu'),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zelenski</w:t>
      </w:r>
      <w:proofErr w:type="spellEnd"/>
      <w:r w:rsidRPr="00E10BF1">
        <w:t>', 'p', '650-723-6092'),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zelenski</w:t>
      </w:r>
      <w:proofErr w:type="spellEnd"/>
      <w:r w:rsidRPr="00E10BF1">
        <w:t>', 'p', '650-725-8596'),</w:t>
      </w:r>
    </w:p>
    <w:p w:rsidR="00E10BF1" w:rsidRPr="00E10BF1" w:rsidRDefault="00E10BF1" w:rsidP="00E10BF1">
      <w:pPr>
        <w:pStyle w:val="code"/>
        <w:ind w:left="1440"/>
      </w:pPr>
      <w:r w:rsidRPr="00E10BF1">
        <w:t xml:space="preserve"> ('</w:t>
      </w:r>
      <w:proofErr w:type="spellStart"/>
      <w:r w:rsidRPr="00E10BF1">
        <w:t>zm</w:t>
      </w:r>
      <w:proofErr w:type="spellEnd"/>
      <w:r w:rsidRPr="00E10BF1">
        <w:t>', 'e', 'manna@cs.stanford.edu'),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zm</w:t>
      </w:r>
      <w:proofErr w:type="spellEnd"/>
      <w:r w:rsidRPr="001B6047">
        <w:rPr>
          <w:color w:val="00B050"/>
        </w:rPr>
        <w:t>', 'p', '650-723-4364'),</w:t>
      </w:r>
    </w:p>
    <w:p w:rsidR="00E10BF1" w:rsidRPr="001B6047" w:rsidRDefault="00E10BF1" w:rsidP="00E10BF1">
      <w:pPr>
        <w:pStyle w:val="code"/>
        <w:ind w:left="1440"/>
        <w:rPr>
          <w:color w:val="00B050"/>
        </w:rPr>
      </w:pPr>
      <w:r w:rsidRPr="001B6047">
        <w:rPr>
          <w:color w:val="00B050"/>
        </w:rPr>
        <w:t xml:space="preserve"> ('</w:t>
      </w:r>
      <w:proofErr w:type="spellStart"/>
      <w:r w:rsidRPr="001B6047">
        <w:rPr>
          <w:color w:val="00B050"/>
        </w:rPr>
        <w:t>zm</w:t>
      </w:r>
      <w:proofErr w:type="spellEnd"/>
      <w:r w:rsidRPr="001B6047">
        <w:rPr>
          <w:color w:val="00B050"/>
        </w:rPr>
        <w:t>', 'p', '650-725-4671')}</w:t>
      </w:r>
    </w:p>
    <w:p w:rsidR="00B36F78" w:rsidRPr="00B456F4" w:rsidRDefault="00B36F78" w:rsidP="00B36F78">
      <w:pPr>
        <w:pStyle w:val="Heading3"/>
      </w:pPr>
      <w:r w:rsidRPr="00B456F4">
        <w:t>Iteration 3</w:t>
      </w:r>
    </w:p>
    <w:p w:rsidR="00B36F78" w:rsidRPr="00B456F4" w:rsidRDefault="00B36F78" w:rsidP="00B36F78">
      <w:r w:rsidRPr="00B456F4">
        <w:t>For this iteration, the following regular expression was used:</w:t>
      </w:r>
    </w:p>
    <w:p w:rsidR="00B36F78" w:rsidRPr="002509FE" w:rsidRDefault="00B36F78" w:rsidP="00B36F78">
      <w:pPr>
        <w:pStyle w:val="ListParagraph"/>
        <w:numPr>
          <w:ilvl w:val="0"/>
          <w:numId w:val="27"/>
        </w:numPr>
      </w:pPr>
      <w:r w:rsidRPr="002509FE">
        <w:t xml:space="preserve">Pattern appended: </w:t>
      </w:r>
      <w:r w:rsidR="00C8418C">
        <w:t xml:space="preserve"> </w:t>
      </w:r>
      <w:r w:rsidR="002509FE" w:rsidRPr="00C8418C">
        <w:rPr>
          <w:rFonts w:ascii="Lucida Console" w:hAnsi="Lucida Console"/>
          <w:sz w:val="18"/>
          <w:szCs w:val="18"/>
        </w:rPr>
        <w:t>r'.?(\d{3})[^0-9](\d{3})[^0-9](\d{4})'</w:t>
      </w:r>
    </w:p>
    <w:p w:rsidR="00B36F78" w:rsidRPr="00101927" w:rsidRDefault="00B36F78" w:rsidP="00B36F78">
      <w:pPr>
        <w:pStyle w:val="ListParagraph"/>
        <w:numPr>
          <w:ilvl w:val="1"/>
          <w:numId w:val="27"/>
        </w:numPr>
        <w:rPr>
          <w:color w:val="auto"/>
        </w:rPr>
      </w:pPr>
      <w:r w:rsidRPr="00101927">
        <w:rPr>
          <w:color w:val="auto"/>
        </w:rPr>
        <w:t xml:space="preserve">This </w:t>
      </w:r>
      <w:r w:rsidR="0086250E" w:rsidRPr="00101927">
        <w:rPr>
          <w:color w:val="auto"/>
        </w:rPr>
        <w:t xml:space="preserve">raw </w:t>
      </w:r>
      <w:r w:rsidRPr="00101927">
        <w:rPr>
          <w:color w:val="auto"/>
        </w:rPr>
        <w:t xml:space="preserve">expression is used to detect </w:t>
      </w:r>
      <w:r w:rsidR="00101927" w:rsidRPr="00101927">
        <w:rPr>
          <w:color w:val="auto"/>
        </w:rPr>
        <w:t>any character (except line terminator) zero or one times, followed by 3 numeric digits, followed by a single character not in 0 to 9, followed by another 3 numeric digit group, followed by a single character not in 0 to 9 and then a 4 digit group of numeric digits.</w:t>
      </w:r>
    </w:p>
    <w:p w:rsidR="009E0BD4" w:rsidRPr="00223D75" w:rsidRDefault="009E0BD4" w:rsidP="009E0BD4">
      <w:pPr>
        <w:pStyle w:val="ListParagraph"/>
        <w:numPr>
          <w:ilvl w:val="1"/>
          <w:numId w:val="27"/>
        </w:numPr>
      </w:pPr>
      <w:r w:rsidRPr="00223D75">
        <w:t>Examples of matches:</w:t>
      </w:r>
    </w:p>
    <w:p w:rsidR="009E0BD4" w:rsidRDefault="009E0BD4" w:rsidP="009E0BD4">
      <w:pPr>
        <w:pStyle w:val="ListParagraph"/>
        <w:numPr>
          <w:ilvl w:val="2"/>
          <w:numId w:val="27"/>
        </w:numPr>
      </w:pPr>
      <w:r>
        <w:t>“</w:t>
      </w:r>
      <w:r w:rsidR="004E3E86" w:rsidRPr="004E3E86">
        <w:t>(650)723-1614</w:t>
      </w:r>
      <w:r>
        <w:t>”</w:t>
      </w:r>
    </w:p>
    <w:p w:rsidR="009E0BD4" w:rsidRDefault="00176E6B" w:rsidP="009E0BD4">
      <w:pPr>
        <w:pStyle w:val="ListParagraph"/>
        <w:numPr>
          <w:ilvl w:val="2"/>
          <w:numId w:val="27"/>
        </w:numPr>
      </w:pPr>
      <w:r>
        <w:t>“</w:t>
      </w:r>
      <w:r w:rsidR="004E3E86" w:rsidRPr="004E3E86">
        <w:t>(650)725-6949</w:t>
      </w:r>
      <w:r w:rsidR="009E0BD4">
        <w:t>”</w:t>
      </w:r>
    </w:p>
    <w:p w:rsidR="00B36F78" w:rsidRPr="002509FE" w:rsidRDefault="00B36F78" w:rsidP="00B36F78">
      <w:pPr>
        <w:pStyle w:val="ListParagraph"/>
        <w:numPr>
          <w:ilvl w:val="0"/>
          <w:numId w:val="27"/>
        </w:numPr>
      </w:pPr>
      <w:r w:rsidRPr="002509FE">
        <w:t xml:space="preserve">Run Output: </w:t>
      </w:r>
      <w:r w:rsidR="00C8418C">
        <w:t xml:space="preserve"> </w:t>
      </w:r>
      <w:r w:rsidR="00DF291B" w:rsidRPr="00C8418C">
        <w:rPr>
          <w:rFonts w:ascii="Lucida Console" w:hAnsi="Lucida Console"/>
          <w:sz w:val="18"/>
          <w:szCs w:val="18"/>
        </w:rPr>
        <w:t xml:space="preserve">Summary: </w:t>
      </w:r>
      <w:proofErr w:type="spellStart"/>
      <w:r w:rsidR="00DF291B" w:rsidRPr="00C8418C">
        <w:rPr>
          <w:rFonts w:ascii="Lucida Console" w:hAnsi="Lucida Console"/>
          <w:sz w:val="18"/>
          <w:szCs w:val="18"/>
        </w:rPr>
        <w:t>tp</w:t>
      </w:r>
      <w:proofErr w:type="spellEnd"/>
      <w:r w:rsidR="00DF291B" w:rsidRPr="00C8418C">
        <w:rPr>
          <w:rFonts w:ascii="Lucida Console" w:hAnsi="Lucida Console"/>
          <w:sz w:val="18"/>
          <w:szCs w:val="18"/>
        </w:rPr>
        <w:t xml:space="preserve">=106, </w:t>
      </w:r>
      <w:proofErr w:type="spellStart"/>
      <w:r w:rsidR="00DF291B" w:rsidRPr="00C8418C">
        <w:rPr>
          <w:rFonts w:ascii="Lucida Console" w:hAnsi="Lucida Console"/>
          <w:sz w:val="18"/>
          <w:szCs w:val="18"/>
        </w:rPr>
        <w:t>fp</w:t>
      </w:r>
      <w:proofErr w:type="spellEnd"/>
      <w:r w:rsidR="00DF291B" w:rsidRPr="00C8418C">
        <w:rPr>
          <w:rFonts w:ascii="Lucida Console" w:hAnsi="Lucida Console"/>
          <w:sz w:val="18"/>
          <w:szCs w:val="18"/>
        </w:rPr>
        <w:t xml:space="preserve">=1, </w:t>
      </w:r>
      <w:proofErr w:type="spellStart"/>
      <w:r w:rsidR="00DF291B" w:rsidRPr="00C8418C">
        <w:rPr>
          <w:rFonts w:ascii="Lucida Console" w:hAnsi="Lucida Console"/>
          <w:sz w:val="18"/>
          <w:szCs w:val="18"/>
        </w:rPr>
        <w:t>fn</w:t>
      </w:r>
      <w:proofErr w:type="spellEnd"/>
      <w:r w:rsidR="00DF291B" w:rsidRPr="00C8418C">
        <w:rPr>
          <w:rFonts w:ascii="Lucida Console" w:hAnsi="Lucida Console"/>
          <w:sz w:val="18"/>
          <w:szCs w:val="18"/>
        </w:rPr>
        <w:t>=11</w:t>
      </w:r>
    </w:p>
    <w:p w:rsidR="00C8009E" w:rsidRPr="00C8009E" w:rsidRDefault="00B36F78" w:rsidP="00C8009E">
      <w:pPr>
        <w:pStyle w:val="ListParagraph"/>
        <w:numPr>
          <w:ilvl w:val="1"/>
          <w:numId w:val="27"/>
        </w:numPr>
        <w:rPr>
          <w:rFonts w:ascii="Lucida Console" w:hAnsi="Lucida Console" w:cs="Calibri"/>
          <w:sz w:val="16"/>
          <w:szCs w:val="16"/>
        </w:rPr>
      </w:pPr>
      <w:r w:rsidRPr="00772A6A">
        <w:t>Matches:</w:t>
      </w:r>
      <w:r w:rsidRPr="00772A6A">
        <w:rPr>
          <w:rFonts w:ascii="Calibri" w:hAnsi="Calibri" w:cs="Calibri"/>
        </w:rPr>
        <w:br/>
      </w:r>
      <w:r w:rsidR="00C8009E" w:rsidRPr="00C8418C">
        <w:rPr>
          <w:rFonts w:ascii="Lucida Console" w:hAnsi="Lucida Console" w:cs="Calibri"/>
          <w:sz w:val="18"/>
          <w:szCs w:val="18"/>
        </w:rPr>
        <w:t xml:space="preserve">True Positives (106): </w:t>
      </w:r>
    </w:p>
    <w:p w:rsidR="00C8009E" w:rsidRPr="00C8009E" w:rsidRDefault="00C8009E" w:rsidP="00C8009E">
      <w:pPr>
        <w:pStyle w:val="code"/>
        <w:ind w:left="1440"/>
      </w:pPr>
      <w:r w:rsidRPr="00C8009E">
        <w:t>{('</w:t>
      </w:r>
      <w:proofErr w:type="spellStart"/>
      <w:r w:rsidRPr="00C8009E">
        <w:t>ashishg</w:t>
      </w:r>
      <w:proofErr w:type="spellEnd"/>
      <w:r w:rsidRPr="00C8009E">
        <w:t>', 'e', 'ashishg@stanford.edu'),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ashishg</w:t>
      </w:r>
      <w:proofErr w:type="spellEnd"/>
      <w:r w:rsidRPr="00C8009E">
        <w:t>', 'e', 'rozm@stanford.edu'),</w:t>
      </w:r>
    </w:p>
    <w:p w:rsidR="00C8009E" w:rsidRPr="00145A92" w:rsidRDefault="00C8009E" w:rsidP="00C8009E">
      <w:pPr>
        <w:pStyle w:val="code"/>
        <w:ind w:left="1440"/>
        <w:rPr>
          <w:color w:val="00B050"/>
        </w:rPr>
      </w:pPr>
      <w:r w:rsidRPr="00145A92">
        <w:rPr>
          <w:color w:val="00B050"/>
        </w:rPr>
        <w:t xml:space="preserve"> ('</w:t>
      </w:r>
      <w:proofErr w:type="spellStart"/>
      <w:r w:rsidRPr="00145A92">
        <w:rPr>
          <w:color w:val="00B050"/>
        </w:rPr>
        <w:t>ashishg</w:t>
      </w:r>
      <w:proofErr w:type="spellEnd"/>
      <w:r w:rsidRPr="00145A92">
        <w:rPr>
          <w:color w:val="00B050"/>
        </w:rPr>
        <w:t>', 'p', '650-723-1614'),</w:t>
      </w:r>
    </w:p>
    <w:p w:rsidR="00C8009E" w:rsidRPr="00145A92" w:rsidRDefault="00C8009E" w:rsidP="00C8009E">
      <w:pPr>
        <w:pStyle w:val="code"/>
        <w:ind w:left="1440"/>
        <w:rPr>
          <w:color w:val="00B050"/>
        </w:rPr>
      </w:pPr>
      <w:r w:rsidRPr="00145A92">
        <w:rPr>
          <w:color w:val="00B050"/>
        </w:rPr>
        <w:t xml:space="preserve"> ('</w:t>
      </w:r>
      <w:proofErr w:type="spellStart"/>
      <w:r w:rsidRPr="00145A92">
        <w:rPr>
          <w:color w:val="00B050"/>
        </w:rPr>
        <w:t>ashishg</w:t>
      </w:r>
      <w:proofErr w:type="spellEnd"/>
      <w:r w:rsidRPr="00145A92">
        <w:rPr>
          <w:color w:val="00B050"/>
        </w:rPr>
        <w:t>', 'p', '650-723-4173'),</w:t>
      </w:r>
    </w:p>
    <w:p w:rsidR="00C8009E" w:rsidRPr="00145A92" w:rsidRDefault="00C8009E" w:rsidP="00C8009E">
      <w:pPr>
        <w:pStyle w:val="code"/>
        <w:ind w:left="1440"/>
        <w:rPr>
          <w:color w:val="00B050"/>
        </w:rPr>
      </w:pPr>
      <w:r w:rsidRPr="00145A92">
        <w:rPr>
          <w:color w:val="00B050"/>
        </w:rPr>
        <w:t xml:space="preserve"> ('</w:t>
      </w:r>
      <w:proofErr w:type="spellStart"/>
      <w:r w:rsidRPr="00145A92">
        <w:rPr>
          <w:color w:val="00B050"/>
        </w:rPr>
        <w:t>ashishg</w:t>
      </w:r>
      <w:proofErr w:type="spellEnd"/>
      <w:r w:rsidRPr="00145A92">
        <w:rPr>
          <w:color w:val="00B050"/>
        </w:rPr>
        <w:t>', 'p', '650-814-1478'),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balaji</w:t>
      </w:r>
      <w:proofErr w:type="spellEnd"/>
      <w:r w:rsidRPr="00C8009E">
        <w:t>', 'e', 'balaji@stanford.edu'),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bgirod</w:t>
      </w:r>
      <w:proofErr w:type="spellEnd"/>
      <w:r w:rsidRPr="00C8009E">
        <w:t>', 'p', '650-723-4539'),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bgirod</w:t>
      </w:r>
      <w:proofErr w:type="spellEnd"/>
      <w:r w:rsidRPr="00C8009E">
        <w:t>', 'p', '650-724-3648'),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bgirod</w:t>
      </w:r>
      <w:proofErr w:type="spellEnd"/>
      <w:r w:rsidRPr="00C8009E">
        <w:t>', 'p', '650-724-6354'),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cheriton</w:t>
      </w:r>
      <w:proofErr w:type="spellEnd"/>
      <w:r w:rsidRPr="00C8009E">
        <w:t>', 'e', 'cheriton@cs.stanford.edu'),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cheriton</w:t>
      </w:r>
      <w:proofErr w:type="spellEnd"/>
      <w:r w:rsidRPr="00C8009E">
        <w:t>', 'e', 'uma@cs.stanford.edu'),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cheriton</w:t>
      </w:r>
      <w:proofErr w:type="spellEnd"/>
      <w:r w:rsidRPr="00C8009E">
        <w:t>', 'p', '650-723-1131'),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cheriton</w:t>
      </w:r>
      <w:proofErr w:type="spellEnd"/>
      <w:r w:rsidRPr="00C8009E">
        <w:t>', 'p', '650-725-3726'),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dabo</w:t>
      </w:r>
      <w:proofErr w:type="spellEnd"/>
      <w:r w:rsidRPr="00C8009E">
        <w:t>', 'e', 'dabo@cs.stanford.edu'),</w:t>
      </w:r>
    </w:p>
    <w:p w:rsidR="00C8009E" w:rsidRPr="00C8009E" w:rsidRDefault="00C8009E" w:rsidP="00C8009E">
      <w:pPr>
        <w:pStyle w:val="code"/>
        <w:ind w:left="1440"/>
      </w:pPr>
      <w:r w:rsidRPr="00C8009E">
        <w:lastRenderedPageBreak/>
        <w:t xml:space="preserve"> ('</w:t>
      </w:r>
      <w:proofErr w:type="spellStart"/>
      <w:r w:rsidRPr="00C8009E">
        <w:t>dabo</w:t>
      </w:r>
      <w:proofErr w:type="spellEnd"/>
      <w:r w:rsidRPr="00C8009E">
        <w:t>', 'p', '650-725-3897'),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dabo</w:t>
      </w:r>
      <w:proofErr w:type="spellEnd"/>
      <w:r w:rsidRPr="00C8009E">
        <w:t>', 'p', '650-725-4671'),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engler</w:t>
      </w:r>
      <w:proofErr w:type="spellEnd"/>
      <w:r w:rsidRPr="00C8009E">
        <w:t>', 'e', 'engler@lcs.mit.edu'),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engler</w:t>
      </w:r>
      <w:proofErr w:type="spellEnd"/>
      <w:r w:rsidRPr="00C8009E">
        <w:t>', 'e', 'engler@stanford.edu'),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eroberts</w:t>
      </w:r>
      <w:proofErr w:type="spellEnd"/>
      <w:r w:rsidRPr="00C8009E">
        <w:t>', 'e', 'eroberts@cs.stanford.edu'),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eroberts</w:t>
      </w:r>
      <w:proofErr w:type="spellEnd"/>
      <w:r w:rsidRPr="00C8009E">
        <w:t>', 'p', '650-723-3642'),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eroberts</w:t>
      </w:r>
      <w:proofErr w:type="spellEnd"/>
      <w:r w:rsidRPr="00C8009E">
        <w:t>', 'p', '650-723-6092'),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fedkiw</w:t>
      </w:r>
      <w:proofErr w:type="spellEnd"/>
      <w:r w:rsidRPr="00C8009E">
        <w:t>', 'e', 'fedkiw@cs.stanford.edu'),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hager</w:t>
      </w:r>
      <w:proofErr w:type="spellEnd"/>
      <w:r w:rsidRPr="00C8009E">
        <w:t>', 'p', '410-516-5521'),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hager</w:t>
      </w:r>
      <w:proofErr w:type="spellEnd"/>
      <w:r w:rsidRPr="00C8009E">
        <w:t>', 'p', '410-516-5553'),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hager</w:t>
      </w:r>
      <w:proofErr w:type="spellEnd"/>
      <w:r w:rsidRPr="00C8009E">
        <w:t>', 'p', '410-516-8000'),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hanrahan</w:t>
      </w:r>
      <w:proofErr w:type="spellEnd"/>
      <w:r w:rsidRPr="00C8009E">
        <w:t>', 'e', 'hanrahan@cs.stanford.edu'),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hanrahan</w:t>
      </w:r>
      <w:proofErr w:type="spellEnd"/>
      <w:r w:rsidRPr="00C8009E">
        <w:t>', 'p', '650-723-0033'),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hanrahan</w:t>
      </w:r>
      <w:proofErr w:type="spellEnd"/>
      <w:r w:rsidRPr="00C8009E">
        <w:t>', 'p', '650-723-8530'),</w:t>
      </w:r>
    </w:p>
    <w:p w:rsidR="00C8009E" w:rsidRPr="00145A92" w:rsidRDefault="00C8009E" w:rsidP="00C8009E">
      <w:pPr>
        <w:pStyle w:val="code"/>
        <w:ind w:left="1440"/>
        <w:rPr>
          <w:color w:val="00B050"/>
        </w:rPr>
      </w:pPr>
      <w:r w:rsidRPr="00145A92">
        <w:rPr>
          <w:color w:val="00B050"/>
        </w:rPr>
        <w:t xml:space="preserve"> ('</w:t>
      </w:r>
      <w:proofErr w:type="spellStart"/>
      <w:r w:rsidRPr="00145A92">
        <w:rPr>
          <w:color w:val="00B050"/>
        </w:rPr>
        <w:t>horowitz</w:t>
      </w:r>
      <w:proofErr w:type="spellEnd"/>
      <w:r w:rsidRPr="00145A92">
        <w:rPr>
          <w:color w:val="00B050"/>
        </w:rPr>
        <w:t>', 'p', '650-725-3707'),</w:t>
      </w:r>
    </w:p>
    <w:p w:rsidR="00C8009E" w:rsidRPr="00145A92" w:rsidRDefault="00C8009E" w:rsidP="00C8009E">
      <w:pPr>
        <w:pStyle w:val="code"/>
        <w:ind w:left="1440"/>
        <w:rPr>
          <w:color w:val="00B050"/>
        </w:rPr>
      </w:pPr>
      <w:r w:rsidRPr="00145A92">
        <w:rPr>
          <w:color w:val="00B050"/>
        </w:rPr>
        <w:t xml:space="preserve"> ('</w:t>
      </w:r>
      <w:proofErr w:type="spellStart"/>
      <w:r w:rsidRPr="00145A92">
        <w:rPr>
          <w:color w:val="00B050"/>
        </w:rPr>
        <w:t>horowitz</w:t>
      </w:r>
      <w:proofErr w:type="spellEnd"/>
      <w:r w:rsidRPr="00145A92">
        <w:rPr>
          <w:color w:val="00B050"/>
        </w:rPr>
        <w:t>', 'p', '650-725-6949'),</w:t>
      </w:r>
    </w:p>
    <w:p w:rsidR="00C8009E" w:rsidRPr="00145A92" w:rsidRDefault="00C8009E" w:rsidP="00C8009E">
      <w:pPr>
        <w:pStyle w:val="code"/>
        <w:ind w:left="1440"/>
        <w:rPr>
          <w:color w:val="00B050"/>
        </w:rPr>
      </w:pPr>
      <w:r w:rsidRPr="00145A92">
        <w:rPr>
          <w:color w:val="00B050"/>
        </w:rPr>
        <w:t xml:space="preserve"> ('</w:t>
      </w:r>
      <w:proofErr w:type="spellStart"/>
      <w:r w:rsidRPr="00145A92">
        <w:rPr>
          <w:color w:val="00B050"/>
        </w:rPr>
        <w:t>jurafsky</w:t>
      </w:r>
      <w:proofErr w:type="spellEnd"/>
      <w:r w:rsidRPr="00145A92">
        <w:rPr>
          <w:color w:val="00B050"/>
        </w:rPr>
        <w:t>', 'p', '650-723-5666'),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kosecka</w:t>
      </w:r>
      <w:proofErr w:type="spellEnd"/>
      <w:r w:rsidRPr="00C8009E">
        <w:t>', 'e', 'kosecka@cs.gmu.edu'),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kosecka</w:t>
      </w:r>
      <w:proofErr w:type="spellEnd"/>
      <w:r w:rsidRPr="00C8009E">
        <w:t>', 'p', '703-993-1710'),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kosecka</w:t>
      </w:r>
      <w:proofErr w:type="spellEnd"/>
      <w:r w:rsidRPr="00C8009E">
        <w:t>', 'p', '703-993-1876'),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kunle</w:t>
      </w:r>
      <w:proofErr w:type="spellEnd"/>
      <w:r w:rsidRPr="00C8009E">
        <w:t>', 'e', 'darlene@csl.stanford.edu'),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kunle</w:t>
      </w:r>
      <w:proofErr w:type="spellEnd"/>
      <w:r w:rsidRPr="00C8009E">
        <w:t>', 'e', 'kunle@ogun.stanford.edu'),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kunle</w:t>
      </w:r>
      <w:proofErr w:type="spellEnd"/>
      <w:r w:rsidRPr="00C8009E">
        <w:t>', 'p', '650-723-1430'),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kunle</w:t>
      </w:r>
      <w:proofErr w:type="spellEnd"/>
      <w:r w:rsidRPr="00C8009E">
        <w:t>', 'p', '650-725-3713'),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kunle</w:t>
      </w:r>
      <w:proofErr w:type="spellEnd"/>
      <w:r w:rsidRPr="00C8009E">
        <w:t>', 'p', '650-725-6949'),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('lam', 'e', 'lam@cs.stanford.edu'),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('lam', 'p', '650-725-3714'),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('lam', 'p', '650-725-6949'),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latombe</w:t>
      </w:r>
      <w:proofErr w:type="spellEnd"/>
      <w:r w:rsidRPr="00C8009E">
        <w:t>', 'e', 'asandra@cs.stanford.edu'),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latombe</w:t>
      </w:r>
      <w:proofErr w:type="spellEnd"/>
      <w:r w:rsidRPr="00C8009E">
        <w:t>', 'e', 'latombe@cs.stanford.edu'),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latombe</w:t>
      </w:r>
      <w:proofErr w:type="spellEnd"/>
      <w:r w:rsidRPr="00C8009E">
        <w:t>', 'e', 'liliana@cs.stanford.edu'),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latombe</w:t>
      </w:r>
      <w:proofErr w:type="spellEnd"/>
      <w:r w:rsidRPr="00C8009E">
        <w:t>', 'p', '650-721-6625'),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latombe</w:t>
      </w:r>
      <w:proofErr w:type="spellEnd"/>
      <w:r w:rsidRPr="00C8009E">
        <w:t>', 'p', '650-723-0350'),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latombe</w:t>
      </w:r>
      <w:proofErr w:type="spellEnd"/>
      <w:r w:rsidRPr="00C8009E">
        <w:t>', 'p', '650-723-4137'),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latombe</w:t>
      </w:r>
      <w:proofErr w:type="spellEnd"/>
      <w:r w:rsidRPr="00C8009E">
        <w:t>', 'p', '650-725-1449'),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levoy</w:t>
      </w:r>
      <w:proofErr w:type="spellEnd"/>
      <w:r w:rsidRPr="00C8009E">
        <w:t>', 'e', 'ada@graphics.stanford.edu'),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levoy</w:t>
      </w:r>
      <w:proofErr w:type="spellEnd"/>
      <w:r w:rsidRPr="00C8009E">
        <w:t>', 'e', 'melissa@graphics.stanford.edu'),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levoy</w:t>
      </w:r>
      <w:proofErr w:type="spellEnd"/>
      <w:r w:rsidRPr="00C8009E">
        <w:t>', 'p', '650-723-0033'),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levoy</w:t>
      </w:r>
      <w:proofErr w:type="spellEnd"/>
      <w:r w:rsidRPr="00C8009E">
        <w:t>', 'p', '650-724-6865'),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levoy</w:t>
      </w:r>
      <w:proofErr w:type="spellEnd"/>
      <w:r w:rsidRPr="00C8009E">
        <w:t>', 'p', '650-725-3724'),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levoy</w:t>
      </w:r>
      <w:proofErr w:type="spellEnd"/>
      <w:r w:rsidRPr="00C8009E">
        <w:t>', 'p', '650-725-4089'),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('manning', 'e', 'dbarros@cs.stanford.edu'),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('manning', 'e', 'manning@cs.stanford.edu'),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('manning', 'p', '650-723-7683'),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('manning', 'p', '650-725-1449'),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('manning', 'p', '650-725-3358'),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nass</w:t>
      </w:r>
      <w:proofErr w:type="spellEnd"/>
      <w:r w:rsidRPr="00C8009E">
        <w:t>', 'e', 'nass@stanford.edu'),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nass</w:t>
      </w:r>
      <w:proofErr w:type="spellEnd"/>
      <w:r w:rsidRPr="00C8009E">
        <w:t>', 'p', '650-723-5499'),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nass</w:t>
      </w:r>
      <w:proofErr w:type="spellEnd"/>
      <w:r w:rsidRPr="00C8009E">
        <w:t>', 'p', '650-725-2472'),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('nick', 'e', 'nick.parlante@cs.stanford.edu'),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('nick', 'p', '650-725-4727'),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('ok', 'p', '650-723-9753'),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('ok', 'p', '650-725-1449'),</w:t>
      </w:r>
    </w:p>
    <w:p w:rsidR="00C8009E" w:rsidRPr="00145A92" w:rsidRDefault="00C8009E" w:rsidP="00C8009E">
      <w:pPr>
        <w:pStyle w:val="code"/>
        <w:ind w:left="1440"/>
        <w:rPr>
          <w:color w:val="00B050"/>
        </w:rPr>
      </w:pPr>
      <w:r w:rsidRPr="00C8009E">
        <w:t xml:space="preserve"> </w:t>
      </w:r>
      <w:r w:rsidRPr="00145A92">
        <w:rPr>
          <w:color w:val="00B050"/>
        </w:rPr>
        <w:t>('pal', 'p', '650-725-9046'),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psyoung</w:t>
      </w:r>
      <w:proofErr w:type="spellEnd"/>
      <w:r w:rsidRPr="00C8009E">
        <w:t>', 'e', 'patrick.young@stanford.edu'),</w:t>
      </w:r>
    </w:p>
    <w:p w:rsidR="00C8009E" w:rsidRPr="00C8009E" w:rsidRDefault="00C8009E" w:rsidP="00C8009E">
      <w:pPr>
        <w:pStyle w:val="code"/>
        <w:ind w:left="1440"/>
      </w:pPr>
      <w:r w:rsidRPr="00C8009E">
        <w:lastRenderedPageBreak/>
        <w:t xml:space="preserve"> ('</w:t>
      </w:r>
      <w:proofErr w:type="spellStart"/>
      <w:r w:rsidRPr="00C8009E">
        <w:t>rajeev</w:t>
      </w:r>
      <w:proofErr w:type="spellEnd"/>
      <w:r w:rsidRPr="00C8009E">
        <w:t>', 'p', '650-723-4377'),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rajeev</w:t>
      </w:r>
      <w:proofErr w:type="spellEnd"/>
      <w:r w:rsidRPr="00C8009E">
        <w:t>', 'p', '650-723-6045'),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rajeev</w:t>
      </w:r>
      <w:proofErr w:type="spellEnd"/>
      <w:r w:rsidRPr="00C8009E">
        <w:t>', 'p', '650-725-4671'),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rinard</w:t>
      </w:r>
      <w:proofErr w:type="spellEnd"/>
      <w:r w:rsidRPr="00C8009E">
        <w:t>', 'e', 'rinard@lcs.mit.edu'),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rinard</w:t>
      </w:r>
      <w:proofErr w:type="spellEnd"/>
      <w:r w:rsidRPr="00C8009E">
        <w:t>', 'p', '617-253-1221'),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rinard</w:t>
      </w:r>
      <w:proofErr w:type="spellEnd"/>
      <w:r w:rsidRPr="00C8009E">
        <w:t>', 'p', '617-258-6922'),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serafim</w:t>
      </w:r>
      <w:proofErr w:type="spellEnd"/>
      <w:r w:rsidRPr="00C8009E">
        <w:t>', 'p', '650-725-1449'),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shoham</w:t>
      </w:r>
      <w:proofErr w:type="spellEnd"/>
      <w:r w:rsidRPr="00C8009E">
        <w:t>', 'e', 'shoham@stanford.edu'),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shoham</w:t>
      </w:r>
      <w:proofErr w:type="spellEnd"/>
      <w:r w:rsidRPr="00C8009E">
        <w:t>', 'p', '650-723-3432'),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shoham</w:t>
      </w:r>
      <w:proofErr w:type="spellEnd"/>
      <w:r w:rsidRPr="00C8009E">
        <w:t>', 'p', '650-725-1449'),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subh</w:t>
      </w:r>
      <w:proofErr w:type="spellEnd"/>
      <w:r w:rsidRPr="00C8009E">
        <w:t>', 'e', 'subh@stanford.edu'),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subh</w:t>
      </w:r>
      <w:proofErr w:type="spellEnd"/>
      <w:r w:rsidRPr="00C8009E">
        <w:t>', 'p', '650-724-1915'),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subh</w:t>
      </w:r>
      <w:proofErr w:type="spellEnd"/>
      <w:r w:rsidRPr="00C8009E">
        <w:t>', 'p', '650-725-3726'),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subh</w:t>
      </w:r>
      <w:proofErr w:type="spellEnd"/>
      <w:r w:rsidRPr="00C8009E">
        <w:t>', 'p', '650-725-6949'),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thm</w:t>
      </w:r>
      <w:proofErr w:type="spellEnd"/>
      <w:r w:rsidRPr="00C8009E">
        <w:t>', 'e', 'pkrokel@stanford.edu'),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thm</w:t>
      </w:r>
      <w:proofErr w:type="spellEnd"/>
      <w:r w:rsidRPr="00C8009E">
        <w:t>', 'p', '650-725-3383'),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thm</w:t>
      </w:r>
      <w:proofErr w:type="spellEnd"/>
      <w:r w:rsidRPr="00C8009E">
        <w:t>', 'p', '650-725-3636'),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thm</w:t>
      </w:r>
      <w:proofErr w:type="spellEnd"/>
      <w:r w:rsidRPr="00C8009E">
        <w:t>', 'p', '650-725-3938'),</w:t>
      </w:r>
    </w:p>
    <w:p w:rsidR="00C8009E" w:rsidRPr="00145A92" w:rsidRDefault="00C8009E" w:rsidP="00C8009E">
      <w:pPr>
        <w:pStyle w:val="code"/>
        <w:ind w:left="1440"/>
        <w:rPr>
          <w:color w:val="00B050"/>
        </w:rPr>
      </w:pPr>
      <w:r w:rsidRPr="00145A92">
        <w:rPr>
          <w:color w:val="00B050"/>
        </w:rPr>
        <w:t xml:space="preserve"> ('</w:t>
      </w:r>
      <w:proofErr w:type="spellStart"/>
      <w:r w:rsidRPr="00145A92">
        <w:rPr>
          <w:color w:val="00B050"/>
        </w:rPr>
        <w:t>tim</w:t>
      </w:r>
      <w:proofErr w:type="spellEnd"/>
      <w:r w:rsidRPr="00145A92">
        <w:rPr>
          <w:color w:val="00B050"/>
        </w:rPr>
        <w:t>', 'p', '650-724-9147'),</w:t>
      </w:r>
    </w:p>
    <w:p w:rsidR="00C8009E" w:rsidRPr="00145A92" w:rsidRDefault="00C8009E" w:rsidP="00C8009E">
      <w:pPr>
        <w:pStyle w:val="code"/>
        <w:ind w:left="1440"/>
        <w:rPr>
          <w:color w:val="00B050"/>
        </w:rPr>
      </w:pPr>
      <w:r w:rsidRPr="00145A92">
        <w:rPr>
          <w:color w:val="00B050"/>
        </w:rPr>
        <w:t xml:space="preserve"> ('</w:t>
      </w:r>
      <w:proofErr w:type="spellStart"/>
      <w:r w:rsidRPr="00145A92">
        <w:rPr>
          <w:color w:val="00B050"/>
        </w:rPr>
        <w:t>tim</w:t>
      </w:r>
      <w:proofErr w:type="spellEnd"/>
      <w:r w:rsidRPr="00145A92">
        <w:rPr>
          <w:color w:val="00B050"/>
        </w:rPr>
        <w:t>', 'p', '650-725-2340'),</w:t>
      </w:r>
    </w:p>
    <w:p w:rsidR="00C8009E" w:rsidRPr="00145A92" w:rsidRDefault="00C8009E" w:rsidP="00C8009E">
      <w:pPr>
        <w:pStyle w:val="code"/>
        <w:ind w:left="1440"/>
        <w:rPr>
          <w:color w:val="00B050"/>
        </w:rPr>
      </w:pPr>
      <w:r w:rsidRPr="00145A92">
        <w:rPr>
          <w:color w:val="00B050"/>
        </w:rPr>
        <w:t xml:space="preserve"> ('</w:t>
      </w:r>
      <w:proofErr w:type="spellStart"/>
      <w:r w:rsidRPr="00145A92">
        <w:rPr>
          <w:color w:val="00B050"/>
        </w:rPr>
        <w:t>tim</w:t>
      </w:r>
      <w:proofErr w:type="spellEnd"/>
      <w:r w:rsidRPr="00145A92">
        <w:rPr>
          <w:color w:val="00B050"/>
        </w:rPr>
        <w:t>', 'p', '650-725-4671'),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ullman</w:t>
      </w:r>
      <w:proofErr w:type="spellEnd"/>
      <w:r w:rsidRPr="00C8009E">
        <w:t>', 'e', 'ullman@cs.stanford.edu'),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ullman</w:t>
      </w:r>
      <w:proofErr w:type="spellEnd"/>
      <w:r w:rsidRPr="00C8009E">
        <w:t>', 'p', '650-494-8016'),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ullman</w:t>
      </w:r>
      <w:proofErr w:type="spellEnd"/>
      <w:r w:rsidRPr="00C8009E">
        <w:t>', 'p', '650-725-2588'),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ullman</w:t>
      </w:r>
      <w:proofErr w:type="spellEnd"/>
      <w:r w:rsidRPr="00C8009E">
        <w:t>', 'p', '650-725-4802'),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vladlen</w:t>
      </w:r>
      <w:proofErr w:type="spellEnd"/>
      <w:r w:rsidRPr="00C8009E">
        <w:t>', 'e', 'vladlen@stanford.edu'),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widom</w:t>
      </w:r>
      <w:proofErr w:type="spellEnd"/>
      <w:r w:rsidRPr="00C8009E">
        <w:t>', 'e', 'siroker@cs.stanford.edu'),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widom</w:t>
      </w:r>
      <w:proofErr w:type="spellEnd"/>
      <w:r w:rsidRPr="00C8009E">
        <w:t>', 'e', 'widom@cs.stanford.edu'),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widom</w:t>
      </w:r>
      <w:proofErr w:type="spellEnd"/>
      <w:r w:rsidRPr="00C8009E">
        <w:t>', 'p', '650-723-0872'),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widom</w:t>
      </w:r>
      <w:proofErr w:type="spellEnd"/>
      <w:r w:rsidRPr="00C8009E">
        <w:t>', 'p', '650-723-7690'),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widom</w:t>
      </w:r>
      <w:proofErr w:type="spellEnd"/>
      <w:r w:rsidRPr="00C8009E">
        <w:t>', 'p', '650-725-2588'),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zelenski</w:t>
      </w:r>
      <w:proofErr w:type="spellEnd"/>
      <w:r w:rsidRPr="00C8009E">
        <w:t>', 'e', 'zelenski@cs.stanford.edu'),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zelenski</w:t>
      </w:r>
      <w:proofErr w:type="spellEnd"/>
      <w:r w:rsidRPr="00C8009E">
        <w:t>', 'p', '650-723-6092'),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zelenski</w:t>
      </w:r>
      <w:proofErr w:type="spellEnd"/>
      <w:r w:rsidRPr="00C8009E">
        <w:t>', 'p', '650-725-8596'),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zm</w:t>
      </w:r>
      <w:proofErr w:type="spellEnd"/>
      <w:r w:rsidRPr="00C8009E">
        <w:t>', 'e', 'manna@cs.stanford.edu'),</w:t>
      </w:r>
    </w:p>
    <w:p w:rsidR="00C8009E" w:rsidRPr="00C8009E" w:rsidRDefault="00C8009E" w:rsidP="00C8009E">
      <w:pPr>
        <w:pStyle w:val="code"/>
        <w:ind w:left="1440"/>
      </w:pPr>
      <w:r w:rsidRPr="00C8009E">
        <w:t xml:space="preserve"> ('</w:t>
      </w:r>
      <w:proofErr w:type="spellStart"/>
      <w:r w:rsidRPr="00C8009E">
        <w:t>zm</w:t>
      </w:r>
      <w:proofErr w:type="spellEnd"/>
      <w:r w:rsidRPr="00C8009E">
        <w:t>', 'p', '650-723-4364'),</w:t>
      </w:r>
    </w:p>
    <w:p w:rsidR="00772A6A" w:rsidRDefault="00C8009E" w:rsidP="00A7367A">
      <w:pPr>
        <w:pStyle w:val="code"/>
        <w:ind w:left="1440"/>
      </w:pPr>
      <w:r w:rsidRPr="00C8009E">
        <w:t xml:space="preserve"> ('</w:t>
      </w:r>
      <w:proofErr w:type="spellStart"/>
      <w:r w:rsidRPr="00C8009E">
        <w:t>zm</w:t>
      </w:r>
      <w:proofErr w:type="spellEnd"/>
      <w:r w:rsidRPr="00C8009E">
        <w:t>', 'p', '650-725-4671')}</w:t>
      </w:r>
    </w:p>
    <w:p w:rsidR="00EA2F57" w:rsidRPr="00B456F4" w:rsidRDefault="00EA2F57" w:rsidP="00EA2F57">
      <w:pPr>
        <w:pStyle w:val="Heading3"/>
      </w:pPr>
      <w:r w:rsidRPr="00B456F4">
        <w:t xml:space="preserve">Iteration </w:t>
      </w:r>
      <w:r>
        <w:t>4</w:t>
      </w:r>
    </w:p>
    <w:p w:rsidR="00EA2F57" w:rsidRPr="00B456F4" w:rsidRDefault="00EA2F57" w:rsidP="00EA2F57">
      <w:r w:rsidRPr="00B456F4">
        <w:t>For this iteration, the following regular expression was used:</w:t>
      </w:r>
    </w:p>
    <w:p w:rsidR="00EA2F57" w:rsidRPr="002509FE" w:rsidRDefault="00EA2F57" w:rsidP="00EA2F57">
      <w:pPr>
        <w:pStyle w:val="ListParagraph"/>
        <w:numPr>
          <w:ilvl w:val="0"/>
          <w:numId w:val="27"/>
        </w:numPr>
      </w:pPr>
      <w:r w:rsidRPr="002509FE">
        <w:t xml:space="preserve">Pattern appended: </w:t>
      </w:r>
      <w:r w:rsidRPr="00BD0C6F">
        <w:rPr>
          <w:rFonts w:ascii="Lucida Console" w:hAnsi="Lucida Console"/>
          <w:sz w:val="18"/>
          <w:szCs w:val="18"/>
        </w:rPr>
        <w:t>'(?:[(])([0-9]{3})(?:[)])[ ]*([0-9]{3})-([0-9]{4})'</w:t>
      </w:r>
    </w:p>
    <w:p w:rsidR="00EA2F57" w:rsidRPr="00B23F52" w:rsidRDefault="00EA2F57" w:rsidP="00EA2F57">
      <w:pPr>
        <w:pStyle w:val="ListParagraph"/>
        <w:numPr>
          <w:ilvl w:val="1"/>
          <w:numId w:val="27"/>
        </w:numPr>
        <w:rPr>
          <w:color w:val="auto"/>
        </w:rPr>
      </w:pPr>
      <w:r w:rsidRPr="00771C84">
        <w:rPr>
          <w:color w:val="auto"/>
        </w:rPr>
        <w:t xml:space="preserve">This expression is used to </w:t>
      </w:r>
      <w:r w:rsidR="00913B1A" w:rsidRPr="00771C84">
        <w:rPr>
          <w:color w:val="auto"/>
        </w:rPr>
        <w:t>match a left parenthesis “(“ followed by a 3 digit numeric group of numbers from 0 to 9</w:t>
      </w:r>
      <w:r w:rsidR="00771C84" w:rsidRPr="00771C84">
        <w:rPr>
          <w:color w:val="auto"/>
        </w:rPr>
        <w:t>, followed by a right parenthesis “)” and then a single character (zero to unlimited amount), followed by 3 numeric digits and a hyphen “-“ followed by 4 numeric digits.</w:t>
      </w:r>
      <w:r w:rsidRPr="00771C84">
        <w:rPr>
          <w:color w:val="auto"/>
        </w:rPr>
        <w:t>.</w:t>
      </w:r>
      <w:r w:rsidRPr="00771C84">
        <w:rPr>
          <w:color w:val="auto"/>
        </w:rPr>
        <w:br/>
      </w:r>
      <w:r w:rsidR="00B23F52">
        <w:rPr>
          <w:i/>
          <w:iCs/>
          <w:color w:val="auto"/>
        </w:rPr>
        <w:t>Note: Only</w:t>
      </w:r>
      <w:r w:rsidR="00DF3DDD">
        <w:rPr>
          <w:i/>
          <w:iCs/>
          <w:color w:val="auto"/>
        </w:rPr>
        <w:t xml:space="preserve"> one additional match was found.</w:t>
      </w:r>
    </w:p>
    <w:p w:rsidR="00B23F52" w:rsidRDefault="00B23F52" w:rsidP="00EA2F57">
      <w:pPr>
        <w:pStyle w:val="ListParagraph"/>
        <w:numPr>
          <w:ilvl w:val="1"/>
          <w:numId w:val="27"/>
        </w:numPr>
        <w:rPr>
          <w:color w:val="auto"/>
        </w:rPr>
      </w:pPr>
      <w:r>
        <w:rPr>
          <w:color w:val="auto"/>
        </w:rPr>
        <w:t>Example of matches:</w:t>
      </w:r>
    </w:p>
    <w:p w:rsidR="00B23F52" w:rsidRPr="00771C84" w:rsidRDefault="00B23F52" w:rsidP="00B23F52">
      <w:pPr>
        <w:pStyle w:val="ListParagraph"/>
        <w:numPr>
          <w:ilvl w:val="2"/>
          <w:numId w:val="27"/>
        </w:numPr>
        <w:rPr>
          <w:color w:val="auto"/>
        </w:rPr>
      </w:pPr>
      <w:r>
        <w:rPr>
          <w:color w:val="auto"/>
        </w:rPr>
        <w:t>“</w:t>
      </w:r>
      <w:r w:rsidRPr="00B23F52">
        <w:rPr>
          <w:color w:val="auto"/>
        </w:rPr>
        <w:t>(650) 723-3334</w:t>
      </w:r>
      <w:r>
        <w:rPr>
          <w:color w:val="auto"/>
        </w:rPr>
        <w:t>”</w:t>
      </w:r>
    </w:p>
    <w:p w:rsidR="00EA2F57" w:rsidRPr="00522CF3" w:rsidRDefault="00EA2F57" w:rsidP="00EA2F57">
      <w:pPr>
        <w:pStyle w:val="ListParagraph"/>
        <w:numPr>
          <w:ilvl w:val="0"/>
          <w:numId w:val="27"/>
        </w:numPr>
        <w:rPr>
          <w:rFonts w:ascii="Lucida Console" w:hAnsi="Lucida Console"/>
          <w:sz w:val="16"/>
          <w:szCs w:val="16"/>
        </w:rPr>
      </w:pPr>
      <w:r w:rsidRPr="002509FE">
        <w:t xml:space="preserve">Run Output: </w:t>
      </w:r>
      <w:r w:rsidR="00BD0C6F">
        <w:t xml:space="preserve"> </w:t>
      </w:r>
      <w:r w:rsidR="00522CF3" w:rsidRPr="00BD0C6F">
        <w:rPr>
          <w:rFonts w:ascii="Lucida Console" w:hAnsi="Lucida Console" w:cs="Courier New"/>
          <w:sz w:val="18"/>
          <w:szCs w:val="18"/>
        </w:rPr>
        <w:t xml:space="preserve">Summary: </w:t>
      </w:r>
      <w:proofErr w:type="spellStart"/>
      <w:r w:rsidR="00522CF3" w:rsidRPr="00BD0C6F">
        <w:rPr>
          <w:rFonts w:ascii="Lucida Console" w:hAnsi="Lucida Console" w:cs="Courier New"/>
          <w:sz w:val="18"/>
          <w:szCs w:val="18"/>
        </w:rPr>
        <w:t>tp</w:t>
      </w:r>
      <w:proofErr w:type="spellEnd"/>
      <w:r w:rsidR="00522CF3" w:rsidRPr="00BD0C6F">
        <w:rPr>
          <w:rFonts w:ascii="Lucida Console" w:hAnsi="Lucida Console" w:cs="Courier New"/>
          <w:sz w:val="18"/>
          <w:szCs w:val="18"/>
        </w:rPr>
        <w:t xml:space="preserve">=107, </w:t>
      </w:r>
      <w:proofErr w:type="spellStart"/>
      <w:r w:rsidR="00522CF3" w:rsidRPr="00BD0C6F">
        <w:rPr>
          <w:rFonts w:ascii="Lucida Console" w:hAnsi="Lucida Console" w:cs="Courier New"/>
          <w:sz w:val="18"/>
          <w:szCs w:val="18"/>
        </w:rPr>
        <w:t>fp</w:t>
      </w:r>
      <w:proofErr w:type="spellEnd"/>
      <w:r w:rsidR="00522CF3" w:rsidRPr="00BD0C6F">
        <w:rPr>
          <w:rFonts w:ascii="Lucida Console" w:hAnsi="Lucida Console" w:cs="Courier New"/>
          <w:sz w:val="18"/>
          <w:szCs w:val="18"/>
        </w:rPr>
        <w:t xml:space="preserve">=1, </w:t>
      </w:r>
      <w:proofErr w:type="spellStart"/>
      <w:r w:rsidR="00522CF3" w:rsidRPr="00BD0C6F">
        <w:rPr>
          <w:rFonts w:ascii="Lucida Console" w:hAnsi="Lucida Console" w:cs="Courier New"/>
          <w:sz w:val="18"/>
          <w:szCs w:val="18"/>
        </w:rPr>
        <w:t>fn</w:t>
      </w:r>
      <w:proofErr w:type="spellEnd"/>
      <w:r w:rsidR="00522CF3" w:rsidRPr="00BD0C6F">
        <w:rPr>
          <w:rFonts w:ascii="Lucida Console" w:hAnsi="Lucida Console" w:cs="Courier New"/>
          <w:sz w:val="18"/>
          <w:szCs w:val="18"/>
        </w:rPr>
        <w:t>=10</w:t>
      </w:r>
    </w:p>
    <w:p w:rsidR="00522CF3" w:rsidRPr="00522CF3" w:rsidRDefault="00EA2F57" w:rsidP="00522CF3">
      <w:pPr>
        <w:pStyle w:val="ListParagraph"/>
        <w:numPr>
          <w:ilvl w:val="1"/>
          <w:numId w:val="27"/>
        </w:numPr>
        <w:rPr>
          <w:rFonts w:ascii="Lucida Console" w:hAnsi="Lucida Console" w:cs="Calibri"/>
          <w:sz w:val="16"/>
          <w:szCs w:val="18"/>
        </w:rPr>
      </w:pPr>
      <w:r w:rsidRPr="00772A6A">
        <w:t>Matches:</w:t>
      </w:r>
      <w:r w:rsidR="00FB6B9D">
        <w:br/>
      </w:r>
      <w:r w:rsidR="00522CF3" w:rsidRPr="00BD0C6F">
        <w:rPr>
          <w:rFonts w:ascii="Lucida Console" w:hAnsi="Lucida Console" w:cs="Calibri"/>
          <w:sz w:val="18"/>
          <w:szCs w:val="20"/>
        </w:rPr>
        <w:t xml:space="preserve">True Positives (107): </w:t>
      </w:r>
    </w:p>
    <w:p w:rsidR="00522CF3" w:rsidRPr="00522CF3" w:rsidRDefault="00522CF3" w:rsidP="00756892">
      <w:pPr>
        <w:pStyle w:val="code"/>
        <w:ind w:left="1440"/>
      </w:pPr>
      <w:r w:rsidRPr="00522CF3">
        <w:t>{('</w:t>
      </w:r>
      <w:proofErr w:type="spellStart"/>
      <w:r w:rsidRPr="00522CF3">
        <w:t>ashishg</w:t>
      </w:r>
      <w:proofErr w:type="spellEnd"/>
      <w:r w:rsidRPr="00522CF3">
        <w:t>', 'e', 'ashishg@stanford.edu'),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ashishg</w:t>
      </w:r>
      <w:proofErr w:type="spellEnd"/>
      <w:r w:rsidRPr="00522CF3">
        <w:t>', 'e', 'rozm@stanford.edu'),</w:t>
      </w:r>
    </w:p>
    <w:p w:rsidR="00522CF3" w:rsidRPr="00522CF3" w:rsidRDefault="00522CF3" w:rsidP="00756892">
      <w:pPr>
        <w:pStyle w:val="code"/>
        <w:ind w:left="1440"/>
      </w:pPr>
      <w:r w:rsidRPr="00522CF3">
        <w:lastRenderedPageBreak/>
        <w:t xml:space="preserve"> ('</w:t>
      </w:r>
      <w:proofErr w:type="spellStart"/>
      <w:r w:rsidRPr="00522CF3">
        <w:t>ashishg</w:t>
      </w:r>
      <w:proofErr w:type="spellEnd"/>
      <w:r w:rsidRPr="00522CF3">
        <w:t>', 'p', '650-723-1614'),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ashishg</w:t>
      </w:r>
      <w:proofErr w:type="spellEnd"/>
      <w:r w:rsidRPr="00522CF3">
        <w:t>', 'p', '650-723-4173'),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ashishg</w:t>
      </w:r>
      <w:proofErr w:type="spellEnd"/>
      <w:r w:rsidRPr="00522CF3">
        <w:t>', 'p', '650-814-1478'),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balaji</w:t>
      </w:r>
      <w:proofErr w:type="spellEnd"/>
      <w:r w:rsidRPr="00522CF3">
        <w:t>', 'e', 'balaji@stanford.edu'),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bgirod</w:t>
      </w:r>
      <w:proofErr w:type="spellEnd"/>
      <w:r w:rsidRPr="00522CF3">
        <w:t>', 'p', '650-723-4539'),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bgirod</w:t>
      </w:r>
      <w:proofErr w:type="spellEnd"/>
      <w:r w:rsidRPr="00522CF3">
        <w:t>', 'p', '650-724-3648'),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bgirod</w:t>
      </w:r>
      <w:proofErr w:type="spellEnd"/>
      <w:r w:rsidRPr="00522CF3">
        <w:t>', 'p', '650-724-6354'),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cheriton</w:t>
      </w:r>
      <w:proofErr w:type="spellEnd"/>
      <w:r w:rsidRPr="00522CF3">
        <w:t>', 'e', 'cheriton@cs.stanford.edu'),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cheriton</w:t>
      </w:r>
      <w:proofErr w:type="spellEnd"/>
      <w:r w:rsidRPr="00522CF3">
        <w:t>', 'e', 'uma@cs.stanford.edu'),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cheriton</w:t>
      </w:r>
      <w:proofErr w:type="spellEnd"/>
      <w:r w:rsidRPr="00522CF3">
        <w:t>', 'p', '650-723-1131'),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cheriton</w:t>
      </w:r>
      <w:proofErr w:type="spellEnd"/>
      <w:r w:rsidRPr="00522CF3">
        <w:t>', 'p', '650-725-3726'),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dabo</w:t>
      </w:r>
      <w:proofErr w:type="spellEnd"/>
      <w:r w:rsidRPr="00522CF3">
        <w:t>', 'e', 'dabo@cs.stanford.edu'),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dabo</w:t>
      </w:r>
      <w:proofErr w:type="spellEnd"/>
      <w:r w:rsidRPr="00522CF3">
        <w:t>', 'p', '650-725-3897'),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dabo</w:t>
      </w:r>
      <w:proofErr w:type="spellEnd"/>
      <w:r w:rsidRPr="00522CF3">
        <w:t>', 'p', '650-725-4671'),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engler</w:t>
      </w:r>
      <w:proofErr w:type="spellEnd"/>
      <w:r w:rsidRPr="00522CF3">
        <w:t>', 'e', 'engler@lcs.mit.edu'),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engler</w:t>
      </w:r>
      <w:proofErr w:type="spellEnd"/>
      <w:r w:rsidRPr="00522CF3">
        <w:t>', 'e', 'engler@stanford.edu'),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eroberts</w:t>
      </w:r>
      <w:proofErr w:type="spellEnd"/>
      <w:r w:rsidRPr="00522CF3">
        <w:t>', 'e', 'eroberts@cs.stanford.edu'),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eroberts</w:t>
      </w:r>
      <w:proofErr w:type="spellEnd"/>
      <w:r w:rsidRPr="00522CF3">
        <w:t>', 'p', '650-723-3642'),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eroberts</w:t>
      </w:r>
      <w:proofErr w:type="spellEnd"/>
      <w:r w:rsidRPr="00522CF3">
        <w:t>', 'p', '650-723-6092'),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fedkiw</w:t>
      </w:r>
      <w:proofErr w:type="spellEnd"/>
      <w:r w:rsidRPr="00522CF3">
        <w:t>', 'e', 'fedkiw@cs.stanford.edu'),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hager</w:t>
      </w:r>
      <w:proofErr w:type="spellEnd"/>
      <w:r w:rsidRPr="00522CF3">
        <w:t>', 'p', '410-516-5521'),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hager</w:t>
      </w:r>
      <w:proofErr w:type="spellEnd"/>
      <w:r w:rsidRPr="00522CF3">
        <w:t>', 'p', '410-516-5553'),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hager</w:t>
      </w:r>
      <w:proofErr w:type="spellEnd"/>
      <w:r w:rsidRPr="00522CF3">
        <w:t>', 'p', '410-516-8000'),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hanrahan</w:t>
      </w:r>
      <w:proofErr w:type="spellEnd"/>
      <w:r w:rsidRPr="00522CF3">
        <w:t>', 'e', 'hanrahan@cs.stanford.edu'),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hanrahan</w:t>
      </w:r>
      <w:proofErr w:type="spellEnd"/>
      <w:r w:rsidRPr="00522CF3">
        <w:t>', 'p', '650-723-0033'),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hanrahan</w:t>
      </w:r>
      <w:proofErr w:type="spellEnd"/>
      <w:r w:rsidRPr="00522CF3">
        <w:t>', 'p', '650-723-8530'),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horowitz</w:t>
      </w:r>
      <w:proofErr w:type="spellEnd"/>
      <w:r w:rsidRPr="00522CF3">
        <w:t>', 'p', '650-725-3707'),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horowitz</w:t>
      </w:r>
      <w:proofErr w:type="spellEnd"/>
      <w:r w:rsidRPr="00522CF3">
        <w:t>', 'p', '650-725-6949'),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jurafsky</w:t>
      </w:r>
      <w:proofErr w:type="spellEnd"/>
      <w:r w:rsidRPr="00522CF3">
        <w:t>', 'p', '650-723-5666'),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kosecka</w:t>
      </w:r>
      <w:proofErr w:type="spellEnd"/>
      <w:r w:rsidRPr="00522CF3">
        <w:t>', 'e', 'kosecka@cs.gmu.edu'),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kosecka</w:t>
      </w:r>
      <w:proofErr w:type="spellEnd"/>
      <w:r w:rsidRPr="00522CF3">
        <w:t>', 'p', '703-993-1710'),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kosecka</w:t>
      </w:r>
      <w:proofErr w:type="spellEnd"/>
      <w:r w:rsidRPr="00522CF3">
        <w:t>', 'p', '703-993-1876'),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kunle</w:t>
      </w:r>
      <w:proofErr w:type="spellEnd"/>
      <w:r w:rsidRPr="00522CF3">
        <w:t>', 'e', 'darlene@csl.stanford.edu'),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kunle</w:t>
      </w:r>
      <w:proofErr w:type="spellEnd"/>
      <w:r w:rsidRPr="00522CF3">
        <w:t>', 'e', 'kunle@ogun.stanford.edu'),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kunle</w:t>
      </w:r>
      <w:proofErr w:type="spellEnd"/>
      <w:r w:rsidRPr="00522CF3">
        <w:t>', 'p', '650-723-1430'),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kunle</w:t>
      </w:r>
      <w:proofErr w:type="spellEnd"/>
      <w:r w:rsidRPr="00522CF3">
        <w:t>', 'p', '650-725-3713'),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</w:t>
      </w:r>
      <w:proofErr w:type="spellStart"/>
      <w:r w:rsidRPr="00522CF3">
        <w:t>kunle</w:t>
      </w:r>
      <w:proofErr w:type="spellEnd"/>
      <w:r w:rsidRPr="00522CF3">
        <w:t>', 'p', '650-725-6949'),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('lam', 'e', 'lam@cs.stanford.edu'),</w:t>
      </w:r>
    </w:p>
    <w:p w:rsidR="00522CF3" w:rsidRPr="00522CF3" w:rsidRDefault="00522CF3" w:rsidP="00756892">
      <w:pPr>
        <w:pStyle w:val="code"/>
        <w:ind w:left="1440"/>
      </w:pPr>
      <w:r w:rsidRPr="00522CF3">
        <w:t xml:space="preserve"> ('lam', 'p', '650-725-3714'),</w:t>
      </w:r>
    </w:p>
    <w:p w:rsidR="00522CF3" w:rsidRPr="00522CF3" w:rsidRDefault="00522CF3" w:rsidP="00756892">
      <w:pPr>
        <w:pStyle w:val="code"/>
        <w:ind w:left="1530"/>
      </w:pPr>
      <w:r w:rsidRPr="00522CF3">
        <w:t>('lam', 'p', '650-725-6949'),</w:t>
      </w:r>
    </w:p>
    <w:p w:rsidR="00522CF3" w:rsidRPr="00522CF3" w:rsidRDefault="00522CF3" w:rsidP="00756892">
      <w:pPr>
        <w:pStyle w:val="code"/>
        <w:ind w:left="1530"/>
      </w:pPr>
      <w:r w:rsidRPr="00522CF3">
        <w:t>('</w:t>
      </w:r>
      <w:proofErr w:type="spellStart"/>
      <w:r w:rsidRPr="00522CF3">
        <w:t>latombe</w:t>
      </w:r>
      <w:proofErr w:type="spellEnd"/>
      <w:r w:rsidRPr="00522CF3">
        <w:t>', 'e', 'asandra@cs.stanford.edu'),</w:t>
      </w:r>
    </w:p>
    <w:p w:rsidR="00522CF3" w:rsidRPr="00522CF3" w:rsidRDefault="00522CF3" w:rsidP="00756892">
      <w:pPr>
        <w:pStyle w:val="code"/>
        <w:ind w:left="1530"/>
      </w:pPr>
      <w:r w:rsidRPr="00522CF3">
        <w:t>('</w:t>
      </w:r>
      <w:proofErr w:type="spellStart"/>
      <w:r w:rsidRPr="00522CF3">
        <w:t>latombe</w:t>
      </w:r>
      <w:proofErr w:type="spellEnd"/>
      <w:r w:rsidRPr="00522CF3">
        <w:t>', 'e', 'latombe@cs.stanford.edu'),</w:t>
      </w:r>
    </w:p>
    <w:p w:rsidR="00522CF3" w:rsidRPr="00522CF3" w:rsidRDefault="00522CF3" w:rsidP="00756892">
      <w:pPr>
        <w:pStyle w:val="code"/>
        <w:ind w:left="1530"/>
      </w:pPr>
      <w:r w:rsidRPr="00522CF3">
        <w:t>('</w:t>
      </w:r>
      <w:proofErr w:type="spellStart"/>
      <w:r w:rsidRPr="00522CF3">
        <w:t>latombe</w:t>
      </w:r>
      <w:proofErr w:type="spellEnd"/>
      <w:r w:rsidRPr="00522CF3">
        <w:t>', 'e', 'liliana@cs.stanford.edu'),</w:t>
      </w:r>
    </w:p>
    <w:p w:rsidR="00522CF3" w:rsidRPr="00522CF3" w:rsidRDefault="00522CF3" w:rsidP="00756892">
      <w:pPr>
        <w:pStyle w:val="code"/>
        <w:ind w:left="1530"/>
      </w:pPr>
      <w:r w:rsidRPr="00522CF3">
        <w:t>('</w:t>
      </w:r>
      <w:proofErr w:type="spellStart"/>
      <w:r w:rsidRPr="00522CF3">
        <w:t>latombe</w:t>
      </w:r>
      <w:proofErr w:type="spellEnd"/>
      <w:r w:rsidRPr="00522CF3">
        <w:t>', 'p', '650-721-6625'),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latombe</w:t>
      </w:r>
      <w:proofErr w:type="spellEnd"/>
      <w:r w:rsidRPr="00522CF3">
        <w:t>', 'p', '650-723-0350'),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latombe</w:t>
      </w:r>
      <w:proofErr w:type="spellEnd"/>
      <w:r w:rsidRPr="00522CF3">
        <w:t>', 'p', '650-723-4137'),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latombe</w:t>
      </w:r>
      <w:proofErr w:type="spellEnd"/>
      <w:r w:rsidRPr="00522CF3">
        <w:t>', 'p', '650-725-1449'),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levoy</w:t>
      </w:r>
      <w:proofErr w:type="spellEnd"/>
      <w:r w:rsidRPr="00522CF3">
        <w:t>', 'e', 'ada@graphics.stanford.edu'),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levoy</w:t>
      </w:r>
      <w:proofErr w:type="spellEnd"/>
      <w:r w:rsidRPr="00522CF3">
        <w:t>', 'e', 'melissa@graphics.stanford.edu'),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levoy</w:t>
      </w:r>
      <w:proofErr w:type="spellEnd"/>
      <w:r w:rsidRPr="00522CF3">
        <w:t>', 'p', '650-723-0033'),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levoy</w:t>
      </w:r>
      <w:proofErr w:type="spellEnd"/>
      <w:r w:rsidRPr="00522CF3">
        <w:t>', 'p', '650-724-6865'),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levoy</w:t>
      </w:r>
      <w:proofErr w:type="spellEnd"/>
      <w:r w:rsidRPr="00522CF3">
        <w:t>', 'p', '650-725-3724'),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levoy</w:t>
      </w:r>
      <w:proofErr w:type="spellEnd"/>
      <w:r w:rsidRPr="00522CF3">
        <w:t>', 'p', '650-725-4089'),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('manning', 'e', 'dbarros@cs.stanford.edu'),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('manning', 'e', 'manning@cs.stanford.edu'),</w:t>
      </w:r>
    </w:p>
    <w:p w:rsidR="00522CF3" w:rsidRPr="00522CF3" w:rsidRDefault="00522CF3" w:rsidP="00756892">
      <w:pPr>
        <w:pStyle w:val="code"/>
        <w:ind w:left="1530"/>
      </w:pPr>
      <w:r w:rsidRPr="00522CF3">
        <w:lastRenderedPageBreak/>
        <w:t xml:space="preserve"> ('manning', 'p', '650-723-7683'),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('manning', 'p', '650-725-1449'),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('manning', 'p', '650-725-3358'),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nass</w:t>
      </w:r>
      <w:proofErr w:type="spellEnd"/>
      <w:r w:rsidRPr="00522CF3">
        <w:t>', 'e', 'nass@stanford.edu'),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nass</w:t>
      </w:r>
      <w:proofErr w:type="spellEnd"/>
      <w:r w:rsidRPr="00522CF3">
        <w:t>', 'p', '650-723-5499'),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nass</w:t>
      </w:r>
      <w:proofErr w:type="spellEnd"/>
      <w:r w:rsidRPr="00522CF3">
        <w:t>', 'p', '650-725-2472'),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('nick', 'e', 'nick.parlante@cs.stanford.edu'),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('nick', 'p', '650-725-4727'),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('ok', 'p', '650-723-9753'),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('ok', 'p', '650-725-1449'),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('pal', 'p', '650-725-9046'),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psyoung</w:t>
      </w:r>
      <w:proofErr w:type="spellEnd"/>
      <w:r w:rsidRPr="00522CF3">
        <w:t>', 'e', 'patrick.young@stanford.edu'),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rajeev</w:t>
      </w:r>
      <w:proofErr w:type="spellEnd"/>
      <w:r w:rsidRPr="00522CF3">
        <w:t>', 'p', '650-723-4377'),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rajeev</w:t>
      </w:r>
      <w:proofErr w:type="spellEnd"/>
      <w:r w:rsidRPr="00522CF3">
        <w:t>', 'p', '650-723-6045'),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rajeev</w:t>
      </w:r>
      <w:proofErr w:type="spellEnd"/>
      <w:r w:rsidRPr="00522CF3">
        <w:t>', 'p', '650-725-4671'),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rinard</w:t>
      </w:r>
      <w:proofErr w:type="spellEnd"/>
      <w:r w:rsidRPr="00522CF3">
        <w:t>', 'e', 'rinard@lcs.mit.edu'),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rinard</w:t>
      </w:r>
      <w:proofErr w:type="spellEnd"/>
      <w:r w:rsidRPr="00522CF3">
        <w:t>', 'p', '617-253-1221'),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rinard</w:t>
      </w:r>
      <w:proofErr w:type="spellEnd"/>
      <w:r w:rsidRPr="00522CF3">
        <w:t>', 'p', '617-258-6922'),</w:t>
      </w:r>
    </w:p>
    <w:p w:rsidR="00522CF3" w:rsidRPr="00044B71" w:rsidRDefault="00522CF3" w:rsidP="00756892">
      <w:pPr>
        <w:pStyle w:val="code"/>
        <w:ind w:left="1530"/>
        <w:rPr>
          <w:color w:val="00B050"/>
        </w:rPr>
      </w:pPr>
      <w:r w:rsidRPr="00522CF3">
        <w:t xml:space="preserve"> </w:t>
      </w:r>
      <w:r w:rsidRPr="00044B71">
        <w:rPr>
          <w:color w:val="00B050"/>
        </w:rPr>
        <w:t>('</w:t>
      </w:r>
      <w:proofErr w:type="spellStart"/>
      <w:r w:rsidRPr="00044B71">
        <w:rPr>
          <w:color w:val="00B050"/>
        </w:rPr>
        <w:t>serafim</w:t>
      </w:r>
      <w:proofErr w:type="spellEnd"/>
      <w:r w:rsidRPr="00044B71">
        <w:rPr>
          <w:color w:val="00B050"/>
        </w:rPr>
        <w:t>', 'p', '650-723-3334'),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serafim</w:t>
      </w:r>
      <w:proofErr w:type="spellEnd"/>
      <w:r w:rsidRPr="00522CF3">
        <w:t>', 'p', '650-725-1449'),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shoham</w:t>
      </w:r>
      <w:proofErr w:type="spellEnd"/>
      <w:r w:rsidRPr="00522CF3">
        <w:t>', 'e', 'shoham@stanford.edu'),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shoham</w:t>
      </w:r>
      <w:proofErr w:type="spellEnd"/>
      <w:r w:rsidRPr="00522CF3">
        <w:t>', 'p', '650-723-3432'),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shoham</w:t>
      </w:r>
      <w:proofErr w:type="spellEnd"/>
      <w:r w:rsidRPr="00522CF3">
        <w:t>', 'p', '650-725-1449'),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subh</w:t>
      </w:r>
      <w:proofErr w:type="spellEnd"/>
      <w:r w:rsidRPr="00522CF3">
        <w:t>', 'e', 'subh@stanford.edu'),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subh</w:t>
      </w:r>
      <w:proofErr w:type="spellEnd"/>
      <w:r w:rsidRPr="00522CF3">
        <w:t>', 'p', '650-724-1915'),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subh</w:t>
      </w:r>
      <w:proofErr w:type="spellEnd"/>
      <w:r w:rsidRPr="00522CF3">
        <w:t>', 'p', '650-725-3726'),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subh</w:t>
      </w:r>
      <w:proofErr w:type="spellEnd"/>
      <w:r w:rsidRPr="00522CF3">
        <w:t>', 'p', '650-725-6949'),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thm</w:t>
      </w:r>
      <w:proofErr w:type="spellEnd"/>
      <w:r w:rsidRPr="00522CF3">
        <w:t>', 'e', 'pkrokel@stanford.edu'),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thm</w:t>
      </w:r>
      <w:proofErr w:type="spellEnd"/>
      <w:r w:rsidRPr="00522CF3">
        <w:t>', 'p', '650-725-3383'),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thm</w:t>
      </w:r>
      <w:proofErr w:type="spellEnd"/>
      <w:r w:rsidRPr="00522CF3">
        <w:t>', 'p', '650-725-3636'),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thm</w:t>
      </w:r>
      <w:proofErr w:type="spellEnd"/>
      <w:r w:rsidRPr="00522CF3">
        <w:t>', 'p', '650-725-3938'),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tim</w:t>
      </w:r>
      <w:proofErr w:type="spellEnd"/>
      <w:r w:rsidRPr="00522CF3">
        <w:t>', 'p', '650-724-9147'),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tim</w:t>
      </w:r>
      <w:proofErr w:type="spellEnd"/>
      <w:r w:rsidRPr="00522CF3">
        <w:t>', 'p', '650-725-2340'),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tim</w:t>
      </w:r>
      <w:proofErr w:type="spellEnd"/>
      <w:r w:rsidRPr="00522CF3">
        <w:t>', 'p', '650-725-4671'),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ullman</w:t>
      </w:r>
      <w:proofErr w:type="spellEnd"/>
      <w:r w:rsidRPr="00522CF3">
        <w:t>', 'e', 'ullman@cs.stanford.edu'),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ullman</w:t>
      </w:r>
      <w:proofErr w:type="spellEnd"/>
      <w:r w:rsidRPr="00522CF3">
        <w:t>', 'p', '650-494-8016'),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ullman</w:t>
      </w:r>
      <w:proofErr w:type="spellEnd"/>
      <w:r w:rsidRPr="00522CF3">
        <w:t>', 'p', '650-725-2588'),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ullman</w:t>
      </w:r>
      <w:proofErr w:type="spellEnd"/>
      <w:r w:rsidRPr="00522CF3">
        <w:t>', 'p', '650-725-4802'),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vladlen</w:t>
      </w:r>
      <w:proofErr w:type="spellEnd"/>
      <w:r w:rsidRPr="00522CF3">
        <w:t>', 'e', 'vladlen@stanford.edu'),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widom</w:t>
      </w:r>
      <w:proofErr w:type="spellEnd"/>
      <w:r w:rsidRPr="00522CF3">
        <w:t>', 'e', 'siroker@cs.stanford.edu'),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widom</w:t>
      </w:r>
      <w:proofErr w:type="spellEnd"/>
      <w:r w:rsidRPr="00522CF3">
        <w:t>', 'e', 'widom@cs.stanford.edu'),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widom</w:t>
      </w:r>
      <w:proofErr w:type="spellEnd"/>
      <w:r w:rsidRPr="00522CF3">
        <w:t>', 'p', '650-723-0872'),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widom</w:t>
      </w:r>
      <w:proofErr w:type="spellEnd"/>
      <w:r w:rsidRPr="00522CF3">
        <w:t>', 'p', '650-723-7690'),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widom</w:t>
      </w:r>
      <w:proofErr w:type="spellEnd"/>
      <w:r w:rsidRPr="00522CF3">
        <w:t>', 'p', '650-725-2588'),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zelenski</w:t>
      </w:r>
      <w:proofErr w:type="spellEnd"/>
      <w:r w:rsidRPr="00522CF3">
        <w:t>', 'e', 'zelenski@cs.stanford.edu'),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zelenski</w:t>
      </w:r>
      <w:proofErr w:type="spellEnd"/>
      <w:r w:rsidRPr="00522CF3">
        <w:t>', 'p', '650-723-6092'),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zelenski</w:t>
      </w:r>
      <w:proofErr w:type="spellEnd"/>
      <w:r w:rsidRPr="00522CF3">
        <w:t>', 'p', '650-725-8596'),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zm</w:t>
      </w:r>
      <w:proofErr w:type="spellEnd"/>
      <w:r w:rsidRPr="00522CF3">
        <w:t>', 'e', 'manna@cs.stanford.edu'),</w:t>
      </w:r>
    </w:p>
    <w:p w:rsidR="00522CF3" w:rsidRPr="00522CF3" w:rsidRDefault="00522CF3" w:rsidP="00756892">
      <w:pPr>
        <w:pStyle w:val="code"/>
        <w:ind w:left="1530"/>
      </w:pPr>
      <w:r w:rsidRPr="00522CF3">
        <w:t xml:space="preserve"> ('</w:t>
      </w:r>
      <w:proofErr w:type="spellStart"/>
      <w:r w:rsidRPr="00522CF3">
        <w:t>zm</w:t>
      </w:r>
      <w:proofErr w:type="spellEnd"/>
      <w:r w:rsidRPr="00522CF3">
        <w:t>', 'p', '650-723-4364'),</w:t>
      </w:r>
    </w:p>
    <w:p w:rsidR="00FB6B9D" w:rsidRDefault="00522CF3" w:rsidP="00756892">
      <w:pPr>
        <w:pStyle w:val="code"/>
        <w:ind w:left="1530"/>
        <w:rPr>
          <w:rFonts w:ascii="Calibri" w:hAnsi="Calibri"/>
        </w:rPr>
      </w:pPr>
      <w:r w:rsidRPr="00522CF3">
        <w:t xml:space="preserve"> ('</w:t>
      </w:r>
      <w:proofErr w:type="spellStart"/>
      <w:r w:rsidRPr="00522CF3">
        <w:t>zm</w:t>
      </w:r>
      <w:proofErr w:type="spellEnd"/>
      <w:r w:rsidRPr="00522CF3">
        <w:t>', 'p', '650-725-4671')}</w:t>
      </w:r>
    </w:p>
    <w:p w:rsidR="00EA2F57" w:rsidRDefault="00EA2F57" w:rsidP="00EA2F57">
      <w:r>
        <w:t xml:space="preserve">Other attempts were made with no additional matches, so </w:t>
      </w:r>
      <w:r w:rsidR="00CB72DB">
        <w:t>these are not documented.</w:t>
      </w:r>
      <w:r w:rsidR="00EB33B1">
        <w:t xml:space="preserve"> Our final status after these iterations for emails and phone numbers was:</w:t>
      </w:r>
    </w:p>
    <w:p w:rsidR="00EB33B1" w:rsidRDefault="00EB33B1" w:rsidP="00EB33B1">
      <w:pPr>
        <w:pStyle w:val="ListParagraph"/>
        <w:numPr>
          <w:ilvl w:val="0"/>
          <w:numId w:val="38"/>
        </w:numPr>
      </w:pPr>
      <w:r w:rsidRPr="00522CF3">
        <w:t xml:space="preserve">Summary: </w:t>
      </w:r>
      <w:proofErr w:type="spellStart"/>
      <w:r w:rsidRPr="00522CF3">
        <w:t>tp</w:t>
      </w:r>
      <w:proofErr w:type="spellEnd"/>
      <w:r w:rsidRPr="00522CF3">
        <w:t xml:space="preserve">=107, </w:t>
      </w:r>
      <w:proofErr w:type="spellStart"/>
      <w:r w:rsidRPr="00522CF3">
        <w:t>fp</w:t>
      </w:r>
      <w:proofErr w:type="spellEnd"/>
      <w:r w:rsidRPr="00522CF3">
        <w:t xml:space="preserve">=1, </w:t>
      </w:r>
      <w:proofErr w:type="spellStart"/>
      <w:r w:rsidRPr="00522CF3">
        <w:t>fn</w:t>
      </w:r>
      <w:proofErr w:type="spellEnd"/>
      <w:r w:rsidRPr="00522CF3">
        <w:t>=10</w:t>
      </w:r>
    </w:p>
    <w:p w:rsidR="00393015" w:rsidRDefault="00625765" w:rsidP="00393015">
      <w:pPr>
        <w:pStyle w:val="Heading1"/>
      </w:pPr>
      <w:r>
        <w:lastRenderedPageBreak/>
        <w:t>Part</w:t>
      </w:r>
      <w:r w:rsidR="00393015">
        <w:t xml:space="preserve"> 3</w:t>
      </w:r>
      <w:r w:rsidR="00F7251B">
        <w:t xml:space="preserve"> (Option)</w:t>
      </w:r>
    </w:p>
    <w:p w:rsidR="00393015" w:rsidRDefault="00393015" w:rsidP="00393015">
      <w:r w:rsidRPr="00597E26">
        <w:t xml:space="preserve">The next step in the homework assignment was to </w:t>
      </w:r>
      <w:r w:rsidR="00625765" w:rsidRPr="00597E26">
        <w:t xml:space="preserve">select further matching </w:t>
      </w:r>
      <w:r w:rsidR="00434ABC" w:rsidRPr="00597E26">
        <w:t xml:space="preserve">patterns and possible </w:t>
      </w:r>
      <w:r w:rsidR="00625765" w:rsidRPr="00597E26">
        <w:t xml:space="preserve">alter the </w:t>
      </w:r>
      <w:r w:rsidR="00434ABC" w:rsidRPr="00597E26">
        <w:t>existing</w:t>
      </w:r>
      <w:r w:rsidR="00625765" w:rsidRPr="00597E26">
        <w:t xml:space="preserve"> python function provided</w:t>
      </w:r>
      <w:r w:rsidR="00F83098" w:rsidRPr="00597E26">
        <w:t xml:space="preserve"> </w:t>
      </w:r>
      <w:proofErr w:type="spellStart"/>
      <w:r w:rsidR="00F83098" w:rsidRPr="00597E26">
        <w:rPr>
          <w:i/>
          <w:iCs/>
        </w:rPr>
        <w:t>process_file</w:t>
      </w:r>
      <w:proofErr w:type="spellEnd"/>
      <w:r w:rsidR="00EB33B1" w:rsidRPr="00597E26">
        <w:t xml:space="preserve"> to attempt to catch the remaining 1</w:t>
      </w:r>
      <w:r w:rsidR="00434ABC" w:rsidRPr="00597E26">
        <w:t>0</w:t>
      </w:r>
      <w:r w:rsidR="00EB33B1" w:rsidRPr="00597E26">
        <w:t xml:space="preserve"> items that were not matched in previous methods.</w:t>
      </w:r>
    </w:p>
    <w:p w:rsidR="005B59E5" w:rsidRPr="005B59E5" w:rsidRDefault="005B59E5" w:rsidP="00393015">
      <w:pPr>
        <w:rPr>
          <w:i/>
          <w:iCs/>
        </w:rPr>
      </w:pPr>
      <w:r w:rsidRPr="005B59E5">
        <w:rPr>
          <w:i/>
          <w:iCs/>
        </w:rPr>
        <w:t>Note: I got very confused in this part, but tried to do my best to add patterns</w:t>
      </w:r>
      <w:r>
        <w:rPr>
          <w:i/>
          <w:iCs/>
        </w:rPr>
        <w:t xml:space="preserve"> to assist in </w:t>
      </w:r>
      <w:r w:rsidR="00736352">
        <w:rPr>
          <w:i/>
          <w:iCs/>
        </w:rPr>
        <w:t>finding</w:t>
      </w:r>
      <w:r>
        <w:rPr>
          <w:i/>
          <w:iCs/>
        </w:rPr>
        <w:t xml:space="preserve"> new things. I tried to add patterns to match ‘com’ and ‘</w:t>
      </w:r>
      <w:proofErr w:type="spellStart"/>
      <w:r>
        <w:rPr>
          <w:i/>
          <w:iCs/>
        </w:rPr>
        <w:t>edu</w:t>
      </w:r>
      <w:proofErr w:type="spellEnd"/>
      <w:r>
        <w:rPr>
          <w:i/>
          <w:iCs/>
        </w:rPr>
        <w:t xml:space="preserve">’ and semi-colons and e-d-u. I also updated the line and the sections of the </w:t>
      </w:r>
      <w:proofErr w:type="spellStart"/>
      <w:r>
        <w:rPr>
          <w:i/>
          <w:iCs/>
        </w:rPr>
        <w:t>process_file</w:t>
      </w:r>
      <w:proofErr w:type="spellEnd"/>
      <w:r>
        <w:rPr>
          <w:i/>
          <w:iCs/>
        </w:rPr>
        <w:t xml:space="preserve"> function, but I ran out of time to document and detail what I did.</w:t>
      </w:r>
    </w:p>
    <w:p w:rsidR="00434ABC" w:rsidRDefault="00434ABC" w:rsidP="00434ABC">
      <w:pPr>
        <w:pStyle w:val="Heading2"/>
      </w:pPr>
      <w:r>
        <w:t>Additional Regular Expressions</w:t>
      </w:r>
    </w:p>
    <w:p w:rsidR="005B59E5" w:rsidRDefault="005B59E5" w:rsidP="00434ABC">
      <w:r>
        <w:t>Multiple patterns were added to try to match additional emails.</w:t>
      </w:r>
    </w:p>
    <w:p w:rsidR="00434ABC" w:rsidRPr="00434ABC" w:rsidRDefault="00434ABC" w:rsidP="00434ABC">
      <w:r>
        <w:t xml:space="preserve">The first expression added was </w:t>
      </w:r>
    </w:p>
    <w:p w:rsidR="00434ABC" w:rsidRPr="006C6F8F" w:rsidRDefault="00434ABC" w:rsidP="00434ABC">
      <w:pPr>
        <w:pStyle w:val="ListParagraph"/>
        <w:numPr>
          <w:ilvl w:val="0"/>
          <w:numId w:val="27"/>
        </w:numPr>
        <w:rPr>
          <w:rFonts w:ascii="Lucida Console" w:hAnsi="Lucida Console"/>
          <w:sz w:val="24"/>
          <w:szCs w:val="28"/>
        </w:rPr>
      </w:pPr>
      <w:r w:rsidRPr="002509FE">
        <w:t>Pattern appended:</w:t>
      </w:r>
      <w:r w:rsidR="005B59E5">
        <w:t xml:space="preserve"> </w:t>
      </w:r>
      <w:r>
        <w:rPr>
          <w:rFonts w:ascii="Courier New" w:hAnsi="Courier New" w:cs="Courier New"/>
          <w:sz w:val="16"/>
          <w:szCs w:val="18"/>
        </w:rPr>
        <w:br/>
      </w:r>
      <w:r w:rsidRPr="006C6F8F">
        <w:rPr>
          <w:rFonts w:ascii="Lucida Console" w:hAnsi="Lucida Console" w:cs="Courier New"/>
          <w:sz w:val="18"/>
          <w:szCs w:val="18"/>
        </w:rPr>
        <w:t>'([A-Za-z._0-9]+)\s*(?:@|\sat\s)\s*([A-Za-z._0-9]+)(?:\.|\s)([A-Za-z]+)'</w:t>
      </w:r>
    </w:p>
    <w:p w:rsidR="00434ABC" w:rsidRPr="00B23F52" w:rsidRDefault="00A179C9" w:rsidP="00434ABC">
      <w:pPr>
        <w:pStyle w:val="ListParagraph"/>
        <w:numPr>
          <w:ilvl w:val="1"/>
          <w:numId w:val="27"/>
        </w:numPr>
        <w:rPr>
          <w:color w:val="auto"/>
        </w:rPr>
      </w:pPr>
      <w:r>
        <w:rPr>
          <w:color w:val="auto"/>
        </w:rPr>
        <w:t>This pattern matches characters from the sets of upper and lower case characters, a single character of either “.” or “_” followed by a single character from 0 through 9. Then matching a whitespace character (\s*) from zero to unlimited times and then matching the character “@” or space “at” space then again characters from upper and lower case letters and digits from 0 to 9 then matching a “.” followed by whitespace and then characters from upper and lower case letters.</w:t>
      </w:r>
    </w:p>
    <w:p w:rsidR="00434ABC" w:rsidRPr="00A179C9" w:rsidRDefault="00434ABC" w:rsidP="005B59E5">
      <w:pPr>
        <w:pStyle w:val="ListParagraph"/>
        <w:numPr>
          <w:ilvl w:val="1"/>
          <w:numId w:val="27"/>
        </w:numPr>
        <w:rPr>
          <w:rFonts w:ascii="Lucida Console" w:hAnsi="Lucida Console"/>
          <w:sz w:val="16"/>
          <w:szCs w:val="16"/>
        </w:rPr>
      </w:pPr>
      <w:r w:rsidRPr="002509FE">
        <w:t>Run Output</w:t>
      </w:r>
      <w:r w:rsidR="00A179C9" w:rsidRPr="00A179C9">
        <w:rPr>
          <w:rFonts w:ascii="Lucida Console" w:hAnsi="Lucida Console" w:cs="Courier New"/>
          <w:sz w:val="18"/>
          <w:szCs w:val="18"/>
        </w:rPr>
        <w:t>:</w:t>
      </w:r>
      <w:r w:rsidR="00A179C9" w:rsidRPr="00A179C9">
        <w:rPr>
          <w:rFonts w:ascii="Lucida Console" w:hAnsi="Lucida Console" w:cs="Courier New"/>
          <w:sz w:val="18"/>
          <w:szCs w:val="18"/>
        </w:rPr>
        <w:br/>
        <w:t xml:space="preserve">Summary: </w:t>
      </w:r>
      <w:proofErr w:type="spellStart"/>
      <w:r w:rsidR="00A179C9" w:rsidRPr="00A179C9">
        <w:rPr>
          <w:rFonts w:ascii="Lucida Console" w:hAnsi="Lucida Console" w:cs="Courier New"/>
          <w:sz w:val="18"/>
          <w:szCs w:val="18"/>
        </w:rPr>
        <w:t>tp</w:t>
      </w:r>
      <w:proofErr w:type="spellEnd"/>
      <w:r w:rsidR="00A179C9" w:rsidRPr="00A179C9">
        <w:rPr>
          <w:rFonts w:ascii="Lucida Console" w:hAnsi="Lucida Console" w:cs="Courier New"/>
          <w:sz w:val="18"/>
          <w:szCs w:val="18"/>
        </w:rPr>
        <w:t xml:space="preserve">=108, </w:t>
      </w:r>
      <w:proofErr w:type="spellStart"/>
      <w:r w:rsidR="00A179C9" w:rsidRPr="00A179C9">
        <w:rPr>
          <w:rFonts w:ascii="Lucida Console" w:hAnsi="Lucida Console" w:cs="Courier New"/>
          <w:sz w:val="18"/>
          <w:szCs w:val="18"/>
        </w:rPr>
        <w:t>fp</w:t>
      </w:r>
      <w:proofErr w:type="spellEnd"/>
      <w:r w:rsidR="00A179C9" w:rsidRPr="00A179C9">
        <w:rPr>
          <w:rFonts w:ascii="Lucida Console" w:hAnsi="Lucida Console" w:cs="Courier New"/>
          <w:sz w:val="18"/>
          <w:szCs w:val="18"/>
        </w:rPr>
        <w:t xml:space="preserve">=44, </w:t>
      </w:r>
      <w:proofErr w:type="spellStart"/>
      <w:r w:rsidR="00A179C9" w:rsidRPr="00A179C9">
        <w:rPr>
          <w:rFonts w:ascii="Lucida Console" w:hAnsi="Lucida Console" w:cs="Courier New"/>
          <w:sz w:val="18"/>
          <w:szCs w:val="18"/>
        </w:rPr>
        <w:t>fn</w:t>
      </w:r>
      <w:proofErr w:type="spellEnd"/>
      <w:r w:rsidR="00A179C9" w:rsidRPr="00A179C9">
        <w:rPr>
          <w:rFonts w:ascii="Lucida Console" w:hAnsi="Lucida Console" w:cs="Courier New"/>
          <w:sz w:val="18"/>
          <w:szCs w:val="18"/>
        </w:rPr>
        <w:t>=</w:t>
      </w:r>
      <w:r w:rsidR="00F407FA">
        <w:rPr>
          <w:rFonts w:ascii="Lucida Console" w:hAnsi="Lucida Console" w:cs="Courier New"/>
          <w:sz w:val="18"/>
          <w:szCs w:val="18"/>
        </w:rPr>
        <w:t>9</w:t>
      </w:r>
    </w:p>
    <w:p w:rsidR="008C45DA" w:rsidRDefault="000D17B7" w:rsidP="00A179C9">
      <w:pPr>
        <w:pStyle w:val="ListParagraph"/>
        <w:numPr>
          <w:ilvl w:val="1"/>
          <w:numId w:val="27"/>
        </w:numPr>
      </w:pPr>
      <w:r>
        <w:t xml:space="preserve">Additional </w:t>
      </w:r>
      <w:r w:rsidR="00434ABC" w:rsidRPr="00772A6A">
        <w:t>Match:</w:t>
      </w:r>
      <w:r w:rsidR="00434ABC">
        <w:br/>
      </w:r>
      <w:r w:rsidRPr="000D17B7">
        <w:t>('</w:t>
      </w:r>
      <w:proofErr w:type="spellStart"/>
      <w:r w:rsidRPr="000D17B7">
        <w:t>jurafsky</w:t>
      </w:r>
      <w:proofErr w:type="spellEnd"/>
      <w:r w:rsidRPr="000D17B7">
        <w:t>', 'e', 'jurafsky@stanford.edu')</w:t>
      </w:r>
    </w:p>
    <w:p w:rsidR="00F407FA" w:rsidRDefault="00F407FA" w:rsidP="00A179C9">
      <w:pPr>
        <w:pStyle w:val="ListParagraph"/>
        <w:numPr>
          <w:ilvl w:val="1"/>
          <w:numId w:val="27"/>
        </w:numPr>
      </w:pPr>
      <w:r>
        <w:t>Issues: Led to 44 false positives.</w:t>
      </w:r>
    </w:p>
    <w:p w:rsidR="001D22E3" w:rsidRDefault="005B59E5" w:rsidP="005B59E5">
      <w:r>
        <w:t>The next attempt was to add this pattern:</w:t>
      </w:r>
    </w:p>
    <w:p w:rsidR="005B59E5" w:rsidRPr="001D22E3" w:rsidRDefault="001D22E3" w:rsidP="001D22E3">
      <w:pPr>
        <w:pStyle w:val="ListParagraph"/>
        <w:numPr>
          <w:ilvl w:val="0"/>
          <w:numId w:val="27"/>
        </w:numPr>
        <w:rPr>
          <w:rFonts w:ascii="Lucida Console" w:hAnsi="Lucida Console"/>
          <w:sz w:val="18"/>
          <w:szCs w:val="18"/>
        </w:rPr>
      </w:pPr>
      <w:r>
        <w:t>Pattern appended:</w:t>
      </w:r>
      <w:r w:rsidR="005B59E5">
        <w:br/>
      </w:r>
      <w:r w:rsidR="005B59E5" w:rsidRPr="001D22E3">
        <w:rPr>
          <w:rFonts w:ascii="Lucida Console" w:hAnsi="Lucida Console"/>
          <w:sz w:val="18"/>
          <w:szCs w:val="18"/>
        </w:rPr>
        <w:t>'([A-Za-z._0-9]+)\s*(?:@|\sat\s)\s*([A-Za-z._0-9]+)(?:\.|\s)([A-Za-z]{3})'</w:t>
      </w:r>
    </w:p>
    <w:p w:rsidR="005B59E5" w:rsidRDefault="001D22E3" w:rsidP="001D22E3">
      <w:pPr>
        <w:pStyle w:val="ListParagraph"/>
        <w:numPr>
          <w:ilvl w:val="1"/>
          <w:numId w:val="27"/>
        </w:numPr>
      </w:pPr>
      <w:r>
        <w:t>This matches the same as above, but constricts the URL for the email server to only 3 characters (.org, .</w:t>
      </w:r>
      <w:proofErr w:type="spellStart"/>
      <w:r>
        <w:t>edu</w:t>
      </w:r>
      <w:proofErr w:type="spellEnd"/>
      <w:r>
        <w:t>, .com, etc.)</w:t>
      </w:r>
    </w:p>
    <w:p w:rsidR="001D22E3" w:rsidRPr="00A179C9" w:rsidRDefault="001D22E3" w:rsidP="001D22E3">
      <w:pPr>
        <w:pStyle w:val="ListParagraph"/>
        <w:numPr>
          <w:ilvl w:val="1"/>
          <w:numId w:val="27"/>
        </w:numPr>
        <w:rPr>
          <w:rFonts w:ascii="Lucida Console" w:hAnsi="Lucida Console"/>
          <w:sz w:val="16"/>
          <w:szCs w:val="16"/>
        </w:rPr>
      </w:pPr>
      <w:r w:rsidRPr="002509FE">
        <w:t>Run Output</w:t>
      </w:r>
      <w:r w:rsidRPr="00A179C9">
        <w:rPr>
          <w:rFonts w:ascii="Lucida Console" w:hAnsi="Lucida Console" w:cs="Courier New"/>
          <w:sz w:val="18"/>
          <w:szCs w:val="18"/>
        </w:rPr>
        <w:t>:</w:t>
      </w:r>
      <w:r w:rsidRPr="00A179C9">
        <w:rPr>
          <w:rFonts w:ascii="Lucida Console" w:hAnsi="Lucida Console" w:cs="Courier New"/>
          <w:sz w:val="18"/>
          <w:szCs w:val="18"/>
        </w:rPr>
        <w:br/>
        <w:t xml:space="preserve">Summary: </w:t>
      </w:r>
      <w:proofErr w:type="spellStart"/>
      <w:r w:rsidRPr="00A179C9">
        <w:rPr>
          <w:rFonts w:ascii="Lucida Console" w:hAnsi="Lucida Console" w:cs="Courier New"/>
          <w:sz w:val="18"/>
          <w:szCs w:val="18"/>
        </w:rPr>
        <w:t>tp</w:t>
      </w:r>
      <w:proofErr w:type="spellEnd"/>
      <w:r w:rsidRPr="00A179C9">
        <w:rPr>
          <w:rFonts w:ascii="Lucida Console" w:hAnsi="Lucida Console" w:cs="Courier New"/>
          <w:sz w:val="18"/>
          <w:szCs w:val="18"/>
        </w:rPr>
        <w:t xml:space="preserve">=108, </w:t>
      </w:r>
      <w:proofErr w:type="spellStart"/>
      <w:r w:rsidRPr="00A179C9">
        <w:rPr>
          <w:rFonts w:ascii="Lucida Console" w:hAnsi="Lucida Console" w:cs="Courier New"/>
          <w:sz w:val="18"/>
          <w:szCs w:val="18"/>
        </w:rPr>
        <w:t>fp</w:t>
      </w:r>
      <w:proofErr w:type="spellEnd"/>
      <w:r w:rsidRPr="00A179C9">
        <w:rPr>
          <w:rFonts w:ascii="Lucida Console" w:hAnsi="Lucida Console" w:cs="Courier New"/>
          <w:sz w:val="18"/>
          <w:szCs w:val="18"/>
        </w:rPr>
        <w:t xml:space="preserve">=44, </w:t>
      </w:r>
      <w:proofErr w:type="spellStart"/>
      <w:r w:rsidRPr="00A179C9">
        <w:rPr>
          <w:rFonts w:ascii="Lucida Console" w:hAnsi="Lucida Console" w:cs="Courier New"/>
          <w:sz w:val="18"/>
          <w:szCs w:val="18"/>
        </w:rPr>
        <w:t>fn</w:t>
      </w:r>
      <w:proofErr w:type="spellEnd"/>
      <w:r w:rsidRPr="00A179C9">
        <w:rPr>
          <w:rFonts w:ascii="Lucida Console" w:hAnsi="Lucida Console" w:cs="Courier New"/>
          <w:sz w:val="18"/>
          <w:szCs w:val="18"/>
        </w:rPr>
        <w:t>=</w:t>
      </w:r>
      <w:r>
        <w:rPr>
          <w:rFonts w:ascii="Lucida Console" w:hAnsi="Lucida Console" w:cs="Courier New"/>
          <w:sz w:val="18"/>
          <w:szCs w:val="18"/>
        </w:rPr>
        <w:t>9</w:t>
      </w:r>
    </w:p>
    <w:p w:rsidR="001D22E3" w:rsidRDefault="001D22E3" w:rsidP="001D22E3">
      <w:pPr>
        <w:pStyle w:val="ListParagraph"/>
        <w:numPr>
          <w:ilvl w:val="1"/>
          <w:numId w:val="27"/>
        </w:numPr>
      </w:pPr>
      <w:r>
        <w:t xml:space="preserve">Additional </w:t>
      </w:r>
      <w:r w:rsidRPr="00772A6A">
        <w:t>Match:</w:t>
      </w:r>
      <w:r>
        <w:br/>
      </w:r>
      <w:r w:rsidRPr="000D17B7">
        <w:t>('</w:t>
      </w:r>
      <w:proofErr w:type="spellStart"/>
      <w:r w:rsidRPr="000D17B7">
        <w:t>jurafsky</w:t>
      </w:r>
      <w:proofErr w:type="spellEnd"/>
      <w:r w:rsidRPr="000D17B7">
        <w:t>', 'e', 'jurafsky@stanford.edu')</w:t>
      </w:r>
    </w:p>
    <w:p w:rsidR="001D22E3" w:rsidRDefault="001D22E3" w:rsidP="001D22E3">
      <w:pPr>
        <w:pStyle w:val="ListParagraph"/>
        <w:numPr>
          <w:ilvl w:val="1"/>
          <w:numId w:val="27"/>
        </w:numPr>
      </w:pPr>
      <w:r>
        <w:t>Issues: Led to 44 false positives.</w:t>
      </w:r>
    </w:p>
    <w:p w:rsidR="00D21B69" w:rsidRDefault="00D21B69" w:rsidP="00D21B69">
      <w:r>
        <w:t>Then I started grasping at things that I found online:</w:t>
      </w:r>
    </w:p>
    <w:p w:rsidR="00D21B69" w:rsidRDefault="00D21B69" w:rsidP="00D21B69">
      <w:pPr>
        <w:pStyle w:val="code"/>
      </w:pPr>
      <w:r w:rsidRPr="00D21B69">
        <w:rPr>
          <w:szCs w:val="18"/>
        </w:rPr>
        <w:t>'([A-Za-z._0-9]+)\s*(?:@|\sat\s)\s*([A-Za-z._0-9]+)(?:\.|\s)(com|edu)\W')</w:t>
      </w:r>
      <w:r w:rsidRPr="00D21B69">
        <w:rPr>
          <w:szCs w:val="18"/>
        </w:rPr>
        <w:br/>
        <w:t>‘('([A-Za-z._0-9]+)\s*(?:@|\sat\s)\s*([A-Za-z.;_0-9]+)\s*(?:\.|\s|;)((?:com|edu))\W')</w:t>
      </w:r>
      <w:r w:rsidRPr="00D21B69">
        <w:rPr>
          <w:szCs w:val="18"/>
        </w:rPr>
        <w:br/>
        <w:t>'([A-Za-z._0-9-]+)@([A-Za-z.;_0-9-]+)\.(-e-d-u)')</w:t>
      </w:r>
    </w:p>
    <w:p w:rsidR="00D21B69" w:rsidRDefault="00D21B69" w:rsidP="00D21B69">
      <w:r>
        <w:t xml:space="preserve">I found some examples </w:t>
      </w:r>
      <w:r w:rsidR="00736352">
        <w:t xml:space="preserve">and used them and tried </w:t>
      </w:r>
      <w:r>
        <w:t xml:space="preserve">to add some lines to the python function </w:t>
      </w:r>
      <w:proofErr w:type="spellStart"/>
      <w:r>
        <w:rPr>
          <w:i/>
          <w:iCs/>
        </w:rPr>
        <w:t>process_file</w:t>
      </w:r>
      <w:proofErr w:type="spellEnd"/>
      <w:r>
        <w:t xml:space="preserve"> to accommodate for these patterns:</w:t>
      </w:r>
    </w:p>
    <w:p w:rsidR="00D21B69" w:rsidRDefault="00D21B69" w:rsidP="00D21B69">
      <w:r>
        <w:t>Substitutions in the line:</w:t>
      </w:r>
    </w:p>
    <w:p w:rsidR="00D21B69" w:rsidRDefault="00D21B69" w:rsidP="00D21B69">
      <w:pPr>
        <w:pStyle w:val="code"/>
      </w:pPr>
      <w:r>
        <w:t xml:space="preserve">        # before applying the patterns</w:t>
      </w:r>
    </w:p>
    <w:p w:rsidR="00D21B69" w:rsidRDefault="00D21B69" w:rsidP="00D21B69">
      <w:pPr>
        <w:pStyle w:val="code"/>
      </w:pPr>
      <w:r>
        <w:t xml:space="preserve">        # matching DOT, dot, DOM and dt with the line</w:t>
      </w:r>
    </w:p>
    <w:p w:rsidR="00D21B69" w:rsidRDefault="00D21B69" w:rsidP="00D21B69">
      <w:pPr>
        <w:pStyle w:val="code"/>
      </w:pPr>
      <w:r>
        <w:t xml:space="preserve">        line = </w:t>
      </w:r>
      <w:proofErr w:type="spellStart"/>
      <w:r>
        <w:t>re.sub</w:t>
      </w:r>
      <w:proofErr w:type="spellEnd"/>
      <w:r>
        <w:t>('\s?\&lt;\!.+?\&gt;\s?', ' ', line)</w:t>
      </w:r>
    </w:p>
    <w:p w:rsidR="00D21B69" w:rsidRDefault="00D21B69" w:rsidP="00D21B69">
      <w:pPr>
        <w:pStyle w:val="code"/>
      </w:pPr>
      <w:r>
        <w:t xml:space="preserve">        line = </w:t>
      </w:r>
      <w:proofErr w:type="spellStart"/>
      <w:r>
        <w:t>re.sub</w:t>
      </w:r>
      <w:proofErr w:type="spellEnd"/>
      <w:r>
        <w:t>('\s+(?:</w:t>
      </w:r>
      <w:proofErr w:type="spellStart"/>
      <w:r>
        <w:t>DOT|dot|DOM|dt</w:t>
      </w:r>
      <w:proofErr w:type="spellEnd"/>
      <w:r>
        <w:t>)\s+', '.', line)</w:t>
      </w:r>
    </w:p>
    <w:p w:rsidR="00D21B69" w:rsidRDefault="00D21B69" w:rsidP="00D21B69">
      <w:pPr>
        <w:pStyle w:val="code"/>
      </w:pPr>
      <w:r>
        <w:t xml:space="preserve">        if '-@-' in line:</w:t>
      </w:r>
    </w:p>
    <w:p w:rsidR="00D21B69" w:rsidRPr="00D21B69" w:rsidRDefault="00D21B69" w:rsidP="00D21B69">
      <w:pPr>
        <w:pStyle w:val="code"/>
      </w:pPr>
      <w:r>
        <w:t xml:space="preserve">            line = </w:t>
      </w:r>
      <w:proofErr w:type="spellStart"/>
      <w:r>
        <w:t>re.sub</w:t>
      </w:r>
      <w:proofErr w:type="spellEnd"/>
      <w:r>
        <w:t>( '-' , '' , line)</w:t>
      </w:r>
    </w:p>
    <w:p w:rsidR="00D21B69" w:rsidRDefault="00D21B69" w:rsidP="00D21B69">
      <w:r>
        <w:lastRenderedPageBreak/>
        <w:t>Then I had to change the way the code accommodated if the line had more than 2 entities:</w:t>
      </w:r>
    </w:p>
    <w:p w:rsidR="00D21B69" w:rsidRPr="00D21B69" w:rsidRDefault="00D21B69" w:rsidP="00D21B69">
      <w:pPr>
        <w:pStyle w:val="code"/>
      </w:pPr>
      <w:r w:rsidRPr="00D21B69">
        <w:t xml:space="preserve">                if </w:t>
      </w:r>
      <w:proofErr w:type="spellStart"/>
      <w:r w:rsidRPr="00D21B69">
        <w:t>len</w:t>
      </w:r>
      <w:proofErr w:type="spellEnd"/>
      <w:r w:rsidRPr="00D21B69">
        <w:t>(m) &lt;= 2:</w:t>
      </w:r>
    </w:p>
    <w:p w:rsidR="00D21B69" w:rsidRPr="00D21B69" w:rsidRDefault="00D21B69" w:rsidP="00D21B69">
      <w:pPr>
        <w:pStyle w:val="code"/>
      </w:pPr>
      <w:r w:rsidRPr="00D21B69">
        <w:t xml:space="preserve">                    email = '{}@{}.edu'.format(m[0],m[1])</w:t>
      </w:r>
    </w:p>
    <w:p w:rsidR="00D21B69" w:rsidRPr="00D21B69" w:rsidRDefault="00D21B69" w:rsidP="00D21B69">
      <w:pPr>
        <w:pStyle w:val="code"/>
      </w:pPr>
      <w:r w:rsidRPr="00D21B69">
        <w:t xml:space="preserve">                </w:t>
      </w:r>
      <w:proofErr w:type="spellStart"/>
      <w:r w:rsidRPr="00D21B69">
        <w:t>elif</w:t>
      </w:r>
      <w:proofErr w:type="spellEnd"/>
      <w:r w:rsidRPr="00D21B69">
        <w:t xml:space="preserve"> </w:t>
      </w:r>
      <w:proofErr w:type="spellStart"/>
      <w:r w:rsidRPr="00D21B69">
        <w:t>len</w:t>
      </w:r>
      <w:proofErr w:type="spellEnd"/>
      <w:r w:rsidRPr="00D21B69">
        <w:t>(m) == 3:</w:t>
      </w:r>
    </w:p>
    <w:p w:rsidR="00D21B69" w:rsidRPr="00D21B69" w:rsidRDefault="00D21B69" w:rsidP="00D21B69">
      <w:pPr>
        <w:pStyle w:val="code"/>
      </w:pPr>
      <w:r w:rsidRPr="00D21B69">
        <w:t xml:space="preserve">                    </w:t>
      </w:r>
      <w:proofErr w:type="spellStart"/>
      <w:r w:rsidRPr="00D21B69">
        <w:t>eServe</w:t>
      </w:r>
      <w:proofErr w:type="spellEnd"/>
      <w:r w:rsidRPr="00D21B69">
        <w:t xml:space="preserve"> = </w:t>
      </w:r>
      <w:proofErr w:type="spellStart"/>
      <w:r w:rsidRPr="00D21B69">
        <w:t>re.sub</w:t>
      </w:r>
      <w:proofErr w:type="spellEnd"/>
      <w:r w:rsidRPr="00D21B69">
        <w:t>( '(?:\s|\;)' , '.' , m[1])</w:t>
      </w:r>
    </w:p>
    <w:p w:rsidR="00D21B69" w:rsidRPr="00D21B69" w:rsidRDefault="00D21B69" w:rsidP="00D21B69">
      <w:pPr>
        <w:pStyle w:val="code"/>
      </w:pPr>
      <w:r w:rsidRPr="00D21B69">
        <w:t xml:space="preserve">                    </w:t>
      </w:r>
      <w:proofErr w:type="spellStart"/>
      <w:r w:rsidRPr="00D21B69">
        <w:t>eName</w:t>
      </w:r>
      <w:proofErr w:type="spellEnd"/>
      <w:r w:rsidRPr="00D21B69">
        <w:t xml:space="preserve"> = </w:t>
      </w:r>
      <w:proofErr w:type="spellStart"/>
      <w:r w:rsidRPr="00D21B69">
        <w:t>re.sub</w:t>
      </w:r>
      <w:proofErr w:type="spellEnd"/>
      <w:r w:rsidRPr="00D21B69">
        <w:t>( '-' , '' , m[0])</w:t>
      </w:r>
    </w:p>
    <w:p w:rsidR="00D21B69" w:rsidRPr="00D21B69" w:rsidRDefault="00D21B69" w:rsidP="00D21B69">
      <w:pPr>
        <w:pStyle w:val="code"/>
      </w:pPr>
      <w:r w:rsidRPr="00D21B69">
        <w:t xml:space="preserve">                    </w:t>
      </w:r>
      <w:proofErr w:type="spellStart"/>
      <w:r w:rsidRPr="00D21B69">
        <w:t>eServe</w:t>
      </w:r>
      <w:proofErr w:type="spellEnd"/>
      <w:r w:rsidRPr="00D21B69">
        <w:t xml:space="preserve"> = </w:t>
      </w:r>
      <w:proofErr w:type="spellStart"/>
      <w:r w:rsidRPr="00D21B69">
        <w:t>re.sub</w:t>
      </w:r>
      <w:proofErr w:type="spellEnd"/>
      <w:r w:rsidRPr="00D21B69">
        <w:t xml:space="preserve">( '-' , '' , </w:t>
      </w:r>
      <w:proofErr w:type="spellStart"/>
      <w:r w:rsidRPr="00D21B69">
        <w:t>eServe</w:t>
      </w:r>
      <w:proofErr w:type="spellEnd"/>
      <w:r w:rsidRPr="00D21B69">
        <w:t>)</w:t>
      </w:r>
    </w:p>
    <w:p w:rsidR="00D21B69" w:rsidRPr="00D21B69" w:rsidRDefault="00D21B69" w:rsidP="00D21B69">
      <w:pPr>
        <w:pStyle w:val="code"/>
      </w:pPr>
      <w:r w:rsidRPr="00D21B69">
        <w:t xml:space="preserve">                    </w:t>
      </w:r>
      <w:proofErr w:type="spellStart"/>
      <w:r w:rsidRPr="00D21B69">
        <w:t>tld</w:t>
      </w:r>
      <w:proofErr w:type="spellEnd"/>
      <w:r w:rsidRPr="00D21B69">
        <w:t xml:space="preserve"> = </w:t>
      </w:r>
      <w:proofErr w:type="spellStart"/>
      <w:r w:rsidRPr="00D21B69">
        <w:t>re.sub</w:t>
      </w:r>
      <w:proofErr w:type="spellEnd"/>
      <w:r w:rsidRPr="00D21B69">
        <w:t>( '-' , '' , m[2])</w:t>
      </w:r>
    </w:p>
    <w:p w:rsidR="00D21B69" w:rsidRPr="00D21B69" w:rsidRDefault="00D21B69" w:rsidP="00D21B69">
      <w:pPr>
        <w:pStyle w:val="code"/>
      </w:pPr>
      <w:r w:rsidRPr="00D21B69">
        <w:t xml:space="preserve">                    email = '{}@{}.{}' .format(</w:t>
      </w:r>
      <w:proofErr w:type="spellStart"/>
      <w:r w:rsidRPr="00D21B69">
        <w:t>eName,eServe</w:t>
      </w:r>
      <w:proofErr w:type="spellEnd"/>
      <w:r w:rsidRPr="00D21B69">
        <w:t xml:space="preserve">, </w:t>
      </w:r>
      <w:proofErr w:type="spellStart"/>
      <w:r w:rsidRPr="00D21B69">
        <w:t>tld</w:t>
      </w:r>
      <w:proofErr w:type="spellEnd"/>
      <w:r w:rsidRPr="00D21B69">
        <w:t>)</w:t>
      </w:r>
    </w:p>
    <w:p w:rsidR="00D21B69" w:rsidRPr="00D21B69" w:rsidRDefault="00D21B69" w:rsidP="00D21B69">
      <w:pPr>
        <w:pStyle w:val="code"/>
      </w:pPr>
      <w:r w:rsidRPr="00D21B69">
        <w:t xml:space="preserve">                </w:t>
      </w:r>
      <w:proofErr w:type="spellStart"/>
      <w:r w:rsidRPr="00D21B69">
        <w:t>res.append</w:t>
      </w:r>
      <w:proofErr w:type="spellEnd"/>
      <w:r w:rsidRPr="00D21B69">
        <w:t>((</w:t>
      </w:r>
      <w:proofErr w:type="spellStart"/>
      <w:r w:rsidRPr="00D21B69">
        <w:t>name,'e',email</w:t>
      </w:r>
      <w:proofErr w:type="spellEnd"/>
      <w:r w:rsidRPr="00D21B69">
        <w:t>))</w:t>
      </w:r>
    </w:p>
    <w:p w:rsidR="00D21B69" w:rsidRDefault="00D21B69" w:rsidP="00D21B69">
      <w:r>
        <w:t>All this work led to 11</w:t>
      </w:r>
      <w:r w:rsidR="00220171">
        <w:t>1</w:t>
      </w:r>
      <w:r>
        <w:t xml:space="preserve"> true positives and </w:t>
      </w:r>
      <w:r w:rsidR="00220171">
        <w:t>6</w:t>
      </w:r>
      <w:r>
        <w:t xml:space="preserve"> false negatives. At this point, I stopped trying.</w:t>
      </w:r>
      <w:r w:rsidR="00736352">
        <w:t xml:space="preserve"> I was defeated.</w:t>
      </w:r>
    </w:p>
    <w:p w:rsidR="002E1ADB" w:rsidRDefault="002E1ADB" w:rsidP="008C45DA">
      <w:pPr>
        <w:pStyle w:val="Heading1"/>
      </w:pPr>
      <w:r>
        <w:t>Conclusion</w:t>
      </w:r>
    </w:p>
    <w:p w:rsidR="002E1ADB" w:rsidRDefault="00D21B69" w:rsidP="002E1ADB">
      <w:r>
        <w:t xml:space="preserve">I hope I never have to work with regular expressions if I change careers. I tried my best with this. </w:t>
      </w:r>
      <w:r w:rsidR="00736352">
        <w:t>I w</w:t>
      </w:r>
      <w:r>
        <w:t xml:space="preserve">orked on it for hours and still </w:t>
      </w:r>
      <w:r w:rsidR="00736352">
        <w:t>could not</w:t>
      </w:r>
      <w:r>
        <w:t xml:space="preserve"> figure it out. I decided to turn something in with what I did accomplish in hopes for partial credit. This is, indeed, the first time I have given up on homework in my 58 years.</w:t>
      </w:r>
    </w:p>
    <w:sectPr w:rsidR="002E1AD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72F0" w:rsidRDefault="000272F0">
      <w:pPr>
        <w:spacing w:after="0" w:line="240" w:lineRule="auto"/>
      </w:pPr>
      <w:r>
        <w:separator/>
      </w:r>
    </w:p>
    <w:p w:rsidR="000272F0" w:rsidRDefault="000272F0"/>
    <w:p w:rsidR="000272F0" w:rsidRDefault="000272F0"/>
  </w:endnote>
  <w:endnote w:type="continuationSeparator" w:id="0">
    <w:p w:rsidR="000272F0" w:rsidRDefault="000272F0">
      <w:pPr>
        <w:spacing w:after="0" w:line="240" w:lineRule="auto"/>
      </w:pPr>
      <w:r>
        <w:continuationSeparator/>
      </w:r>
    </w:p>
    <w:p w:rsidR="000272F0" w:rsidRDefault="000272F0"/>
    <w:p w:rsidR="000272F0" w:rsidRDefault="00027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3015" w:rsidRDefault="00393015" w:rsidP="00E77FFA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013381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93015" w:rsidRDefault="00393015" w:rsidP="00152A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93015" w:rsidRDefault="00393015" w:rsidP="00680C1F">
    <w:pPr>
      <w:pStyle w:val="Footer"/>
      <w:pBdr>
        <w:top w:val="single" w:sz="4" w:space="1" w:color="auto"/>
      </w:pBdr>
      <w:ind w:right="2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72F0" w:rsidRDefault="000272F0">
      <w:pPr>
        <w:spacing w:after="0" w:line="240" w:lineRule="auto"/>
      </w:pPr>
      <w:r>
        <w:separator/>
      </w:r>
    </w:p>
    <w:p w:rsidR="000272F0" w:rsidRDefault="000272F0"/>
    <w:p w:rsidR="000272F0" w:rsidRDefault="000272F0"/>
  </w:footnote>
  <w:footnote w:type="continuationSeparator" w:id="0">
    <w:p w:rsidR="000272F0" w:rsidRDefault="000272F0">
      <w:pPr>
        <w:spacing w:after="0" w:line="240" w:lineRule="auto"/>
      </w:pPr>
      <w:r>
        <w:continuationSeparator/>
      </w:r>
    </w:p>
    <w:p w:rsidR="000272F0" w:rsidRDefault="000272F0"/>
    <w:p w:rsidR="000272F0" w:rsidRDefault="000272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3015" w:rsidRPr="00010D3D" w:rsidRDefault="00393015" w:rsidP="00010D3D">
    <w:pPr>
      <w:pStyle w:val="Subtitle"/>
      <w:tabs>
        <w:tab w:val="left" w:pos="8640"/>
      </w:tabs>
      <w:rPr>
        <w:sz w:val="20"/>
        <w:szCs w:val="16"/>
      </w:rPr>
    </w:pPr>
    <w:r w:rsidRPr="00010D3D">
      <w:rPr>
        <w:sz w:val="20"/>
        <w:szCs w:val="16"/>
      </w:rPr>
      <w:t>IST 652 (Thursdays 7 PM)</w:t>
    </w:r>
    <w:r w:rsidRPr="00010D3D">
      <w:rPr>
        <w:sz w:val="20"/>
        <w:szCs w:val="16"/>
      </w:rPr>
      <w:tab/>
      <w:t>Woznica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3015" w:rsidRPr="00010D3D" w:rsidRDefault="00393015" w:rsidP="00010D3D">
    <w:pPr>
      <w:pStyle w:val="Subtitle"/>
      <w:tabs>
        <w:tab w:val="left" w:pos="8640"/>
      </w:tabs>
      <w:rPr>
        <w:sz w:val="20"/>
        <w:szCs w:val="16"/>
      </w:rPr>
    </w:pPr>
    <w:r w:rsidRPr="00010D3D">
      <w:rPr>
        <w:sz w:val="20"/>
        <w:szCs w:val="16"/>
      </w:rPr>
      <w:t xml:space="preserve">IST </w:t>
    </w:r>
    <w:r>
      <w:rPr>
        <w:sz w:val="20"/>
        <w:szCs w:val="16"/>
      </w:rPr>
      <w:t>664</w:t>
    </w:r>
    <w:r w:rsidRPr="00010D3D">
      <w:rPr>
        <w:sz w:val="20"/>
        <w:szCs w:val="16"/>
      </w:rPr>
      <w:t xml:space="preserve"> (</w:t>
    </w:r>
    <w:r>
      <w:rPr>
        <w:sz w:val="20"/>
        <w:szCs w:val="16"/>
      </w:rPr>
      <w:t>Tuesdays 6 PM</w:t>
    </w:r>
    <w:r w:rsidRPr="00010D3D">
      <w:rPr>
        <w:sz w:val="20"/>
        <w:szCs w:val="16"/>
      </w:rPr>
      <w:t>)</w:t>
    </w:r>
    <w:r w:rsidRPr="00010D3D">
      <w:rPr>
        <w:sz w:val="20"/>
        <w:szCs w:val="16"/>
      </w:rPr>
      <w:tab/>
      <w:t>Woznica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5A30AB"/>
    <w:multiLevelType w:val="hybridMultilevel"/>
    <w:tmpl w:val="9616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D4374C7"/>
    <w:multiLevelType w:val="hybridMultilevel"/>
    <w:tmpl w:val="8EAE0F9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0E38392A"/>
    <w:multiLevelType w:val="hybridMultilevel"/>
    <w:tmpl w:val="9A36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2C552F"/>
    <w:multiLevelType w:val="hybridMultilevel"/>
    <w:tmpl w:val="66C8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D877E23"/>
    <w:multiLevelType w:val="hybridMultilevel"/>
    <w:tmpl w:val="A65E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4C8F1C">
      <w:numFmt w:val="bullet"/>
      <w:lvlText w:val="-"/>
      <w:lvlJc w:val="left"/>
      <w:pPr>
        <w:ind w:left="2160" w:hanging="360"/>
      </w:pPr>
      <w:rPr>
        <w:rFonts w:ascii="Cambria" w:eastAsiaTheme="minorHAnsi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52236"/>
    <w:multiLevelType w:val="hybridMultilevel"/>
    <w:tmpl w:val="46A49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772D5"/>
    <w:multiLevelType w:val="multilevel"/>
    <w:tmpl w:val="57C4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63334F"/>
    <w:multiLevelType w:val="multilevel"/>
    <w:tmpl w:val="347A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527538"/>
    <w:multiLevelType w:val="multilevel"/>
    <w:tmpl w:val="787A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DD2FD3"/>
    <w:multiLevelType w:val="hybridMultilevel"/>
    <w:tmpl w:val="D764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BC4CA0"/>
    <w:multiLevelType w:val="hybridMultilevel"/>
    <w:tmpl w:val="5354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F320E"/>
    <w:multiLevelType w:val="hybridMultilevel"/>
    <w:tmpl w:val="CE24F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A1074"/>
    <w:multiLevelType w:val="multilevel"/>
    <w:tmpl w:val="CE44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1D0146"/>
    <w:multiLevelType w:val="multilevel"/>
    <w:tmpl w:val="17A4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E409B"/>
    <w:multiLevelType w:val="hybridMultilevel"/>
    <w:tmpl w:val="024A2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8440E5"/>
    <w:multiLevelType w:val="hybridMultilevel"/>
    <w:tmpl w:val="B614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682307"/>
    <w:multiLevelType w:val="hybridMultilevel"/>
    <w:tmpl w:val="EE5603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B4691"/>
    <w:multiLevelType w:val="hybridMultilevel"/>
    <w:tmpl w:val="1DA8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EA78BA"/>
    <w:multiLevelType w:val="hybridMultilevel"/>
    <w:tmpl w:val="A664D2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9E53447"/>
    <w:multiLevelType w:val="hybridMultilevel"/>
    <w:tmpl w:val="B02C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EB1076"/>
    <w:multiLevelType w:val="hybridMultilevel"/>
    <w:tmpl w:val="7E76E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606EC"/>
    <w:multiLevelType w:val="hybridMultilevel"/>
    <w:tmpl w:val="5B16E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31"/>
  </w:num>
  <w:num w:numId="4">
    <w:abstractNumId w:val="27"/>
  </w:num>
  <w:num w:numId="5">
    <w:abstractNumId w:val="16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6"/>
  </w:num>
  <w:num w:numId="17">
    <w:abstractNumId w:val="10"/>
  </w:num>
  <w:num w:numId="18">
    <w:abstractNumId w:val="13"/>
  </w:num>
  <w:num w:numId="19">
    <w:abstractNumId w:val="23"/>
  </w:num>
  <w:num w:numId="20">
    <w:abstractNumId w:val="22"/>
  </w:num>
  <w:num w:numId="21">
    <w:abstractNumId w:val="14"/>
  </w:num>
  <w:num w:numId="22">
    <w:abstractNumId w:val="28"/>
  </w:num>
  <w:num w:numId="23">
    <w:abstractNumId w:val="37"/>
  </w:num>
  <w:num w:numId="24">
    <w:abstractNumId w:val="20"/>
  </w:num>
  <w:num w:numId="25">
    <w:abstractNumId w:val="12"/>
  </w:num>
  <w:num w:numId="26">
    <w:abstractNumId w:val="21"/>
  </w:num>
  <w:num w:numId="27">
    <w:abstractNumId w:val="32"/>
  </w:num>
  <w:num w:numId="28">
    <w:abstractNumId w:val="18"/>
  </w:num>
  <w:num w:numId="29">
    <w:abstractNumId w:val="24"/>
  </w:num>
  <w:num w:numId="30">
    <w:abstractNumId w:val="17"/>
  </w:num>
  <w:num w:numId="31">
    <w:abstractNumId w:val="19"/>
  </w:num>
  <w:num w:numId="32">
    <w:abstractNumId w:val="11"/>
  </w:num>
  <w:num w:numId="33">
    <w:abstractNumId w:val="35"/>
  </w:num>
  <w:num w:numId="34">
    <w:abstractNumId w:val="26"/>
  </w:num>
  <w:num w:numId="35">
    <w:abstractNumId w:val="15"/>
  </w:num>
  <w:num w:numId="36">
    <w:abstractNumId w:val="33"/>
  </w:num>
  <w:num w:numId="37">
    <w:abstractNumId w:val="30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5B"/>
    <w:rsid w:val="00001079"/>
    <w:rsid w:val="000050AC"/>
    <w:rsid w:val="000055CB"/>
    <w:rsid w:val="000101ED"/>
    <w:rsid w:val="00010D3D"/>
    <w:rsid w:val="000225F1"/>
    <w:rsid w:val="00026C8B"/>
    <w:rsid w:val="000272F0"/>
    <w:rsid w:val="00033742"/>
    <w:rsid w:val="0003486E"/>
    <w:rsid w:val="00043CF6"/>
    <w:rsid w:val="00044B71"/>
    <w:rsid w:val="00045357"/>
    <w:rsid w:val="000531EC"/>
    <w:rsid w:val="000532E3"/>
    <w:rsid w:val="00053CAB"/>
    <w:rsid w:val="00094862"/>
    <w:rsid w:val="00096378"/>
    <w:rsid w:val="000A4D68"/>
    <w:rsid w:val="000C57A3"/>
    <w:rsid w:val="000C7EAF"/>
    <w:rsid w:val="000D17B7"/>
    <w:rsid w:val="000D49F7"/>
    <w:rsid w:val="000E1B79"/>
    <w:rsid w:val="000F3C60"/>
    <w:rsid w:val="00101927"/>
    <w:rsid w:val="00104ED5"/>
    <w:rsid w:val="00125A33"/>
    <w:rsid w:val="00143549"/>
    <w:rsid w:val="00145A92"/>
    <w:rsid w:val="00152AB3"/>
    <w:rsid w:val="001542F4"/>
    <w:rsid w:val="001565E0"/>
    <w:rsid w:val="001578FC"/>
    <w:rsid w:val="00163A18"/>
    <w:rsid w:val="00170983"/>
    <w:rsid w:val="00176E6B"/>
    <w:rsid w:val="00192E8B"/>
    <w:rsid w:val="00197E74"/>
    <w:rsid w:val="001B4F6F"/>
    <w:rsid w:val="001B6047"/>
    <w:rsid w:val="001B75B4"/>
    <w:rsid w:val="001C6E83"/>
    <w:rsid w:val="001D22E3"/>
    <w:rsid w:val="001E184F"/>
    <w:rsid w:val="001E1AE4"/>
    <w:rsid w:val="001F3228"/>
    <w:rsid w:val="001F7A27"/>
    <w:rsid w:val="00220171"/>
    <w:rsid w:val="00223B6F"/>
    <w:rsid w:val="00223D75"/>
    <w:rsid w:val="00231130"/>
    <w:rsid w:val="00236AAF"/>
    <w:rsid w:val="0024584A"/>
    <w:rsid w:val="002509FE"/>
    <w:rsid w:val="00266F42"/>
    <w:rsid w:val="00284CD8"/>
    <w:rsid w:val="00295FED"/>
    <w:rsid w:val="002979EB"/>
    <w:rsid w:val="002A4EBC"/>
    <w:rsid w:val="002C0D81"/>
    <w:rsid w:val="002C3952"/>
    <w:rsid w:val="002C39D3"/>
    <w:rsid w:val="002C6C83"/>
    <w:rsid w:val="002C768D"/>
    <w:rsid w:val="002D135A"/>
    <w:rsid w:val="002D178E"/>
    <w:rsid w:val="002D33E1"/>
    <w:rsid w:val="002D4794"/>
    <w:rsid w:val="002E14D0"/>
    <w:rsid w:val="002E1ADB"/>
    <w:rsid w:val="002E29DC"/>
    <w:rsid w:val="00302C35"/>
    <w:rsid w:val="0030710E"/>
    <w:rsid w:val="00317FB4"/>
    <w:rsid w:val="00320F7B"/>
    <w:rsid w:val="003216EF"/>
    <w:rsid w:val="0032383B"/>
    <w:rsid w:val="00333E81"/>
    <w:rsid w:val="00340B25"/>
    <w:rsid w:val="00350B87"/>
    <w:rsid w:val="0036643F"/>
    <w:rsid w:val="00381D7D"/>
    <w:rsid w:val="00381DE8"/>
    <w:rsid w:val="00382067"/>
    <w:rsid w:val="00384EE9"/>
    <w:rsid w:val="00387C42"/>
    <w:rsid w:val="003908D6"/>
    <w:rsid w:val="00393015"/>
    <w:rsid w:val="003979E8"/>
    <w:rsid w:val="003E0EBE"/>
    <w:rsid w:val="003E1815"/>
    <w:rsid w:val="003E2C29"/>
    <w:rsid w:val="003E4DB4"/>
    <w:rsid w:val="003E64F9"/>
    <w:rsid w:val="003F18F8"/>
    <w:rsid w:val="003F360C"/>
    <w:rsid w:val="00407127"/>
    <w:rsid w:val="00407755"/>
    <w:rsid w:val="0042596B"/>
    <w:rsid w:val="00434ABC"/>
    <w:rsid w:val="00444FB4"/>
    <w:rsid w:val="0044702B"/>
    <w:rsid w:val="0044780A"/>
    <w:rsid w:val="00455D90"/>
    <w:rsid w:val="00455F96"/>
    <w:rsid w:val="00456B40"/>
    <w:rsid w:val="00463D8F"/>
    <w:rsid w:val="004647AD"/>
    <w:rsid w:val="00465ECB"/>
    <w:rsid w:val="0047591F"/>
    <w:rsid w:val="004863A4"/>
    <w:rsid w:val="00497DF2"/>
    <w:rsid w:val="004A5946"/>
    <w:rsid w:val="004E11B0"/>
    <w:rsid w:val="004E3E86"/>
    <w:rsid w:val="004E7340"/>
    <w:rsid w:val="004E7F25"/>
    <w:rsid w:val="005037B7"/>
    <w:rsid w:val="00512F2F"/>
    <w:rsid w:val="00522CF3"/>
    <w:rsid w:val="00542E39"/>
    <w:rsid w:val="00572B9B"/>
    <w:rsid w:val="00574314"/>
    <w:rsid w:val="00592D00"/>
    <w:rsid w:val="00597E26"/>
    <w:rsid w:val="005A3BFF"/>
    <w:rsid w:val="005B59E5"/>
    <w:rsid w:val="005B7CAF"/>
    <w:rsid w:val="005C3926"/>
    <w:rsid w:val="005C3AB6"/>
    <w:rsid w:val="005D434F"/>
    <w:rsid w:val="005F6F9E"/>
    <w:rsid w:val="00600815"/>
    <w:rsid w:val="00603729"/>
    <w:rsid w:val="00607AB0"/>
    <w:rsid w:val="00625765"/>
    <w:rsid w:val="0062623A"/>
    <w:rsid w:val="006326B9"/>
    <w:rsid w:val="00632E54"/>
    <w:rsid w:val="0064041F"/>
    <w:rsid w:val="006425BE"/>
    <w:rsid w:val="00650A57"/>
    <w:rsid w:val="00652915"/>
    <w:rsid w:val="00655351"/>
    <w:rsid w:val="00657776"/>
    <w:rsid w:val="00680C1F"/>
    <w:rsid w:val="0069045B"/>
    <w:rsid w:val="006916AD"/>
    <w:rsid w:val="00693CD8"/>
    <w:rsid w:val="006C6F8F"/>
    <w:rsid w:val="006F2B81"/>
    <w:rsid w:val="00714FFC"/>
    <w:rsid w:val="007167A4"/>
    <w:rsid w:val="0071728A"/>
    <w:rsid w:val="007210D2"/>
    <w:rsid w:val="007316CF"/>
    <w:rsid w:val="00736352"/>
    <w:rsid w:val="00740C55"/>
    <w:rsid w:val="007433EF"/>
    <w:rsid w:val="00743701"/>
    <w:rsid w:val="00746731"/>
    <w:rsid w:val="00747813"/>
    <w:rsid w:val="00753349"/>
    <w:rsid w:val="007543F6"/>
    <w:rsid w:val="007554FE"/>
    <w:rsid w:val="00756892"/>
    <w:rsid w:val="00756F8C"/>
    <w:rsid w:val="00765E80"/>
    <w:rsid w:val="00767EC8"/>
    <w:rsid w:val="00771C84"/>
    <w:rsid w:val="00772A6A"/>
    <w:rsid w:val="00795837"/>
    <w:rsid w:val="007A42FF"/>
    <w:rsid w:val="007C31DC"/>
    <w:rsid w:val="007D5DD6"/>
    <w:rsid w:val="007D788C"/>
    <w:rsid w:val="007E0DB3"/>
    <w:rsid w:val="007E7D57"/>
    <w:rsid w:val="007F3259"/>
    <w:rsid w:val="008144FB"/>
    <w:rsid w:val="00816708"/>
    <w:rsid w:val="00825326"/>
    <w:rsid w:val="00826411"/>
    <w:rsid w:val="00830D87"/>
    <w:rsid w:val="008535D0"/>
    <w:rsid w:val="00854560"/>
    <w:rsid w:val="008600C9"/>
    <w:rsid w:val="0086250E"/>
    <w:rsid w:val="00877E70"/>
    <w:rsid w:val="008942E9"/>
    <w:rsid w:val="00895888"/>
    <w:rsid w:val="008963E3"/>
    <w:rsid w:val="008C45DA"/>
    <w:rsid w:val="008C4C2E"/>
    <w:rsid w:val="008C502A"/>
    <w:rsid w:val="008D0E95"/>
    <w:rsid w:val="008F7D33"/>
    <w:rsid w:val="009040E4"/>
    <w:rsid w:val="00913B1A"/>
    <w:rsid w:val="00932669"/>
    <w:rsid w:val="0093527B"/>
    <w:rsid w:val="009404F9"/>
    <w:rsid w:val="009421F8"/>
    <w:rsid w:val="009478AC"/>
    <w:rsid w:val="009520B6"/>
    <w:rsid w:val="00954A23"/>
    <w:rsid w:val="00965849"/>
    <w:rsid w:val="00971000"/>
    <w:rsid w:val="009854D4"/>
    <w:rsid w:val="009A6C91"/>
    <w:rsid w:val="009B5F4B"/>
    <w:rsid w:val="009C1E5F"/>
    <w:rsid w:val="009C49EE"/>
    <w:rsid w:val="009C4BBD"/>
    <w:rsid w:val="009E03D8"/>
    <w:rsid w:val="009E0BD4"/>
    <w:rsid w:val="009E38CE"/>
    <w:rsid w:val="009E3E90"/>
    <w:rsid w:val="009F1AA4"/>
    <w:rsid w:val="009F58B8"/>
    <w:rsid w:val="009F6104"/>
    <w:rsid w:val="00A03C8F"/>
    <w:rsid w:val="00A135CD"/>
    <w:rsid w:val="00A167DE"/>
    <w:rsid w:val="00A179C9"/>
    <w:rsid w:val="00A2497F"/>
    <w:rsid w:val="00A3129E"/>
    <w:rsid w:val="00A32A05"/>
    <w:rsid w:val="00A3344A"/>
    <w:rsid w:val="00A35018"/>
    <w:rsid w:val="00A51BC8"/>
    <w:rsid w:val="00A51DED"/>
    <w:rsid w:val="00A64068"/>
    <w:rsid w:val="00A64ED1"/>
    <w:rsid w:val="00A7367A"/>
    <w:rsid w:val="00A75B4E"/>
    <w:rsid w:val="00A76728"/>
    <w:rsid w:val="00A773A8"/>
    <w:rsid w:val="00A774C2"/>
    <w:rsid w:val="00A775C9"/>
    <w:rsid w:val="00A93A7F"/>
    <w:rsid w:val="00AB7CF1"/>
    <w:rsid w:val="00AD0524"/>
    <w:rsid w:val="00AE09AE"/>
    <w:rsid w:val="00AE254C"/>
    <w:rsid w:val="00AF0CEB"/>
    <w:rsid w:val="00B02DA0"/>
    <w:rsid w:val="00B0786F"/>
    <w:rsid w:val="00B136E7"/>
    <w:rsid w:val="00B13798"/>
    <w:rsid w:val="00B20248"/>
    <w:rsid w:val="00B23F52"/>
    <w:rsid w:val="00B25709"/>
    <w:rsid w:val="00B32961"/>
    <w:rsid w:val="00B35FE0"/>
    <w:rsid w:val="00B36F78"/>
    <w:rsid w:val="00B4312A"/>
    <w:rsid w:val="00B456F4"/>
    <w:rsid w:val="00B57362"/>
    <w:rsid w:val="00B6184D"/>
    <w:rsid w:val="00B65219"/>
    <w:rsid w:val="00B74E49"/>
    <w:rsid w:val="00B75483"/>
    <w:rsid w:val="00B80E8C"/>
    <w:rsid w:val="00B83433"/>
    <w:rsid w:val="00B869FF"/>
    <w:rsid w:val="00BA1F92"/>
    <w:rsid w:val="00BC1189"/>
    <w:rsid w:val="00BC223C"/>
    <w:rsid w:val="00BC374B"/>
    <w:rsid w:val="00BD0C6F"/>
    <w:rsid w:val="00BD21F7"/>
    <w:rsid w:val="00BD37A1"/>
    <w:rsid w:val="00BF10A2"/>
    <w:rsid w:val="00BF17F7"/>
    <w:rsid w:val="00BF3F51"/>
    <w:rsid w:val="00BF663C"/>
    <w:rsid w:val="00C076D3"/>
    <w:rsid w:val="00C31C61"/>
    <w:rsid w:val="00C510AD"/>
    <w:rsid w:val="00C55FD2"/>
    <w:rsid w:val="00C627F7"/>
    <w:rsid w:val="00C726DB"/>
    <w:rsid w:val="00C74E28"/>
    <w:rsid w:val="00C8009E"/>
    <w:rsid w:val="00C80853"/>
    <w:rsid w:val="00C8418C"/>
    <w:rsid w:val="00C841A9"/>
    <w:rsid w:val="00C9245B"/>
    <w:rsid w:val="00C948EC"/>
    <w:rsid w:val="00CB23EC"/>
    <w:rsid w:val="00CB72DB"/>
    <w:rsid w:val="00CC3A78"/>
    <w:rsid w:val="00CE2F25"/>
    <w:rsid w:val="00CF007C"/>
    <w:rsid w:val="00CF1F23"/>
    <w:rsid w:val="00D0335B"/>
    <w:rsid w:val="00D0365B"/>
    <w:rsid w:val="00D05DD6"/>
    <w:rsid w:val="00D11DBF"/>
    <w:rsid w:val="00D17ED8"/>
    <w:rsid w:val="00D20480"/>
    <w:rsid w:val="00D21B69"/>
    <w:rsid w:val="00D2584C"/>
    <w:rsid w:val="00D31AEA"/>
    <w:rsid w:val="00D359AB"/>
    <w:rsid w:val="00D35E2B"/>
    <w:rsid w:val="00D57B32"/>
    <w:rsid w:val="00D66892"/>
    <w:rsid w:val="00D707AB"/>
    <w:rsid w:val="00D81D78"/>
    <w:rsid w:val="00D82986"/>
    <w:rsid w:val="00D91A25"/>
    <w:rsid w:val="00DA03CA"/>
    <w:rsid w:val="00DB43E8"/>
    <w:rsid w:val="00DD036D"/>
    <w:rsid w:val="00DE43D3"/>
    <w:rsid w:val="00DE4658"/>
    <w:rsid w:val="00DF291B"/>
    <w:rsid w:val="00DF3DDD"/>
    <w:rsid w:val="00E10BF1"/>
    <w:rsid w:val="00E17D96"/>
    <w:rsid w:val="00E44DF9"/>
    <w:rsid w:val="00E53B8C"/>
    <w:rsid w:val="00E77FFA"/>
    <w:rsid w:val="00E84FF8"/>
    <w:rsid w:val="00E955AA"/>
    <w:rsid w:val="00E965B4"/>
    <w:rsid w:val="00EA2F57"/>
    <w:rsid w:val="00EA3842"/>
    <w:rsid w:val="00EA778C"/>
    <w:rsid w:val="00EB0505"/>
    <w:rsid w:val="00EB3184"/>
    <w:rsid w:val="00EB33B1"/>
    <w:rsid w:val="00EC2561"/>
    <w:rsid w:val="00EE1BB0"/>
    <w:rsid w:val="00F03A71"/>
    <w:rsid w:val="00F04C90"/>
    <w:rsid w:val="00F10DC2"/>
    <w:rsid w:val="00F4003F"/>
    <w:rsid w:val="00F407FA"/>
    <w:rsid w:val="00F43363"/>
    <w:rsid w:val="00F43A83"/>
    <w:rsid w:val="00F539E8"/>
    <w:rsid w:val="00F64CB6"/>
    <w:rsid w:val="00F6768C"/>
    <w:rsid w:val="00F720C1"/>
    <w:rsid w:val="00F7251B"/>
    <w:rsid w:val="00F80774"/>
    <w:rsid w:val="00F81889"/>
    <w:rsid w:val="00F83098"/>
    <w:rsid w:val="00F8626D"/>
    <w:rsid w:val="00F90143"/>
    <w:rsid w:val="00F92ADB"/>
    <w:rsid w:val="00F92E5F"/>
    <w:rsid w:val="00FA70DF"/>
    <w:rsid w:val="00FA7F7C"/>
    <w:rsid w:val="00FB0B28"/>
    <w:rsid w:val="00FB56C7"/>
    <w:rsid w:val="00FB6B9D"/>
    <w:rsid w:val="00FE3625"/>
    <w:rsid w:val="00F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A6E01"/>
  <w15:chartTrackingRefBased/>
  <w15:docId w15:val="{72EE59AA-5B3D-534A-AB85-4948F759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A71"/>
    <w:pPr>
      <w:spacing w:before="40" w:after="40" w:line="264" w:lineRule="auto"/>
    </w:pPr>
    <w:rPr>
      <w:rFonts w:ascii="Cambria" w:hAnsi="Cambr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774"/>
    <w:pPr>
      <w:keepNext/>
      <w:keepLines/>
      <w:spacing w:before="160" w:after="80" w:line="240" w:lineRule="auto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2FF"/>
    <w:pPr>
      <w:keepNext/>
      <w:keepLines/>
      <w:spacing w:before="120" w:after="80" w:line="240" w:lineRule="auto"/>
      <w:outlineLvl w:val="1"/>
    </w:pPr>
    <w:rPr>
      <w:rFonts w:asciiTheme="majorHAnsi" w:eastAsiaTheme="majorEastAsia" w:hAnsiTheme="majorHAnsi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774"/>
    <w:pPr>
      <w:keepNext/>
      <w:keepLines/>
      <w:spacing w:before="80" w:line="240" w:lineRule="auto"/>
      <w:outlineLvl w:val="2"/>
    </w:pPr>
    <w:rPr>
      <w:rFonts w:eastAsiaTheme="majorEastAsia" w:cstheme="majorBidi"/>
      <w:b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0774"/>
    <w:pPr>
      <w:keepNext/>
      <w:keepLines/>
      <w:spacing w:before="80" w:line="24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rsid w:val="00B13798"/>
    <w:pPr>
      <w:spacing w:after="160" w:line="240" w:lineRule="auto"/>
      <w:contextualSpacing/>
    </w:pPr>
    <w:rPr>
      <w:rFonts w:asciiTheme="majorHAnsi" w:eastAsiaTheme="majorEastAsia" w:hAnsiTheme="majorHAnsi" w:cstheme="majorBidi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3798"/>
    <w:rPr>
      <w:rFonts w:asciiTheme="majorHAnsi" w:eastAsiaTheme="majorEastAsia" w:hAnsiTheme="majorHAnsi" w:cstheme="majorBidi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0774"/>
    <w:rPr>
      <w:rFonts w:ascii="Cambria" w:eastAsiaTheme="majorEastAsia" w:hAnsi="Cambria" w:cstheme="majorBidi"/>
      <w:b/>
      <w:sz w:val="3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7A42FF"/>
    <w:rPr>
      <w:rFonts w:asciiTheme="majorHAnsi" w:eastAsiaTheme="majorEastAsia" w:hAnsiTheme="majorHAnsi" w:cstheme="majorBidi"/>
      <w:b/>
      <w:i/>
      <w:sz w:val="28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80774"/>
    <w:rPr>
      <w:rFonts w:ascii="Cambria" w:eastAsiaTheme="majorEastAsia" w:hAnsi="Cambria" w:cstheme="majorBidi"/>
      <w:b/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rsid w:val="00F80774"/>
    <w:rPr>
      <w:rFonts w:ascii="Cambria" w:eastAsiaTheme="majorEastAsia" w:hAnsi="Cambria" w:cstheme="majorBidi"/>
      <w:b/>
      <w:iCs/>
      <w:sz w:val="22"/>
    </w:rPr>
  </w:style>
  <w:style w:type="paragraph" w:styleId="NormalWeb">
    <w:name w:val="Normal (Web)"/>
    <w:basedOn w:val="Normal"/>
    <w:uiPriority w:val="99"/>
    <w:unhideWhenUsed/>
    <w:rsid w:val="00D0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Default">
    <w:name w:val="Default"/>
    <w:rsid w:val="00D91A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unhideWhenUsed/>
    <w:qFormat/>
    <w:rsid w:val="00EA77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7DE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47813"/>
  </w:style>
  <w:style w:type="paragraph" w:customStyle="1" w:styleId="tNormal">
    <w:name w:val="tNormal"/>
    <w:basedOn w:val="Default"/>
    <w:qFormat/>
    <w:rsid w:val="00D81D78"/>
    <w:pPr>
      <w:spacing w:before="20" w:after="20"/>
    </w:pPr>
    <w:rPr>
      <w:rFonts w:ascii="Cambria" w:hAnsi="Cambria" w:cstheme="minorHAnsi"/>
      <w:sz w:val="19"/>
      <w:szCs w:val="18"/>
    </w:rPr>
  </w:style>
  <w:style w:type="paragraph" w:customStyle="1" w:styleId="Question">
    <w:name w:val="Question"/>
    <w:basedOn w:val="Quote"/>
    <w:qFormat/>
    <w:rsid w:val="00F4003F"/>
    <w:pPr>
      <w:spacing w:before="40" w:after="20" w:line="240" w:lineRule="auto"/>
      <w:ind w:left="0" w:right="0"/>
    </w:pPr>
  </w:style>
  <w:style w:type="paragraph" w:customStyle="1" w:styleId="FigurePicture">
    <w:name w:val="Figure Picture"/>
    <w:basedOn w:val="Normal"/>
    <w:qFormat/>
    <w:rsid w:val="00EB3184"/>
    <w:pPr>
      <w:jc w:val="center"/>
    </w:pPr>
    <w:rPr>
      <w:rFonts w:ascii="Calibri" w:hAnsi="Calibri"/>
      <w:color w:val="6B8888" w:themeColor="background2" w:themeShade="80"/>
    </w:rPr>
  </w:style>
  <w:style w:type="character" w:styleId="UnresolvedMention">
    <w:name w:val="Unresolved Mention"/>
    <w:basedOn w:val="DefaultParagraphFont"/>
    <w:uiPriority w:val="99"/>
    <w:semiHidden/>
    <w:unhideWhenUsed/>
    <w:rsid w:val="000E1B79"/>
    <w:rPr>
      <w:color w:val="605E5C"/>
      <w:shd w:val="clear" w:color="auto" w:fill="E1DFDD"/>
    </w:rPr>
  </w:style>
  <w:style w:type="paragraph" w:customStyle="1" w:styleId="Figure">
    <w:name w:val="Figure"/>
    <w:basedOn w:val="Quote"/>
    <w:qFormat/>
    <w:rsid w:val="00EB3184"/>
    <w:pPr>
      <w:spacing w:before="0" w:after="80" w:line="240" w:lineRule="auto"/>
      <w:ind w:left="864" w:right="864"/>
      <w:jc w:val="center"/>
    </w:pPr>
    <w:rPr>
      <w:rFonts w:ascii="Calibri" w:eastAsia="Times New Roman" w:hAnsi="Calibri" w:cs="Times New Roman"/>
      <w:i w:val="0"/>
      <w:sz w:val="18"/>
      <w:lang w:eastAsia="en-US"/>
    </w:rPr>
  </w:style>
  <w:style w:type="paragraph" w:customStyle="1" w:styleId="code">
    <w:name w:val="code"/>
    <w:basedOn w:val="Normal"/>
    <w:qFormat/>
    <w:rsid w:val="00597E26"/>
    <w:rPr>
      <w:rFonts w:ascii="Lucida Console" w:hAnsi="Lucida Console"/>
      <w:sz w:val="18"/>
    </w:rPr>
  </w:style>
  <w:style w:type="paragraph" w:customStyle="1" w:styleId="MediumGrid21">
    <w:name w:val="Medium Grid 21"/>
    <w:uiPriority w:val="1"/>
    <w:qFormat/>
    <w:rsid w:val="00542E39"/>
    <w:pPr>
      <w:spacing w:after="0" w:line="240" w:lineRule="auto"/>
    </w:pPr>
    <w:rPr>
      <w:rFonts w:ascii="Calibri" w:eastAsia="Calibri" w:hAnsi="Calibri" w:cs="Times New Roman"/>
      <w:color w:val="auto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497F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177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95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30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9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74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0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94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7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5801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9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812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0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3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ycewoznica/Library/Containers/com.microsoft.Word/Data/Library/Application%20Support/Microsoft/Office/16.0/DTS/Search/%7b60335ED2-29AC-A040-AB2C-1EC8FBD112EF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1E59F3-F1FA-E74D-BB40-C77F49A04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{60335ED2-29AC-A040-AB2C-1EC8FBD112EF}tf10002081.dotx</Template>
  <TotalTime>310</TotalTime>
  <Pages>19</Pages>
  <Words>5997</Words>
  <Characters>34185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170</cp:revision>
  <dcterms:created xsi:type="dcterms:W3CDTF">2020-07-31T23:20:00Z</dcterms:created>
  <dcterms:modified xsi:type="dcterms:W3CDTF">2020-08-13T23:34:00Z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